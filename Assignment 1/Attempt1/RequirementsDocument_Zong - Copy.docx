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7BBE7" w14:textId="393953A3" w:rsidR="00C52EBB" w:rsidRDefault="00CF1129" w:rsidP="001A3AEF">
      <w:pPr>
        <w:pStyle w:val="Titel"/>
        <w:spacing w:line="360" w:lineRule="auto"/>
      </w:pPr>
      <w:bookmarkStart w:id="0" w:name="_Hlk499711832"/>
      <w:r>
        <w:t>Requirements Document</w:t>
      </w:r>
      <w:bookmarkEnd w:id="0"/>
    </w:p>
    <w:p w14:paraId="0E1ABE5D" w14:textId="77777777" w:rsidR="00C52EBB" w:rsidRDefault="00C52EBB" w:rsidP="001A3AEF">
      <w:pPr>
        <w:spacing w:line="360" w:lineRule="auto"/>
      </w:pPr>
    </w:p>
    <w:p w14:paraId="7E68BC69" w14:textId="77777777" w:rsidR="00C52EBB" w:rsidRDefault="00C52EBB" w:rsidP="001A3AEF">
      <w:pPr>
        <w:spacing w:line="360" w:lineRule="auto"/>
      </w:pPr>
    </w:p>
    <w:p w14:paraId="0D1B8B4C" w14:textId="77777777" w:rsidR="00C52EBB" w:rsidRDefault="00C52EBB" w:rsidP="001A3AEF">
      <w:pPr>
        <w:spacing w:line="360" w:lineRule="auto"/>
      </w:pPr>
    </w:p>
    <w:p w14:paraId="597CD28E" w14:textId="77777777" w:rsidR="00C52EBB" w:rsidRDefault="00C52EBB" w:rsidP="001A3AEF">
      <w:pPr>
        <w:spacing w:line="360" w:lineRule="auto"/>
      </w:pPr>
    </w:p>
    <w:p w14:paraId="1F79C603" w14:textId="77777777" w:rsidR="00C52EBB" w:rsidRDefault="00C52EBB" w:rsidP="001A3AEF">
      <w:pPr>
        <w:spacing w:line="360" w:lineRule="auto"/>
      </w:pPr>
    </w:p>
    <w:p w14:paraId="3ECA1D23" w14:textId="77777777" w:rsidR="00C52EBB" w:rsidRDefault="00C52EBB" w:rsidP="001A3AEF">
      <w:pPr>
        <w:spacing w:line="360" w:lineRule="auto"/>
      </w:pPr>
    </w:p>
    <w:p w14:paraId="4433FABA" w14:textId="77777777" w:rsidR="00C52EBB" w:rsidRDefault="00C52EBB" w:rsidP="001A3AEF">
      <w:pPr>
        <w:spacing w:line="360" w:lineRule="auto"/>
      </w:pPr>
    </w:p>
    <w:p w14:paraId="785CFA31" w14:textId="77777777" w:rsidR="00C52EBB" w:rsidRDefault="00C52EBB" w:rsidP="001A3AEF">
      <w:pPr>
        <w:spacing w:line="360" w:lineRule="auto"/>
      </w:pPr>
    </w:p>
    <w:p w14:paraId="1F5019ED" w14:textId="77777777" w:rsidR="00C52EBB" w:rsidRDefault="00C52EBB" w:rsidP="001A3AEF">
      <w:pPr>
        <w:spacing w:line="360" w:lineRule="auto"/>
      </w:pPr>
    </w:p>
    <w:p w14:paraId="06962DA2" w14:textId="77777777" w:rsidR="00C52EBB" w:rsidRDefault="00C52EBB" w:rsidP="001A3AEF">
      <w:pPr>
        <w:spacing w:line="360" w:lineRule="auto"/>
      </w:pPr>
    </w:p>
    <w:p w14:paraId="14112051" w14:textId="77777777" w:rsidR="00C52EBB" w:rsidRDefault="00C52EBB" w:rsidP="001A3AEF">
      <w:pPr>
        <w:spacing w:line="360" w:lineRule="auto"/>
      </w:pPr>
    </w:p>
    <w:p w14:paraId="6CB1838E" w14:textId="77777777" w:rsidR="00C52EBB" w:rsidRDefault="00C52EBB" w:rsidP="001A3AEF">
      <w:pPr>
        <w:spacing w:line="360" w:lineRule="auto"/>
      </w:pPr>
    </w:p>
    <w:p w14:paraId="2FB2B7F5" w14:textId="77777777" w:rsidR="00C52EBB" w:rsidRDefault="00C52EBB" w:rsidP="001A3AEF">
      <w:pPr>
        <w:spacing w:line="360" w:lineRule="auto"/>
      </w:pPr>
    </w:p>
    <w:p w14:paraId="4443376B" w14:textId="77777777" w:rsidR="00C52EBB" w:rsidRDefault="00C52EBB" w:rsidP="001A3AEF">
      <w:pPr>
        <w:spacing w:line="360" w:lineRule="auto"/>
      </w:pPr>
    </w:p>
    <w:p w14:paraId="0F90DDBD" w14:textId="51C83510" w:rsidR="007762DF" w:rsidRDefault="00CF1129" w:rsidP="001A3AEF">
      <w:pPr>
        <w:spacing w:line="360" w:lineRule="auto"/>
      </w:pPr>
      <w:r>
        <w:rPr>
          <w:noProof/>
          <w:lang w:eastAsia="sv-SE"/>
        </w:rPr>
        <mc:AlternateContent>
          <mc:Choice Requires="wps">
            <w:drawing>
              <wp:anchor distT="0" distB="0" distL="114300" distR="114300" simplePos="0" relativeHeight="251668480" behindDoc="0" locked="0" layoutInCell="1" allowOverlap="1" wp14:anchorId="4855E8DC" wp14:editId="22D308AE">
                <wp:simplePos x="0" y="0"/>
                <wp:positionH relativeFrom="page">
                  <wp:posOffset>1746247</wp:posOffset>
                </wp:positionH>
                <wp:positionV relativeFrom="page">
                  <wp:posOffset>900427</wp:posOffset>
                </wp:positionV>
                <wp:extent cx="4679954" cy="1241426"/>
                <wp:effectExtent l="0" t="0" r="25396" b="15874"/>
                <wp:wrapTopAndBottom/>
                <wp:docPr id="11" name="Textruta 1"/>
                <wp:cNvGraphicFramePr/>
                <a:graphic xmlns:a="http://schemas.openxmlformats.org/drawingml/2006/main">
                  <a:graphicData uri="http://schemas.microsoft.com/office/word/2010/wordprocessingShape">
                    <wps:wsp>
                      <wps:cNvSpPr txBox="1"/>
                      <wps:spPr>
                        <a:xfrm>
                          <a:off x="0" y="0"/>
                          <a:ext cx="4679954" cy="1241426"/>
                        </a:xfrm>
                        <a:prstGeom prst="rect">
                          <a:avLst/>
                        </a:prstGeom>
                        <a:noFill/>
                        <a:ln w="6345">
                          <a:solidFill>
                            <a:srgbClr val="FFFFFF"/>
                          </a:solidFill>
                          <a:prstDash val="solid"/>
                        </a:ln>
                      </wps:spPr>
                      <wps:txbx>
                        <w:txbxContent>
                          <w:p w14:paraId="3BC738BD" w14:textId="77777777" w:rsidR="007762DF" w:rsidRDefault="00CF1129" w:rsidP="00C52EBB">
                            <w:pPr>
                              <w:pStyle w:val="Dokumenttyp"/>
                            </w:pPr>
                            <w:r>
                              <w:t>Report</w:t>
                            </w:r>
                          </w:p>
                        </w:txbxContent>
                      </wps:txbx>
                      <wps:bodyPr vert="horz" wrap="square" lIns="0" tIns="0" rIns="0" bIns="0" anchor="b" anchorCtr="0" compatLnSpc="1">
                        <a:noAutofit/>
                      </wps:bodyPr>
                    </wps:wsp>
                  </a:graphicData>
                </a:graphic>
              </wp:anchor>
            </w:drawing>
          </mc:Choice>
          <mc:Fallback>
            <w:pict>
              <v:shapetype w14:anchorId="4855E8DC" id="_x0000_t202" coordsize="21600,21600" o:spt="202" path="m,l,21600r21600,l21600,xe">
                <v:stroke joinstyle="miter"/>
                <v:path gradientshapeok="t" o:connecttype="rect"/>
              </v:shapetype>
              <v:shape id="Textruta 1" o:spid="_x0000_s1026" type="#_x0000_t202" style="position:absolute;margin-left:137.5pt;margin-top:70.9pt;width:368.5pt;height:97.75pt;z-index:25166848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" filled="f" strokecolor="white" strokeweight=".17625mm">
                <v:textbox inset="0,0,0,0">
                  <w:txbxContent>
                    <w:p w14:paraId="3BC738BD" w14:textId="77777777" w:rsidR="007762DF" w:rsidRDefault="00CF1129" w:rsidP="00C52EBB">
                      <w:pPr>
                        <w:pStyle w:val="Dokumenttyp"/>
                      </w:pPr>
                      <w:r>
                        <w:t>Report</w:t>
                      </w:r>
                    </w:p>
                  </w:txbxContent>
                </v:textbox>
                <w10:wrap type="topAndBottom" anchorx="page" anchory="page"/>
              </v:shape>
            </w:pict>
          </mc:Fallback>
        </mc:AlternateContent>
      </w:r>
      <w:r>
        <w:rPr>
          <w:noProof/>
          <w:lang w:eastAsia="sv-SE"/>
        </w:rPr>
        <mc:AlternateContent>
          <mc:Choice Requires="wps">
            <w:drawing>
              <wp:anchor distT="0" distB="0" distL="114300" distR="114300" simplePos="0" relativeHeight="251663360" behindDoc="0" locked="0" layoutInCell="1" allowOverlap="1" wp14:anchorId="1500BD00" wp14:editId="585F6EE8">
                <wp:simplePos x="0" y="0"/>
                <wp:positionH relativeFrom="column">
                  <wp:posOffset>2759073</wp:posOffset>
                </wp:positionH>
                <wp:positionV relativeFrom="page">
                  <wp:posOffset>9534521</wp:posOffset>
                </wp:positionV>
                <wp:extent cx="2858130" cy="791842"/>
                <wp:effectExtent l="0" t="0" r="0" b="8258"/>
                <wp:wrapNone/>
                <wp:docPr id="12" name="Textruta 25"/>
                <wp:cNvGraphicFramePr/>
                <a:graphic xmlns:a="http://schemas.openxmlformats.org/drawingml/2006/main">
                  <a:graphicData uri="http://schemas.microsoft.com/office/word/2010/wordprocessingShape">
                    <wps:wsp>
                      <wps:cNvSpPr txBox="1"/>
                      <wps:spPr>
                        <a:xfrm>
                          <a:off x="0" y="0"/>
                          <a:ext cx="2858130" cy="791842"/>
                        </a:xfrm>
                        <a:prstGeom prst="rect">
                          <a:avLst/>
                        </a:prstGeom>
                        <a:noFill/>
                        <a:ln>
                          <a:noFill/>
                          <a:prstDash/>
                        </a:ln>
                      </wps:spPr>
                      <wps:txbx>
                        <w:txbxContent>
                          <w:p w14:paraId="5E7495CC" w14:textId="77777777" w:rsidR="007762DF" w:rsidRDefault="00CF1129" w:rsidP="00C52EBB">
                            <w:pPr>
                              <w:pStyle w:val="Frfattarruta"/>
                            </w:pPr>
                            <w:r>
                              <w:t>Author: Xingrong Zong</w:t>
                            </w:r>
                          </w:p>
                          <w:p w14:paraId="39A389CD" w14:textId="77777777" w:rsidR="007762DF" w:rsidRDefault="00CF1129" w:rsidP="00C52EBB">
                            <w:pPr>
                              <w:pStyle w:val="Frfattarruta"/>
                            </w:pPr>
                            <w:r>
                              <w:t xml:space="preserve">Supervisor: </w:t>
                            </w:r>
                            <w:r w:rsidRPr="00F71F7E">
                              <w:rPr>
                                <w:rStyle w:val="PlaceholderText"/>
                                <w:i w:val="0"/>
                              </w:rPr>
                              <w:t>[Supervisor]</w:t>
                            </w:r>
                          </w:p>
                          <w:p w14:paraId="51EA5D61" w14:textId="77777777" w:rsidR="007762DF" w:rsidRDefault="00CF1129" w:rsidP="00C52EBB">
                            <w:pPr>
                              <w:pStyle w:val="Frfattarruta"/>
                            </w:pPr>
                            <w:r>
                              <w:t>Semester: VT21</w:t>
                            </w:r>
                          </w:p>
                          <w:p w14:paraId="270D3F43" w14:textId="77777777" w:rsidR="007762DF" w:rsidRDefault="00CF1129" w:rsidP="00C52EBB">
                            <w:pPr>
                              <w:pStyle w:val="Frfattarruta"/>
                            </w:pPr>
                            <w:r>
                              <w:t>Course code: 2DV608</w:t>
                            </w:r>
                          </w:p>
                          <w:p w14:paraId="4240ABD5" w14:textId="77777777" w:rsidR="007762DF" w:rsidRDefault="007762DF" w:rsidP="00C52EBB"/>
                          <w:p w14:paraId="460CD096" w14:textId="77777777" w:rsidR="007762DF" w:rsidRDefault="007762DF" w:rsidP="00C52EBB"/>
                        </w:txbxContent>
                      </wps:txbx>
                      <wps:bodyPr vert="horz" wrap="square" lIns="91440" tIns="45720" rIns="91440" bIns="45720" anchor="t" anchorCtr="0" compatLnSpc="1">
                        <a:noAutofit/>
                      </wps:bodyPr>
                    </wps:wsp>
                  </a:graphicData>
                </a:graphic>
              </wp:anchor>
            </w:drawing>
          </mc:Choice>
          <mc:Fallback>
            <w:pict>
              <v:shape w14:anchorId="1500BD00" id="Textruta 25" o:spid="_x0000_s1027" type="#_x0000_t202" style="position:absolute;margin-left:217.25pt;margin-top:750.75pt;width:225.05pt;height:62.35pt;z-index:2516633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" filled="f" stroked="f">
                <v:textbox>
                  <w:txbxContent>
                    <w:p w14:paraId="5E7495CC" w14:textId="77777777" w:rsidR="007762DF" w:rsidRDefault="00CF1129" w:rsidP="00C52EBB">
                      <w:pPr>
                        <w:pStyle w:val="Frfattarruta"/>
                      </w:pPr>
                      <w:r>
                        <w:t>Author: Xingrong Zong</w:t>
                      </w:r>
                    </w:p>
                    <w:p w14:paraId="39A389CD" w14:textId="77777777" w:rsidR="007762DF" w:rsidRDefault="00CF1129" w:rsidP="00C52EBB">
                      <w:pPr>
                        <w:pStyle w:val="Frfattarruta"/>
                      </w:pPr>
                      <w:r>
                        <w:t xml:space="preserve">Supervisor: </w:t>
                      </w:r>
                      <w:r w:rsidRPr="00F71F7E">
                        <w:rPr>
                          <w:rStyle w:val="PlaceholderText"/>
                          <w:i w:val="0"/>
                        </w:rPr>
                        <w:t>[Supervisor]</w:t>
                      </w:r>
                    </w:p>
                    <w:p w14:paraId="51EA5D61" w14:textId="77777777" w:rsidR="007762DF" w:rsidRDefault="00CF1129" w:rsidP="00C52EBB">
                      <w:pPr>
                        <w:pStyle w:val="Frfattarruta"/>
                      </w:pPr>
                      <w:r>
                        <w:t>Semester: VT21</w:t>
                      </w:r>
                    </w:p>
                    <w:p w14:paraId="270D3F43" w14:textId="77777777" w:rsidR="007762DF" w:rsidRDefault="00CF1129" w:rsidP="00C52EBB">
                      <w:pPr>
                        <w:pStyle w:val="Frfattarruta"/>
                      </w:pPr>
                      <w:r>
                        <w:t>Course code: 2DV608</w:t>
                      </w:r>
                    </w:p>
                    <w:p w14:paraId="4240ABD5" w14:textId="77777777" w:rsidR="007762DF" w:rsidRDefault="007762DF" w:rsidP="00C52EBB"/>
                    <w:p w14:paraId="460CD096" w14:textId="77777777" w:rsidR="007762DF" w:rsidRDefault="007762DF" w:rsidP="00C52EBB"/>
                  </w:txbxContent>
                </v:textbox>
                <w10:wrap anchory="page"/>
              </v:shape>
            </w:pict>
          </mc:Fallback>
        </mc:AlternateContent>
      </w:r>
    </w:p>
    <w:sdt>
      <w:sdtPr>
        <w:rPr>
          <w:rFonts w:eastAsia="SimSun"/>
          <w:sz w:val="24"/>
          <w:szCs w:val="24"/>
        </w:rPr>
        <w:id w:val="1519114451"/>
        <w:docPartObj>
          <w:docPartGallery w:val="Table of Contents"/>
          <w:docPartUnique/>
        </w:docPartObj>
      </w:sdtPr>
      <w:sdtEndPr>
        <w:rPr>
          <w:b/>
          <w:bCs/>
        </w:rPr>
      </w:sdtEndPr>
      <w:sdtContent>
        <w:p w14:paraId="1CA836AA" w14:textId="07E31268" w:rsidR="00C52EBB" w:rsidRDefault="00C52EBB" w:rsidP="001A3AEF">
          <w:pPr>
            <w:pStyle w:val="TOCHeading"/>
            <w:pageBreakBefore/>
            <w:numPr>
              <w:ilvl w:val="0"/>
              <w:numId w:val="0"/>
            </w:numPr>
            <w:spacing w:line="360" w:lineRule="auto"/>
            <w:ind w:left="432" w:hanging="432"/>
            <w:outlineLvl w:val="9"/>
          </w:pPr>
          <w:r>
            <w:t>Table of contents</w:t>
          </w:r>
        </w:p>
        <w:p w14:paraId="1B0C286C" w14:textId="175DB1AE" w:rsidR="006521F0" w:rsidRDefault="00C52EBB">
          <w:pPr>
            <w:pStyle w:val="TOC1"/>
            <w:tabs>
              <w:tab w:val="left" w:pos="442"/>
              <w:tab w:val="right" w:leader="dot" w:pos="7445"/>
            </w:tabs>
            <w:rPr>
              <w:rFonts w:asciiTheme="minorHAnsi" w:eastAsiaTheme="minorEastAsia" w:hAnsiTheme="minorHAnsi" w:cstheme="minorBidi"/>
              <w:b w:val="0"/>
              <w:bCs w:val="0"/>
              <w:noProof/>
              <w:color w:val="auto"/>
              <w:sz w:val="22"/>
              <w:szCs w:val="22"/>
              <w:lang w:eastAsia="zh-CN"/>
            </w:rPr>
          </w:pPr>
          <w:r>
            <w:rPr>
              <w:rFonts w:eastAsia="SimHei"/>
              <w:b w:val="0"/>
              <w:bCs w:val="0"/>
              <w:sz w:val="34"/>
              <w:szCs w:val="32"/>
            </w:rPr>
            <w:fldChar w:fldCharType="begin"/>
          </w:r>
          <w:r>
            <w:instrText xml:space="preserve"> TOC \o "1-3" \u \h </w:instrText>
          </w:r>
          <w:r>
            <w:rPr>
              <w:rFonts w:eastAsia="SimHei"/>
              <w:b w:val="0"/>
              <w:bCs w:val="0"/>
              <w:sz w:val="34"/>
              <w:szCs w:val="32"/>
            </w:rPr>
            <w:fldChar w:fldCharType="separate"/>
          </w:r>
          <w:hyperlink w:anchor="_Toc65704869" w:history="1">
            <w:r w:rsidR="006521F0" w:rsidRPr="007E70E4">
              <w:rPr>
                <w:rStyle w:val="Hyperlink"/>
                <w:noProof/>
              </w:rPr>
              <w:t>1</w:t>
            </w:r>
            <w:r w:rsidR="006521F0">
              <w:rPr>
                <w:rFonts w:asciiTheme="minorHAnsi" w:eastAsiaTheme="minorEastAsia" w:hAnsiTheme="minorHAnsi" w:cstheme="minorBidi"/>
                <w:b w:val="0"/>
                <w:bCs w:val="0"/>
                <w:noProof/>
                <w:color w:val="auto"/>
                <w:sz w:val="22"/>
                <w:szCs w:val="22"/>
                <w:lang w:eastAsia="zh-CN"/>
              </w:rPr>
              <w:tab/>
            </w:r>
            <w:r w:rsidR="006521F0" w:rsidRPr="007E70E4">
              <w:rPr>
                <w:rStyle w:val="Hyperlink"/>
                <w:noProof/>
              </w:rPr>
              <w:t>Introduction</w:t>
            </w:r>
            <w:r w:rsidR="006521F0">
              <w:rPr>
                <w:noProof/>
              </w:rPr>
              <w:tab/>
            </w:r>
            <w:r w:rsidR="006521F0">
              <w:rPr>
                <w:noProof/>
              </w:rPr>
              <w:fldChar w:fldCharType="begin"/>
            </w:r>
            <w:r w:rsidR="006521F0">
              <w:rPr>
                <w:noProof/>
              </w:rPr>
              <w:instrText xml:space="preserve"> PAGEREF _Toc65704869 \h </w:instrText>
            </w:r>
            <w:r w:rsidR="006521F0">
              <w:rPr>
                <w:noProof/>
              </w:rPr>
            </w:r>
            <w:r w:rsidR="006521F0">
              <w:rPr>
                <w:noProof/>
              </w:rPr>
              <w:fldChar w:fldCharType="separate"/>
            </w:r>
            <w:r w:rsidR="006521F0">
              <w:rPr>
                <w:noProof/>
              </w:rPr>
              <w:t>3</w:t>
            </w:r>
            <w:r w:rsidR="006521F0">
              <w:rPr>
                <w:noProof/>
              </w:rPr>
              <w:fldChar w:fldCharType="end"/>
            </w:r>
          </w:hyperlink>
        </w:p>
        <w:p w14:paraId="3C776EC2" w14:textId="3D4D0A4E" w:rsidR="006521F0" w:rsidRDefault="006521F0">
          <w:pPr>
            <w:pStyle w:val="TOC2"/>
            <w:tabs>
              <w:tab w:val="left" w:pos="880"/>
              <w:tab w:val="right" w:leader="dot" w:pos="7445"/>
            </w:tabs>
            <w:rPr>
              <w:rFonts w:asciiTheme="minorHAnsi" w:eastAsiaTheme="minorEastAsia" w:hAnsiTheme="minorHAnsi" w:cstheme="minorBidi"/>
              <w:i w:val="0"/>
              <w:iCs w:val="0"/>
              <w:noProof/>
              <w:color w:val="auto"/>
              <w:sz w:val="22"/>
              <w:szCs w:val="22"/>
              <w:lang w:eastAsia="zh-CN"/>
            </w:rPr>
          </w:pPr>
          <w:hyperlink w:anchor="_Toc65704870" w:history="1">
            <w:r w:rsidRPr="007E70E4">
              <w:rPr>
                <w:rStyle w:val="Hyperlink"/>
                <w:noProof/>
              </w:rPr>
              <w:t>1.1</w:t>
            </w:r>
            <w:r>
              <w:rPr>
                <w:rFonts w:asciiTheme="minorHAnsi" w:eastAsiaTheme="minorEastAsia" w:hAnsiTheme="minorHAnsi" w:cstheme="minorBidi"/>
                <w:i w:val="0"/>
                <w:iCs w:val="0"/>
                <w:noProof/>
                <w:color w:val="auto"/>
                <w:sz w:val="22"/>
                <w:szCs w:val="22"/>
                <w:lang w:eastAsia="zh-CN"/>
              </w:rPr>
              <w:tab/>
            </w:r>
            <w:r w:rsidRPr="007E70E4">
              <w:rPr>
                <w:rStyle w:val="Hyperlink"/>
                <w:noProof/>
              </w:rPr>
              <w:t>Purpose of the requirements document</w:t>
            </w:r>
            <w:r>
              <w:rPr>
                <w:noProof/>
              </w:rPr>
              <w:tab/>
            </w:r>
            <w:r>
              <w:rPr>
                <w:noProof/>
              </w:rPr>
              <w:fldChar w:fldCharType="begin"/>
            </w:r>
            <w:r>
              <w:rPr>
                <w:noProof/>
              </w:rPr>
              <w:instrText xml:space="preserve"> PAGEREF _Toc65704870 \h </w:instrText>
            </w:r>
            <w:r>
              <w:rPr>
                <w:noProof/>
              </w:rPr>
            </w:r>
            <w:r>
              <w:rPr>
                <w:noProof/>
              </w:rPr>
              <w:fldChar w:fldCharType="separate"/>
            </w:r>
            <w:r>
              <w:rPr>
                <w:noProof/>
              </w:rPr>
              <w:t>3</w:t>
            </w:r>
            <w:r>
              <w:rPr>
                <w:noProof/>
              </w:rPr>
              <w:fldChar w:fldCharType="end"/>
            </w:r>
          </w:hyperlink>
        </w:p>
        <w:p w14:paraId="4CE0D2CE" w14:textId="5CC2B7FF" w:rsidR="006521F0" w:rsidRDefault="006521F0">
          <w:pPr>
            <w:pStyle w:val="TOC2"/>
            <w:tabs>
              <w:tab w:val="left" w:pos="880"/>
              <w:tab w:val="right" w:leader="dot" w:pos="7445"/>
            </w:tabs>
            <w:rPr>
              <w:rFonts w:asciiTheme="minorHAnsi" w:eastAsiaTheme="minorEastAsia" w:hAnsiTheme="minorHAnsi" w:cstheme="minorBidi"/>
              <w:i w:val="0"/>
              <w:iCs w:val="0"/>
              <w:noProof/>
              <w:color w:val="auto"/>
              <w:sz w:val="22"/>
              <w:szCs w:val="22"/>
              <w:lang w:eastAsia="zh-CN"/>
            </w:rPr>
          </w:pPr>
          <w:hyperlink w:anchor="_Toc65704871" w:history="1">
            <w:r w:rsidRPr="007E70E4">
              <w:rPr>
                <w:rStyle w:val="Hyperlink"/>
                <w:noProof/>
              </w:rPr>
              <w:t>1.2</w:t>
            </w:r>
            <w:r>
              <w:rPr>
                <w:rFonts w:asciiTheme="minorHAnsi" w:eastAsiaTheme="minorEastAsia" w:hAnsiTheme="minorHAnsi" w:cstheme="minorBidi"/>
                <w:i w:val="0"/>
                <w:iCs w:val="0"/>
                <w:noProof/>
                <w:color w:val="auto"/>
                <w:sz w:val="22"/>
                <w:szCs w:val="22"/>
                <w:lang w:eastAsia="zh-CN"/>
              </w:rPr>
              <w:tab/>
            </w:r>
            <w:r w:rsidRPr="007E70E4">
              <w:rPr>
                <w:rStyle w:val="Hyperlink"/>
                <w:noProof/>
              </w:rPr>
              <w:t>Scope of the product</w:t>
            </w:r>
            <w:r>
              <w:rPr>
                <w:noProof/>
              </w:rPr>
              <w:tab/>
            </w:r>
            <w:r>
              <w:rPr>
                <w:noProof/>
              </w:rPr>
              <w:fldChar w:fldCharType="begin"/>
            </w:r>
            <w:r>
              <w:rPr>
                <w:noProof/>
              </w:rPr>
              <w:instrText xml:space="preserve"> PAGEREF _Toc65704871 \h </w:instrText>
            </w:r>
            <w:r>
              <w:rPr>
                <w:noProof/>
              </w:rPr>
            </w:r>
            <w:r>
              <w:rPr>
                <w:noProof/>
              </w:rPr>
              <w:fldChar w:fldCharType="separate"/>
            </w:r>
            <w:r>
              <w:rPr>
                <w:noProof/>
              </w:rPr>
              <w:t>4</w:t>
            </w:r>
            <w:r>
              <w:rPr>
                <w:noProof/>
              </w:rPr>
              <w:fldChar w:fldCharType="end"/>
            </w:r>
          </w:hyperlink>
        </w:p>
        <w:p w14:paraId="680409DE" w14:textId="20DB38D1" w:rsidR="006521F0" w:rsidRDefault="006521F0">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5704872" w:history="1">
            <w:r w:rsidRPr="007E70E4">
              <w:rPr>
                <w:rStyle w:val="Hyperlink"/>
                <w:noProof/>
              </w:rPr>
              <w:t>1.2.1</w:t>
            </w:r>
            <w:r>
              <w:rPr>
                <w:rFonts w:asciiTheme="minorHAnsi" w:eastAsiaTheme="minorEastAsia" w:hAnsiTheme="minorHAnsi" w:cstheme="minorBidi"/>
                <w:noProof/>
                <w:color w:val="auto"/>
                <w:sz w:val="22"/>
                <w:szCs w:val="22"/>
                <w:lang w:eastAsia="zh-CN"/>
              </w:rPr>
              <w:tab/>
            </w:r>
            <w:r w:rsidRPr="007E70E4">
              <w:rPr>
                <w:rStyle w:val="Hyperlink"/>
                <w:noProof/>
              </w:rPr>
              <w:t>Stakeholders</w:t>
            </w:r>
            <w:r>
              <w:rPr>
                <w:noProof/>
              </w:rPr>
              <w:tab/>
            </w:r>
            <w:r>
              <w:rPr>
                <w:noProof/>
              </w:rPr>
              <w:fldChar w:fldCharType="begin"/>
            </w:r>
            <w:r>
              <w:rPr>
                <w:noProof/>
              </w:rPr>
              <w:instrText xml:space="preserve"> PAGEREF _Toc65704872 \h </w:instrText>
            </w:r>
            <w:r>
              <w:rPr>
                <w:noProof/>
              </w:rPr>
            </w:r>
            <w:r>
              <w:rPr>
                <w:noProof/>
              </w:rPr>
              <w:fldChar w:fldCharType="separate"/>
            </w:r>
            <w:r>
              <w:rPr>
                <w:noProof/>
              </w:rPr>
              <w:t>4</w:t>
            </w:r>
            <w:r>
              <w:rPr>
                <w:noProof/>
              </w:rPr>
              <w:fldChar w:fldCharType="end"/>
            </w:r>
          </w:hyperlink>
        </w:p>
        <w:p w14:paraId="7DFB6C1A" w14:textId="78A531EB" w:rsidR="006521F0" w:rsidRDefault="006521F0">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5704873" w:history="1">
            <w:r w:rsidRPr="007E70E4">
              <w:rPr>
                <w:rStyle w:val="Hyperlink"/>
                <w:noProof/>
              </w:rPr>
              <w:t>1.2.2</w:t>
            </w:r>
            <w:r>
              <w:rPr>
                <w:rFonts w:asciiTheme="minorHAnsi" w:eastAsiaTheme="minorEastAsia" w:hAnsiTheme="minorHAnsi" w:cstheme="minorBidi"/>
                <w:noProof/>
                <w:color w:val="auto"/>
                <w:sz w:val="22"/>
                <w:szCs w:val="22"/>
                <w:lang w:eastAsia="zh-CN"/>
              </w:rPr>
              <w:tab/>
            </w:r>
            <w:r w:rsidRPr="007E70E4">
              <w:rPr>
                <w:rStyle w:val="Hyperlink"/>
                <w:noProof/>
              </w:rPr>
              <w:t>Requirements</w:t>
            </w:r>
            <w:r>
              <w:rPr>
                <w:noProof/>
              </w:rPr>
              <w:tab/>
            </w:r>
            <w:r>
              <w:rPr>
                <w:noProof/>
              </w:rPr>
              <w:fldChar w:fldCharType="begin"/>
            </w:r>
            <w:r>
              <w:rPr>
                <w:noProof/>
              </w:rPr>
              <w:instrText xml:space="preserve"> PAGEREF _Toc65704873 \h </w:instrText>
            </w:r>
            <w:r>
              <w:rPr>
                <w:noProof/>
              </w:rPr>
            </w:r>
            <w:r>
              <w:rPr>
                <w:noProof/>
              </w:rPr>
              <w:fldChar w:fldCharType="separate"/>
            </w:r>
            <w:r>
              <w:rPr>
                <w:noProof/>
              </w:rPr>
              <w:t>5</w:t>
            </w:r>
            <w:r>
              <w:rPr>
                <w:noProof/>
              </w:rPr>
              <w:fldChar w:fldCharType="end"/>
            </w:r>
          </w:hyperlink>
        </w:p>
        <w:p w14:paraId="316F1536" w14:textId="4280F944" w:rsidR="006521F0" w:rsidRDefault="006521F0">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5704874" w:history="1">
            <w:r w:rsidRPr="007E70E4">
              <w:rPr>
                <w:rStyle w:val="Hyperlink"/>
                <w:noProof/>
              </w:rPr>
              <w:t>1.2.3</w:t>
            </w:r>
            <w:r>
              <w:rPr>
                <w:rFonts w:asciiTheme="minorHAnsi" w:eastAsiaTheme="minorEastAsia" w:hAnsiTheme="minorHAnsi" w:cstheme="minorBidi"/>
                <w:noProof/>
                <w:color w:val="auto"/>
                <w:sz w:val="22"/>
                <w:szCs w:val="22"/>
                <w:lang w:eastAsia="zh-CN"/>
              </w:rPr>
              <w:tab/>
            </w:r>
            <w:r w:rsidRPr="007E70E4">
              <w:rPr>
                <w:rStyle w:val="Hyperlink"/>
                <w:noProof/>
              </w:rPr>
              <w:t>Requirements Analysis</w:t>
            </w:r>
            <w:r>
              <w:rPr>
                <w:noProof/>
              </w:rPr>
              <w:tab/>
            </w:r>
            <w:r>
              <w:rPr>
                <w:noProof/>
              </w:rPr>
              <w:fldChar w:fldCharType="begin"/>
            </w:r>
            <w:r>
              <w:rPr>
                <w:noProof/>
              </w:rPr>
              <w:instrText xml:space="preserve"> PAGEREF _Toc65704874 \h </w:instrText>
            </w:r>
            <w:r>
              <w:rPr>
                <w:noProof/>
              </w:rPr>
            </w:r>
            <w:r>
              <w:rPr>
                <w:noProof/>
              </w:rPr>
              <w:fldChar w:fldCharType="separate"/>
            </w:r>
            <w:r>
              <w:rPr>
                <w:noProof/>
              </w:rPr>
              <w:t>6</w:t>
            </w:r>
            <w:r>
              <w:rPr>
                <w:noProof/>
              </w:rPr>
              <w:fldChar w:fldCharType="end"/>
            </w:r>
          </w:hyperlink>
        </w:p>
        <w:p w14:paraId="0D8D8486" w14:textId="5B7B1324" w:rsidR="006521F0" w:rsidRDefault="006521F0">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5704875" w:history="1">
            <w:r w:rsidRPr="007E70E4">
              <w:rPr>
                <w:rStyle w:val="Hyperlink"/>
                <w:noProof/>
              </w:rPr>
              <w:t>1.2.4</w:t>
            </w:r>
            <w:r>
              <w:rPr>
                <w:rFonts w:asciiTheme="minorHAnsi" w:eastAsiaTheme="minorEastAsia" w:hAnsiTheme="minorHAnsi" w:cstheme="minorBidi"/>
                <w:noProof/>
                <w:color w:val="auto"/>
                <w:sz w:val="22"/>
                <w:szCs w:val="22"/>
                <w:lang w:eastAsia="zh-CN"/>
              </w:rPr>
              <w:tab/>
            </w:r>
            <w:r w:rsidRPr="007E70E4">
              <w:rPr>
                <w:rStyle w:val="Hyperlink"/>
                <w:noProof/>
              </w:rPr>
              <w:t>Requirements Classification</w:t>
            </w:r>
            <w:r>
              <w:rPr>
                <w:noProof/>
              </w:rPr>
              <w:tab/>
            </w:r>
            <w:r>
              <w:rPr>
                <w:noProof/>
              </w:rPr>
              <w:fldChar w:fldCharType="begin"/>
            </w:r>
            <w:r>
              <w:rPr>
                <w:noProof/>
              </w:rPr>
              <w:instrText xml:space="preserve"> PAGEREF _Toc65704875 \h </w:instrText>
            </w:r>
            <w:r>
              <w:rPr>
                <w:noProof/>
              </w:rPr>
            </w:r>
            <w:r>
              <w:rPr>
                <w:noProof/>
              </w:rPr>
              <w:fldChar w:fldCharType="separate"/>
            </w:r>
            <w:r>
              <w:rPr>
                <w:noProof/>
              </w:rPr>
              <w:t>8</w:t>
            </w:r>
            <w:r>
              <w:rPr>
                <w:noProof/>
              </w:rPr>
              <w:fldChar w:fldCharType="end"/>
            </w:r>
          </w:hyperlink>
        </w:p>
        <w:p w14:paraId="0921BC3C" w14:textId="3949B462" w:rsidR="006521F0" w:rsidRDefault="006521F0">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5704876" w:history="1">
            <w:r w:rsidRPr="007E70E4">
              <w:rPr>
                <w:rStyle w:val="Hyperlink"/>
                <w:noProof/>
              </w:rPr>
              <w:t>1.2.5</w:t>
            </w:r>
            <w:r>
              <w:rPr>
                <w:rFonts w:asciiTheme="minorHAnsi" w:eastAsiaTheme="minorEastAsia" w:hAnsiTheme="minorHAnsi" w:cstheme="minorBidi"/>
                <w:noProof/>
                <w:color w:val="auto"/>
                <w:sz w:val="22"/>
                <w:szCs w:val="22"/>
                <w:lang w:eastAsia="zh-CN"/>
              </w:rPr>
              <w:tab/>
            </w:r>
            <w:r w:rsidRPr="007E70E4">
              <w:rPr>
                <w:rStyle w:val="Hyperlink"/>
                <w:bCs/>
                <w:noProof/>
              </w:rPr>
              <w:t>Risk</w:t>
            </w:r>
            <w:r w:rsidRPr="007E70E4">
              <w:rPr>
                <w:rStyle w:val="Hyperlink"/>
                <w:noProof/>
              </w:rPr>
              <w:t xml:space="preserve"> </w:t>
            </w:r>
            <w:r w:rsidRPr="007E70E4">
              <w:rPr>
                <w:rStyle w:val="Hyperlink"/>
                <w:bCs/>
                <w:noProof/>
              </w:rPr>
              <w:t>Assessment</w:t>
            </w:r>
            <w:r w:rsidRPr="007E70E4">
              <w:rPr>
                <w:rStyle w:val="Hyperlink"/>
                <w:noProof/>
              </w:rPr>
              <w:t xml:space="preserve"> of Requirements</w:t>
            </w:r>
            <w:r>
              <w:rPr>
                <w:noProof/>
              </w:rPr>
              <w:tab/>
            </w:r>
            <w:r>
              <w:rPr>
                <w:noProof/>
              </w:rPr>
              <w:fldChar w:fldCharType="begin"/>
            </w:r>
            <w:r>
              <w:rPr>
                <w:noProof/>
              </w:rPr>
              <w:instrText xml:space="preserve"> PAGEREF _Toc65704876 \h </w:instrText>
            </w:r>
            <w:r>
              <w:rPr>
                <w:noProof/>
              </w:rPr>
            </w:r>
            <w:r>
              <w:rPr>
                <w:noProof/>
              </w:rPr>
              <w:fldChar w:fldCharType="separate"/>
            </w:r>
            <w:r>
              <w:rPr>
                <w:noProof/>
              </w:rPr>
              <w:t>9</w:t>
            </w:r>
            <w:r>
              <w:rPr>
                <w:noProof/>
              </w:rPr>
              <w:fldChar w:fldCharType="end"/>
            </w:r>
          </w:hyperlink>
        </w:p>
        <w:p w14:paraId="6E3EFC12" w14:textId="67FA2111" w:rsidR="006521F0" w:rsidRDefault="006521F0">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5704877" w:history="1">
            <w:r w:rsidRPr="007E70E4">
              <w:rPr>
                <w:rStyle w:val="Hyperlink"/>
                <w:bCs/>
                <w:noProof/>
              </w:rPr>
              <w:t>1.2.6</w:t>
            </w:r>
            <w:r>
              <w:rPr>
                <w:rFonts w:asciiTheme="minorHAnsi" w:eastAsiaTheme="minorEastAsia" w:hAnsiTheme="minorHAnsi" w:cstheme="minorBidi"/>
                <w:noProof/>
                <w:color w:val="auto"/>
                <w:sz w:val="22"/>
                <w:szCs w:val="22"/>
                <w:lang w:eastAsia="zh-CN"/>
              </w:rPr>
              <w:tab/>
            </w:r>
            <w:r w:rsidRPr="007E70E4">
              <w:rPr>
                <w:rStyle w:val="Hyperlink"/>
                <w:bCs/>
                <w:noProof/>
              </w:rPr>
              <w:t>Systematic Validation of Requirements</w:t>
            </w:r>
            <w:r>
              <w:rPr>
                <w:noProof/>
              </w:rPr>
              <w:tab/>
            </w:r>
            <w:r>
              <w:rPr>
                <w:noProof/>
              </w:rPr>
              <w:fldChar w:fldCharType="begin"/>
            </w:r>
            <w:r>
              <w:rPr>
                <w:noProof/>
              </w:rPr>
              <w:instrText xml:space="preserve"> PAGEREF _Toc65704877 \h </w:instrText>
            </w:r>
            <w:r>
              <w:rPr>
                <w:noProof/>
              </w:rPr>
            </w:r>
            <w:r>
              <w:rPr>
                <w:noProof/>
              </w:rPr>
              <w:fldChar w:fldCharType="separate"/>
            </w:r>
            <w:r>
              <w:rPr>
                <w:noProof/>
              </w:rPr>
              <w:t>11</w:t>
            </w:r>
            <w:r>
              <w:rPr>
                <w:noProof/>
              </w:rPr>
              <w:fldChar w:fldCharType="end"/>
            </w:r>
          </w:hyperlink>
        </w:p>
        <w:p w14:paraId="01593A2D" w14:textId="5733679B" w:rsidR="006521F0" w:rsidRDefault="006521F0">
          <w:pPr>
            <w:pStyle w:val="TOC3"/>
            <w:tabs>
              <w:tab w:val="left" w:pos="1320"/>
              <w:tab w:val="right" w:leader="dot" w:pos="7445"/>
            </w:tabs>
            <w:rPr>
              <w:rFonts w:asciiTheme="minorHAnsi" w:eastAsiaTheme="minorEastAsia" w:hAnsiTheme="minorHAnsi" w:cstheme="minorBidi"/>
              <w:noProof/>
              <w:color w:val="auto"/>
              <w:sz w:val="22"/>
              <w:szCs w:val="22"/>
              <w:lang w:eastAsia="zh-CN"/>
            </w:rPr>
          </w:pPr>
          <w:hyperlink w:anchor="_Toc65704878" w:history="1">
            <w:r w:rsidRPr="007E70E4">
              <w:rPr>
                <w:rStyle w:val="Hyperlink"/>
                <w:noProof/>
              </w:rPr>
              <w:t>1.2.7</w:t>
            </w:r>
            <w:r>
              <w:rPr>
                <w:rFonts w:asciiTheme="minorHAnsi" w:eastAsiaTheme="minorEastAsia" w:hAnsiTheme="minorHAnsi" w:cstheme="minorBidi"/>
                <w:noProof/>
                <w:color w:val="auto"/>
                <w:sz w:val="22"/>
                <w:szCs w:val="22"/>
                <w:lang w:eastAsia="zh-CN"/>
              </w:rPr>
              <w:tab/>
            </w:r>
            <w:r w:rsidRPr="007E70E4">
              <w:rPr>
                <w:rStyle w:val="Hyperlink"/>
                <w:bCs/>
                <w:noProof/>
              </w:rPr>
              <w:t>Test Cases for Requirements</w:t>
            </w:r>
            <w:r>
              <w:rPr>
                <w:noProof/>
              </w:rPr>
              <w:tab/>
            </w:r>
            <w:r>
              <w:rPr>
                <w:noProof/>
              </w:rPr>
              <w:fldChar w:fldCharType="begin"/>
            </w:r>
            <w:r>
              <w:rPr>
                <w:noProof/>
              </w:rPr>
              <w:instrText xml:space="preserve"> PAGEREF _Toc65704878 \h </w:instrText>
            </w:r>
            <w:r>
              <w:rPr>
                <w:noProof/>
              </w:rPr>
            </w:r>
            <w:r>
              <w:rPr>
                <w:noProof/>
              </w:rPr>
              <w:fldChar w:fldCharType="separate"/>
            </w:r>
            <w:r>
              <w:rPr>
                <w:noProof/>
              </w:rPr>
              <w:t>11</w:t>
            </w:r>
            <w:r>
              <w:rPr>
                <w:noProof/>
              </w:rPr>
              <w:fldChar w:fldCharType="end"/>
            </w:r>
          </w:hyperlink>
        </w:p>
        <w:p w14:paraId="571978BC" w14:textId="0FA5C133" w:rsidR="006521F0" w:rsidRDefault="006521F0">
          <w:pPr>
            <w:pStyle w:val="TOC2"/>
            <w:tabs>
              <w:tab w:val="left" w:pos="880"/>
              <w:tab w:val="right" w:leader="dot" w:pos="7445"/>
            </w:tabs>
            <w:rPr>
              <w:rFonts w:asciiTheme="minorHAnsi" w:eastAsiaTheme="minorEastAsia" w:hAnsiTheme="minorHAnsi" w:cstheme="minorBidi"/>
              <w:i w:val="0"/>
              <w:iCs w:val="0"/>
              <w:noProof/>
              <w:color w:val="auto"/>
              <w:sz w:val="22"/>
              <w:szCs w:val="22"/>
              <w:lang w:eastAsia="zh-CN"/>
            </w:rPr>
          </w:pPr>
          <w:hyperlink w:anchor="_Toc65704879" w:history="1">
            <w:r w:rsidRPr="007E70E4">
              <w:rPr>
                <w:rStyle w:val="Hyperlink"/>
                <w:noProof/>
              </w:rPr>
              <w:t>1.3</w:t>
            </w:r>
            <w:r>
              <w:rPr>
                <w:rFonts w:asciiTheme="minorHAnsi" w:eastAsiaTheme="minorEastAsia" w:hAnsiTheme="minorHAnsi" w:cstheme="minorBidi"/>
                <w:i w:val="0"/>
                <w:iCs w:val="0"/>
                <w:noProof/>
                <w:color w:val="auto"/>
                <w:sz w:val="22"/>
                <w:szCs w:val="22"/>
                <w:lang w:eastAsia="zh-CN"/>
              </w:rPr>
              <w:tab/>
            </w:r>
            <w:r w:rsidRPr="007E70E4">
              <w:rPr>
                <w:rStyle w:val="Hyperlink"/>
                <w:noProof/>
              </w:rPr>
              <w:t>Definitions, acronyms, and abbreviations</w:t>
            </w:r>
            <w:r>
              <w:rPr>
                <w:noProof/>
              </w:rPr>
              <w:tab/>
            </w:r>
            <w:r>
              <w:rPr>
                <w:noProof/>
              </w:rPr>
              <w:fldChar w:fldCharType="begin"/>
            </w:r>
            <w:r>
              <w:rPr>
                <w:noProof/>
              </w:rPr>
              <w:instrText xml:space="preserve"> PAGEREF _Toc65704879 \h </w:instrText>
            </w:r>
            <w:r>
              <w:rPr>
                <w:noProof/>
              </w:rPr>
            </w:r>
            <w:r>
              <w:rPr>
                <w:noProof/>
              </w:rPr>
              <w:fldChar w:fldCharType="separate"/>
            </w:r>
            <w:r>
              <w:rPr>
                <w:noProof/>
              </w:rPr>
              <w:t>11</w:t>
            </w:r>
            <w:r>
              <w:rPr>
                <w:noProof/>
              </w:rPr>
              <w:fldChar w:fldCharType="end"/>
            </w:r>
          </w:hyperlink>
        </w:p>
        <w:p w14:paraId="07399A78" w14:textId="06CBA0F9" w:rsidR="006521F0" w:rsidRDefault="006521F0">
          <w:pPr>
            <w:pStyle w:val="TOC2"/>
            <w:tabs>
              <w:tab w:val="left" w:pos="880"/>
              <w:tab w:val="right" w:leader="dot" w:pos="7445"/>
            </w:tabs>
            <w:rPr>
              <w:rFonts w:asciiTheme="minorHAnsi" w:eastAsiaTheme="minorEastAsia" w:hAnsiTheme="minorHAnsi" w:cstheme="minorBidi"/>
              <w:i w:val="0"/>
              <w:iCs w:val="0"/>
              <w:noProof/>
              <w:color w:val="auto"/>
              <w:sz w:val="22"/>
              <w:szCs w:val="22"/>
              <w:lang w:eastAsia="zh-CN"/>
            </w:rPr>
          </w:pPr>
          <w:hyperlink w:anchor="_Toc65704880" w:history="1">
            <w:r w:rsidRPr="007E70E4">
              <w:rPr>
                <w:rStyle w:val="Hyperlink"/>
                <w:noProof/>
              </w:rPr>
              <w:t>1.4</w:t>
            </w:r>
            <w:r>
              <w:rPr>
                <w:rFonts w:asciiTheme="minorHAnsi" w:eastAsiaTheme="minorEastAsia" w:hAnsiTheme="minorHAnsi" w:cstheme="minorBidi"/>
                <w:i w:val="0"/>
                <w:iCs w:val="0"/>
                <w:noProof/>
                <w:color w:val="auto"/>
                <w:sz w:val="22"/>
                <w:szCs w:val="22"/>
                <w:lang w:eastAsia="zh-CN"/>
              </w:rPr>
              <w:tab/>
            </w:r>
            <w:r w:rsidRPr="007E70E4">
              <w:rPr>
                <w:rStyle w:val="Hyperlink"/>
                <w:noProof/>
              </w:rPr>
              <w:t>References</w:t>
            </w:r>
            <w:r>
              <w:rPr>
                <w:noProof/>
              </w:rPr>
              <w:tab/>
            </w:r>
            <w:r>
              <w:rPr>
                <w:noProof/>
              </w:rPr>
              <w:fldChar w:fldCharType="begin"/>
            </w:r>
            <w:r>
              <w:rPr>
                <w:noProof/>
              </w:rPr>
              <w:instrText xml:space="preserve"> PAGEREF _Toc65704880 \h </w:instrText>
            </w:r>
            <w:r>
              <w:rPr>
                <w:noProof/>
              </w:rPr>
            </w:r>
            <w:r>
              <w:rPr>
                <w:noProof/>
              </w:rPr>
              <w:fldChar w:fldCharType="separate"/>
            </w:r>
            <w:r>
              <w:rPr>
                <w:noProof/>
              </w:rPr>
              <w:t>11</w:t>
            </w:r>
            <w:r>
              <w:rPr>
                <w:noProof/>
              </w:rPr>
              <w:fldChar w:fldCharType="end"/>
            </w:r>
          </w:hyperlink>
        </w:p>
        <w:p w14:paraId="47E7A830" w14:textId="19BA9D3E" w:rsidR="006521F0" w:rsidRDefault="006521F0">
          <w:pPr>
            <w:pStyle w:val="TOC2"/>
            <w:tabs>
              <w:tab w:val="left" w:pos="880"/>
              <w:tab w:val="right" w:leader="dot" w:pos="7445"/>
            </w:tabs>
            <w:rPr>
              <w:rFonts w:asciiTheme="minorHAnsi" w:eastAsiaTheme="minorEastAsia" w:hAnsiTheme="minorHAnsi" w:cstheme="minorBidi"/>
              <w:i w:val="0"/>
              <w:iCs w:val="0"/>
              <w:noProof/>
              <w:color w:val="auto"/>
              <w:sz w:val="22"/>
              <w:szCs w:val="22"/>
              <w:lang w:eastAsia="zh-CN"/>
            </w:rPr>
          </w:pPr>
          <w:hyperlink w:anchor="_Toc65704881" w:history="1">
            <w:r w:rsidRPr="007E70E4">
              <w:rPr>
                <w:rStyle w:val="Hyperlink"/>
                <w:noProof/>
              </w:rPr>
              <w:t>1.5</w:t>
            </w:r>
            <w:r>
              <w:rPr>
                <w:rFonts w:asciiTheme="minorHAnsi" w:eastAsiaTheme="minorEastAsia" w:hAnsiTheme="minorHAnsi" w:cstheme="minorBidi"/>
                <w:i w:val="0"/>
                <w:iCs w:val="0"/>
                <w:noProof/>
                <w:color w:val="auto"/>
                <w:sz w:val="22"/>
                <w:szCs w:val="22"/>
                <w:lang w:eastAsia="zh-CN"/>
              </w:rPr>
              <w:tab/>
            </w:r>
            <w:r w:rsidRPr="007E70E4">
              <w:rPr>
                <w:rStyle w:val="Hyperlink"/>
                <w:noProof/>
              </w:rPr>
              <w:t>Overview of the document</w:t>
            </w:r>
            <w:r>
              <w:rPr>
                <w:noProof/>
              </w:rPr>
              <w:tab/>
            </w:r>
            <w:r>
              <w:rPr>
                <w:noProof/>
              </w:rPr>
              <w:fldChar w:fldCharType="begin"/>
            </w:r>
            <w:r>
              <w:rPr>
                <w:noProof/>
              </w:rPr>
              <w:instrText xml:space="preserve"> PAGEREF _Toc65704881 \h </w:instrText>
            </w:r>
            <w:r>
              <w:rPr>
                <w:noProof/>
              </w:rPr>
            </w:r>
            <w:r>
              <w:rPr>
                <w:noProof/>
              </w:rPr>
              <w:fldChar w:fldCharType="separate"/>
            </w:r>
            <w:r>
              <w:rPr>
                <w:noProof/>
              </w:rPr>
              <w:t>11</w:t>
            </w:r>
            <w:r>
              <w:rPr>
                <w:noProof/>
              </w:rPr>
              <w:fldChar w:fldCharType="end"/>
            </w:r>
          </w:hyperlink>
        </w:p>
        <w:p w14:paraId="238508D1" w14:textId="1D2C14ED" w:rsidR="007762DF" w:rsidRDefault="00C52EBB" w:rsidP="001A3AEF">
          <w:pPr>
            <w:spacing w:line="360" w:lineRule="auto"/>
          </w:pPr>
          <w:r>
            <w:rPr>
              <w:b/>
              <w:bCs/>
            </w:rPr>
            <w:fldChar w:fldCharType="end"/>
          </w:r>
        </w:p>
      </w:sdtContent>
    </w:sdt>
    <w:p w14:paraId="41B00DFF" w14:textId="77777777" w:rsidR="007762DF" w:rsidRDefault="007762DF" w:rsidP="001A3AEF">
      <w:pPr>
        <w:spacing w:line="360" w:lineRule="auto"/>
        <w:sectPr w:rsidR="007762DF">
          <w:headerReference w:type="default" r:id="rId8"/>
          <w:footerReference w:type="default" r:id="rId9"/>
          <w:headerReference w:type="first" r:id="rId10"/>
          <w:footerReference w:type="first" r:id="rId11"/>
          <w:pgSz w:w="11906" w:h="16838"/>
          <w:pgMar w:top="2268" w:right="1701" w:bottom="2155" w:left="2750" w:header="567" w:footer="567" w:gutter="0"/>
          <w:cols w:space="720"/>
          <w:titlePg/>
        </w:sectPr>
      </w:pPr>
    </w:p>
    <w:p w14:paraId="1A15C1D6" w14:textId="77777777" w:rsidR="007762DF" w:rsidRDefault="00CF1129" w:rsidP="00634752">
      <w:pPr>
        <w:pStyle w:val="LinnaeusHeading1"/>
      </w:pPr>
      <w:bookmarkStart w:id="1" w:name="_Toc63885080"/>
      <w:bookmarkStart w:id="2" w:name="_Toc64059571"/>
      <w:bookmarkStart w:id="3" w:name="_Toc65704869"/>
      <w:r>
        <w:lastRenderedPageBreak/>
        <w:t>Introduction</w:t>
      </w:r>
      <w:bookmarkEnd w:id="1"/>
      <w:bookmarkEnd w:id="2"/>
      <w:bookmarkEnd w:id="3"/>
    </w:p>
    <w:p w14:paraId="6E2D9FA7" w14:textId="51C39F7D" w:rsidR="007762DF" w:rsidRDefault="001A3AEF" w:rsidP="001A3AEF">
      <w:pPr>
        <w:spacing w:line="360" w:lineRule="auto"/>
      </w:pPr>
      <w:r>
        <w:t>This requirements document is a report about designing and developing an online video streaming service for Netflix.</w:t>
      </w:r>
    </w:p>
    <w:p w14:paraId="58CA5E2B" w14:textId="77777777" w:rsidR="001A3AEF" w:rsidRDefault="001A3AEF" w:rsidP="001A3AEF">
      <w:pPr>
        <w:spacing w:line="360" w:lineRule="auto"/>
      </w:pPr>
    </w:p>
    <w:p w14:paraId="6752C4C6" w14:textId="77777777" w:rsidR="007762DF" w:rsidRDefault="00CF1129" w:rsidP="00634752">
      <w:pPr>
        <w:pStyle w:val="LinnaeusHeading2"/>
      </w:pPr>
      <w:bookmarkStart w:id="4" w:name="_Toc63885081"/>
      <w:bookmarkStart w:id="5" w:name="_Toc64059572"/>
      <w:bookmarkStart w:id="6" w:name="_Toc65704870"/>
      <w:r>
        <w:t>P</w:t>
      </w:r>
      <w:bookmarkEnd w:id="4"/>
      <w:r>
        <w:t>urpose of the requirements document</w:t>
      </w:r>
      <w:bookmarkEnd w:id="5"/>
      <w:bookmarkEnd w:id="6"/>
    </w:p>
    <w:p w14:paraId="6D53CA8D" w14:textId="3C6EE293" w:rsidR="007762DF" w:rsidRPr="00C52EBB" w:rsidRDefault="00CF1129" w:rsidP="00634752">
      <w:pPr>
        <w:pStyle w:val="LinnaeusNormal"/>
      </w:pPr>
      <w:r w:rsidRPr="00C52EBB">
        <w:t>The requirements document is an official statement of the system requirements for customers, end-users, a</w:t>
      </w:r>
      <w:r w:rsidR="00F71F7E" w:rsidRPr="00C52EBB">
        <w:t>n</w:t>
      </w:r>
      <w:r w:rsidRPr="00C52EBB">
        <w:t>d software developers.</w:t>
      </w:r>
      <w:r w:rsidR="00F71F7E" w:rsidRPr="00C52EBB">
        <w:t xml:space="preserve"> </w:t>
      </w:r>
    </w:p>
    <w:p w14:paraId="428E6F45" w14:textId="77777777" w:rsidR="007762DF" w:rsidRDefault="007762DF" w:rsidP="001A3AEF">
      <w:pPr>
        <w:spacing w:line="360" w:lineRule="auto"/>
      </w:pPr>
    </w:p>
    <w:p w14:paraId="1E1CB19C" w14:textId="789BEC00" w:rsidR="007762DF" w:rsidRDefault="00CF1129" w:rsidP="001A3AEF">
      <w:pPr>
        <w:spacing w:line="360" w:lineRule="auto"/>
      </w:pPr>
      <w:r>
        <w:t xml:space="preserve">How to use the </w:t>
      </w:r>
      <w:r w:rsidR="007A0A5E">
        <w:t xml:space="preserve">requirements </w:t>
      </w:r>
      <w:r>
        <w:t>document</w:t>
      </w:r>
      <w:r w:rsidR="007A0A5E">
        <w:t xml:space="preserve"> as a t</w:t>
      </w:r>
      <w:r>
        <w:t xml:space="preserve">arget audience: </w:t>
      </w:r>
    </w:p>
    <w:p w14:paraId="4DD6821E" w14:textId="0D40B343" w:rsidR="007762DF" w:rsidRDefault="00CF1129" w:rsidP="001A3AEF">
      <w:pPr>
        <w:pStyle w:val="ListParagraph"/>
        <w:numPr>
          <w:ilvl w:val="0"/>
          <w:numId w:val="8"/>
        </w:numPr>
        <w:spacing w:line="360" w:lineRule="auto"/>
      </w:pPr>
      <w:r>
        <w:t xml:space="preserve">System </w:t>
      </w:r>
      <w:r w:rsidR="007A0A5E">
        <w:t>c</w:t>
      </w:r>
      <w:r>
        <w:t>ustomers</w:t>
      </w:r>
      <w:r w:rsidR="007A0A5E">
        <w:t xml:space="preserve"> specify </w:t>
      </w:r>
      <w:r>
        <w:t>the requirements and read them to check that they meet their needs. Customers specify changes to the requirements.</w:t>
      </w:r>
    </w:p>
    <w:p w14:paraId="394A8793" w14:textId="1FFFE303" w:rsidR="007762DF" w:rsidRDefault="00CF1129" w:rsidP="001A3AEF">
      <w:pPr>
        <w:pStyle w:val="ListParagraph"/>
        <w:numPr>
          <w:ilvl w:val="0"/>
          <w:numId w:val="8"/>
        </w:numPr>
        <w:spacing w:line="360" w:lineRule="auto"/>
      </w:pPr>
      <w:r>
        <w:t>Managers</w:t>
      </w:r>
      <w:r w:rsidR="007A0A5E">
        <w:t xml:space="preserve"> u</w:t>
      </w:r>
      <w:r>
        <w:t>se the requirements document to plan a bid for the system and to plan the system development process.</w:t>
      </w:r>
    </w:p>
    <w:p w14:paraId="7B3FE199" w14:textId="0EDA3049" w:rsidR="007762DF" w:rsidRDefault="00CF1129" w:rsidP="001A3AEF">
      <w:pPr>
        <w:pStyle w:val="ListParagraph"/>
        <w:numPr>
          <w:ilvl w:val="0"/>
          <w:numId w:val="8"/>
        </w:numPr>
        <w:spacing w:line="360" w:lineRule="auto"/>
      </w:pPr>
      <w:r>
        <w:t xml:space="preserve">System </w:t>
      </w:r>
      <w:r w:rsidR="007A0A5E">
        <w:t>e</w:t>
      </w:r>
      <w:r>
        <w:t>ngineers</w:t>
      </w:r>
      <w:r w:rsidR="007A0A5E">
        <w:t xml:space="preserve"> u</w:t>
      </w:r>
      <w:r>
        <w:t>se the requirements to understand what system is to be developed,</w:t>
      </w:r>
    </w:p>
    <w:p w14:paraId="5CBEAA8F" w14:textId="66EAC82A" w:rsidR="007762DF" w:rsidRDefault="00CF1129" w:rsidP="001A3AEF">
      <w:pPr>
        <w:pStyle w:val="ListParagraph"/>
        <w:numPr>
          <w:ilvl w:val="0"/>
          <w:numId w:val="8"/>
        </w:numPr>
        <w:spacing w:line="360" w:lineRule="auto"/>
      </w:pPr>
      <w:r>
        <w:t xml:space="preserve">System </w:t>
      </w:r>
      <w:r w:rsidR="007A0A5E">
        <w:t>m</w:t>
      </w:r>
      <w:r>
        <w:t xml:space="preserve">aintenance </w:t>
      </w:r>
      <w:r w:rsidR="007A0A5E">
        <w:t>e</w:t>
      </w:r>
      <w:r>
        <w:t>ngineers</w:t>
      </w:r>
      <w:r w:rsidR="007A0A5E">
        <w:t xml:space="preserve"> u</w:t>
      </w:r>
      <w:r>
        <w:t>se the requirements to understand the system and the relationships between its parts.</w:t>
      </w:r>
    </w:p>
    <w:p w14:paraId="19A21315" w14:textId="3BF4D8D9" w:rsidR="007762DF" w:rsidRDefault="00CF1129" w:rsidP="001A3AEF">
      <w:pPr>
        <w:pStyle w:val="ListParagraph"/>
        <w:numPr>
          <w:ilvl w:val="0"/>
          <w:numId w:val="8"/>
        </w:numPr>
        <w:spacing w:line="360" w:lineRule="auto"/>
      </w:pPr>
      <w:r>
        <w:t xml:space="preserve">System </w:t>
      </w:r>
      <w:r w:rsidR="007A0A5E">
        <w:t>t</w:t>
      </w:r>
      <w:r>
        <w:t>est</w:t>
      </w:r>
      <w:r w:rsidR="007A0A5E">
        <w:t>ers</w:t>
      </w:r>
      <w:r>
        <w:t xml:space="preserve"> </w:t>
      </w:r>
      <w:r w:rsidR="007A0A5E">
        <w:t>u</w:t>
      </w:r>
      <w:r>
        <w:t>se the requirements to develop validation tests for the system.</w:t>
      </w:r>
    </w:p>
    <w:p w14:paraId="3B2FD420" w14:textId="2BBE3E75" w:rsidR="007A0A5E" w:rsidRDefault="007A0A5E" w:rsidP="001A3AEF">
      <w:pPr>
        <w:pStyle w:val="ListParagraph"/>
        <w:numPr>
          <w:ilvl w:val="0"/>
          <w:numId w:val="8"/>
        </w:numPr>
        <w:spacing w:line="360" w:lineRule="auto"/>
      </w:pPr>
      <w:r>
        <w:t>System end-users read the document to understand what the system provides and how the system works.</w:t>
      </w:r>
    </w:p>
    <w:p w14:paraId="107215C4" w14:textId="77777777" w:rsidR="007762DF" w:rsidRDefault="007762DF" w:rsidP="001A3AEF">
      <w:pPr>
        <w:spacing w:line="360" w:lineRule="auto"/>
      </w:pPr>
    </w:p>
    <w:p w14:paraId="3E881685" w14:textId="77777777" w:rsidR="00F71F7E" w:rsidRDefault="00CF1129" w:rsidP="001A3AEF">
      <w:pPr>
        <w:pStyle w:val="Heading2"/>
        <w:spacing w:line="360" w:lineRule="auto"/>
      </w:pPr>
      <w:bookmarkStart w:id="7" w:name="_Toc63881850"/>
      <w:bookmarkStart w:id="8" w:name="_Toc63885082"/>
      <w:bookmarkStart w:id="9" w:name="_Toc64059573"/>
      <w:bookmarkStart w:id="10" w:name="_Toc65704871"/>
      <w:r>
        <w:lastRenderedPageBreak/>
        <w:t>Scope of the product</w:t>
      </w:r>
      <w:bookmarkEnd w:id="7"/>
      <w:bookmarkEnd w:id="8"/>
      <w:bookmarkEnd w:id="9"/>
      <w:bookmarkEnd w:id="10"/>
    </w:p>
    <w:p w14:paraId="08AA2F4E" w14:textId="680C96DC" w:rsidR="007762DF" w:rsidRDefault="00F71F7E" w:rsidP="00634752">
      <w:pPr>
        <w:pStyle w:val="LinnaeusHeading3"/>
      </w:pPr>
      <w:bookmarkStart w:id="11" w:name="_Toc65704872"/>
      <w:r>
        <w:t>Stakeholders</w:t>
      </w:r>
      <w:bookmarkEnd w:id="11"/>
    </w:p>
    <w:p w14:paraId="227B9A80" w14:textId="62343B61" w:rsidR="00F71F7E" w:rsidRPr="00F71F7E" w:rsidRDefault="00F71F7E" w:rsidP="001A3AEF">
      <w:pPr>
        <w:pStyle w:val="ListParagraph"/>
        <w:numPr>
          <w:ilvl w:val="0"/>
          <w:numId w:val="13"/>
        </w:numPr>
        <w:spacing w:line="360" w:lineRule="auto"/>
      </w:pPr>
      <w:r w:rsidRPr="00F71F7E">
        <w:t>End-users of the system – users who use Netflix to watch videos.</w:t>
      </w:r>
    </w:p>
    <w:p w14:paraId="46AD4276" w14:textId="6F5D1D26" w:rsidR="00F71F7E" w:rsidRPr="00F71F7E" w:rsidRDefault="00F71F7E" w:rsidP="001A3AEF">
      <w:pPr>
        <w:pStyle w:val="ListParagraph"/>
        <w:numPr>
          <w:ilvl w:val="0"/>
          <w:numId w:val="13"/>
        </w:numPr>
        <w:spacing w:line="360" w:lineRule="auto"/>
      </w:pPr>
      <w:r w:rsidRPr="00F71F7E">
        <w:t xml:space="preserve">Managers and others involved in the organizational processes </w:t>
      </w:r>
      <w:r>
        <w:t>–</w:t>
      </w:r>
      <w:r w:rsidRPr="00F71F7E">
        <w:t xml:space="preserve"> </w:t>
      </w:r>
      <w:r>
        <w:t>product manager</w:t>
      </w:r>
      <w:r w:rsidR="00501BD5">
        <w:t xml:space="preserve"> / development manager</w:t>
      </w:r>
      <w:r>
        <w:t>, legal and compliance teams.</w:t>
      </w:r>
    </w:p>
    <w:p w14:paraId="13BB5367" w14:textId="438FB59A" w:rsidR="00F71F7E" w:rsidRPr="00F71F7E" w:rsidRDefault="00F71F7E" w:rsidP="001A3AEF">
      <w:pPr>
        <w:pStyle w:val="ListParagraph"/>
        <w:numPr>
          <w:ilvl w:val="0"/>
          <w:numId w:val="13"/>
        </w:numPr>
        <w:spacing w:line="360" w:lineRule="auto"/>
      </w:pPr>
      <w:r w:rsidRPr="00F71F7E">
        <w:t xml:space="preserve">Engineers responsible for the system development and maintenance – </w:t>
      </w:r>
      <w:r>
        <w:rPr>
          <w:lang w:eastAsia="zh-CN"/>
        </w:rPr>
        <w:t>software developers and testers</w:t>
      </w:r>
      <w:r w:rsidRPr="00F71F7E">
        <w:t>.</w:t>
      </w:r>
    </w:p>
    <w:p w14:paraId="3C1D3F00" w14:textId="77777777" w:rsidR="00F71F7E" w:rsidRPr="00F71F7E" w:rsidRDefault="00F71F7E" w:rsidP="001A3AEF">
      <w:pPr>
        <w:pStyle w:val="ListParagraph"/>
        <w:numPr>
          <w:ilvl w:val="0"/>
          <w:numId w:val="13"/>
        </w:numPr>
        <w:spacing w:line="360" w:lineRule="auto"/>
      </w:pPr>
      <w:r w:rsidRPr="00F71F7E">
        <w:t>Customers of the organization who will use the system to provide some services.</w:t>
      </w:r>
    </w:p>
    <w:p w14:paraId="5AACB458" w14:textId="730426AA" w:rsidR="00501BD5" w:rsidRPr="007A0A5E" w:rsidRDefault="00F71F7E" w:rsidP="001A3AEF">
      <w:pPr>
        <w:pStyle w:val="ListParagraph"/>
        <w:numPr>
          <w:ilvl w:val="0"/>
          <w:numId w:val="13"/>
        </w:numPr>
        <w:spacing w:line="360" w:lineRule="auto"/>
      </w:pPr>
      <w:r w:rsidRPr="00F71F7E">
        <w:t>External bodies</w:t>
      </w:r>
      <w:r>
        <w:t xml:space="preserve"> </w:t>
      </w:r>
      <w:r w:rsidRPr="00F71F7E">
        <w:t xml:space="preserve">– regulators </w:t>
      </w:r>
      <w:r>
        <w:t xml:space="preserve">or </w:t>
      </w:r>
      <w:r w:rsidRPr="00F71F7E">
        <w:t>safety certification authorities.</w:t>
      </w:r>
    </w:p>
    <w:p w14:paraId="50BD1A30" w14:textId="09A12735" w:rsidR="00501BD5" w:rsidRDefault="00501BD5" w:rsidP="001A3AEF">
      <w:pPr>
        <w:spacing w:line="360" w:lineRule="auto"/>
      </w:pPr>
    </w:p>
    <w:p w14:paraId="0669CBB0" w14:textId="6990774D" w:rsidR="00414A10" w:rsidRDefault="00414A10" w:rsidP="001A3AEF">
      <w:pPr>
        <w:spacing w:line="360" w:lineRule="auto"/>
      </w:pPr>
    </w:p>
    <w:p w14:paraId="663DB570" w14:textId="02EA72E7" w:rsidR="00414A10" w:rsidRDefault="00414A10" w:rsidP="001A3AEF">
      <w:pPr>
        <w:spacing w:line="360" w:lineRule="auto"/>
      </w:pPr>
    </w:p>
    <w:p w14:paraId="7746B7F2" w14:textId="08F3BB7E" w:rsidR="00414A10" w:rsidRDefault="00414A10" w:rsidP="001A3AEF">
      <w:pPr>
        <w:spacing w:line="360" w:lineRule="auto"/>
      </w:pPr>
    </w:p>
    <w:p w14:paraId="096C8261" w14:textId="7AE9FBC7" w:rsidR="00414A10" w:rsidRDefault="00414A10" w:rsidP="001A3AEF">
      <w:pPr>
        <w:spacing w:line="360" w:lineRule="auto"/>
      </w:pPr>
    </w:p>
    <w:p w14:paraId="7D6CFEB8" w14:textId="7E7D769C" w:rsidR="00414A10" w:rsidRDefault="00414A10" w:rsidP="001A3AEF">
      <w:pPr>
        <w:spacing w:line="360" w:lineRule="auto"/>
      </w:pPr>
    </w:p>
    <w:p w14:paraId="2E3C28FF" w14:textId="4C5464A8" w:rsidR="00414A10" w:rsidRDefault="00414A10" w:rsidP="001A3AEF">
      <w:pPr>
        <w:spacing w:line="360" w:lineRule="auto"/>
      </w:pPr>
    </w:p>
    <w:p w14:paraId="5CA66C07" w14:textId="697BF889" w:rsidR="00414A10" w:rsidRDefault="00414A10" w:rsidP="001A3AEF">
      <w:pPr>
        <w:spacing w:line="360" w:lineRule="auto"/>
      </w:pPr>
    </w:p>
    <w:p w14:paraId="53FA9EFF" w14:textId="2267D0D4" w:rsidR="00414A10" w:rsidRDefault="00414A10" w:rsidP="001A3AEF">
      <w:pPr>
        <w:spacing w:line="360" w:lineRule="auto"/>
      </w:pPr>
    </w:p>
    <w:p w14:paraId="03C32844" w14:textId="25DDAC1C" w:rsidR="00414A10" w:rsidRDefault="00414A10" w:rsidP="001A3AEF">
      <w:pPr>
        <w:spacing w:line="360" w:lineRule="auto"/>
      </w:pPr>
    </w:p>
    <w:p w14:paraId="442083E4" w14:textId="1E260082" w:rsidR="00414A10" w:rsidRDefault="00414A10" w:rsidP="001A3AEF">
      <w:pPr>
        <w:spacing w:line="360" w:lineRule="auto"/>
      </w:pPr>
    </w:p>
    <w:p w14:paraId="32EE48DA" w14:textId="77777777" w:rsidR="00414A10" w:rsidRDefault="00414A10" w:rsidP="001A3AEF">
      <w:pPr>
        <w:spacing w:line="360" w:lineRule="auto"/>
      </w:pPr>
    </w:p>
    <w:p w14:paraId="11794CB5" w14:textId="04AB8E54" w:rsidR="008F0CC8" w:rsidRDefault="008F0CC8" w:rsidP="001A3AEF">
      <w:pPr>
        <w:pStyle w:val="Heading3"/>
        <w:spacing w:line="360" w:lineRule="auto"/>
      </w:pPr>
      <w:bookmarkStart w:id="12" w:name="_Toc65704873"/>
      <w:r>
        <w:lastRenderedPageBreak/>
        <w:t>Requirements</w:t>
      </w:r>
      <w:bookmarkEnd w:id="12"/>
    </w:p>
    <w:tbl>
      <w:tblPr>
        <w:tblStyle w:val="TableGrid"/>
        <w:tblW w:w="0" w:type="auto"/>
        <w:tblLook w:val="04A0" w:firstRow="1" w:lastRow="0" w:firstColumn="1" w:lastColumn="0" w:noHBand="0" w:noVBand="1"/>
      </w:tblPr>
      <w:tblGrid>
        <w:gridCol w:w="1919"/>
        <w:gridCol w:w="2735"/>
        <w:gridCol w:w="1649"/>
        <w:gridCol w:w="1142"/>
      </w:tblGrid>
      <w:tr w:rsidR="00AE4DFF" w14:paraId="065387DF" w14:textId="77777777" w:rsidTr="00AE4DFF">
        <w:tc>
          <w:tcPr>
            <w:tcW w:w="1919" w:type="dxa"/>
          </w:tcPr>
          <w:p w14:paraId="0E523629" w14:textId="75844DD5" w:rsidR="00AE4DFF" w:rsidRDefault="00AE4DFF" w:rsidP="00562A1F">
            <w:r>
              <w:t>Unique Identifier</w:t>
            </w:r>
          </w:p>
        </w:tc>
        <w:tc>
          <w:tcPr>
            <w:tcW w:w="2735" w:type="dxa"/>
          </w:tcPr>
          <w:p w14:paraId="703AFCFB" w14:textId="3478834F" w:rsidR="00AE4DFF" w:rsidRDefault="00AE4DFF" w:rsidP="00562A1F">
            <w:r>
              <w:t>Requirements</w:t>
            </w:r>
          </w:p>
        </w:tc>
        <w:tc>
          <w:tcPr>
            <w:tcW w:w="1649" w:type="dxa"/>
          </w:tcPr>
          <w:p w14:paraId="220821AC" w14:textId="7930F2D4" w:rsidR="00AE4DFF" w:rsidRDefault="00AE4DFF" w:rsidP="00562A1F">
            <w:r>
              <w:t>Type of Requirements</w:t>
            </w:r>
          </w:p>
        </w:tc>
        <w:tc>
          <w:tcPr>
            <w:tcW w:w="1142" w:type="dxa"/>
          </w:tcPr>
          <w:p w14:paraId="2D0079F5" w14:textId="29FCDA40" w:rsidR="00AE4DFF" w:rsidRDefault="00AE4DFF" w:rsidP="00562A1F">
            <w:r>
              <w:t>Priority</w:t>
            </w:r>
          </w:p>
        </w:tc>
      </w:tr>
      <w:tr w:rsidR="00AE4DFF" w14:paraId="7F553300" w14:textId="77777777" w:rsidTr="00AE4DFF">
        <w:tc>
          <w:tcPr>
            <w:tcW w:w="1919" w:type="dxa"/>
          </w:tcPr>
          <w:p w14:paraId="7565A397" w14:textId="77777777" w:rsidR="00AE4DFF" w:rsidRDefault="00AE4DFF" w:rsidP="00A62920">
            <w:pPr>
              <w:spacing w:line="360" w:lineRule="auto"/>
            </w:pPr>
          </w:p>
        </w:tc>
        <w:tc>
          <w:tcPr>
            <w:tcW w:w="2735" w:type="dxa"/>
          </w:tcPr>
          <w:p w14:paraId="4D901DA6" w14:textId="02F468D0" w:rsidR="00AE4DFF" w:rsidRDefault="00AE4DFF" w:rsidP="00A62920">
            <w:pPr>
              <w:spacing w:line="360" w:lineRule="auto"/>
            </w:pPr>
            <w:r>
              <w:t>The system should enable the user to watch a video.</w:t>
            </w:r>
          </w:p>
        </w:tc>
        <w:tc>
          <w:tcPr>
            <w:tcW w:w="1649" w:type="dxa"/>
          </w:tcPr>
          <w:p w14:paraId="2CCE4684" w14:textId="2F0E1705" w:rsidR="00AE4DFF" w:rsidRDefault="00AE4DFF" w:rsidP="00562A1F">
            <w:r>
              <w:t>Functional</w:t>
            </w:r>
          </w:p>
        </w:tc>
        <w:tc>
          <w:tcPr>
            <w:tcW w:w="1142" w:type="dxa"/>
          </w:tcPr>
          <w:p w14:paraId="00740E4C" w14:textId="726B319E" w:rsidR="00AE4DFF" w:rsidRDefault="00AE4DFF" w:rsidP="00562A1F">
            <w:r>
              <w:t>Essential</w:t>
            </w:r>
          </w:p>
        </w:tc>
      </w:tr>
      <w:tr w:rsidR="00AE4DFF" w14:paraId="4BF7985B" w14:textId="77777777" w:rsidTr="00AE4DFF">
        <w:tc>
          <w:tcPr>
            <w:tcW w:w="1919" w:type="dxa"/>
          </w:tcPr>
          <w:p w14:paraId="10C625D6" w14:textId="77777777" w:rsidR="00AE4DFF" w:rsidRDefault="00AE4DFF" w:rsidP="00A62920">
            <w:pPr>
              <w:spacing w:line="360" w:lineRule="auto"/>
            </w:pPr>
          </w:p>
        </w:tc>
        <w:tc>
          <w:tcPr>
            <w:tcW w:w="2735" w:type="dxa"/>
          </w:tcPr>
          <w:p w14:paraId="44FD438C" w14:textId="5741C241" w:rsidR="00AE4DFF" w:rsidRDefault="00AE4DFF" w:rsidP="00A62920">
            <w:pPr>
              <w:spacing w:line="360" w:lineRule="auto"/>
            </w:pPr>
            <w:r>
              <w:t>The system should enable the user to choose the quality of a video.</w:t>
            </w:r>
          </w:p>
        </w:tc>
        <w:tc>
          <w:tcPr>
            <w:tcW w:w="1649" w:type="dxa"/>
          </w:tcPr>
          <w:p w14:paraId="43152DCC" w14:textId="4418B35F" w:rsidR="00AE4DFF" w:rsidRDefault="00AE4DFF" w:rsidP="00A62920">
            <w:r>
              <w:t>Functional</w:t>
            </w:r>
          </w:p>
        </w:tc>
        <w:tc>
          <w:tcPr>
            <w:tcW w:w="1142" w:type="dxa"/>
          </w:tcPr>
          <w:p w14:paraId="1E8AC015" w14:textId="4BE3B5A4" w:rsidR="00AE4DFF" w:rsidRDefault="00AE4DFF" w:rsidP="00A62920">
            <w:r>
              <w:t>Useful</w:t>
            </w:r>
          </w:p>
        </w:tc>
      </w:tr>
      <w:tr w:rsidR="00AE4DFF" w14:paraId="1DD5322B" w14:textId="77777777" w:rsidTr="00AE4DFF">
        <w:tc>
          <w:tcPr>
            <w:tcW w:w="1919" w:type="dxa"/>
          </w:tcPr>
          <w:p w14:paraId="30976737" w14:textId="77777777" w:rsidR="00AE4DFF" w:rsidRDefault="00AE4DFF" w:rsidP="00A62920">
            <w:pPr>
              <w:spacing w:line="360" w:lineRule="auto"/>
            </w:pPr>
          </w:p>
        </w:tc>
        <w:tc>
          <w:tcPr>
            <w:tcW w:w="2735" w:type="dxa"/>
          </w:tcPr>
          <w:p w14:paraId="2EB28DD4" w14:textId="1CA63DA3" w:rsidR="00AE4DFF" w:rsidRDefault="00AE4DFF" w:rsidP="00A62920">
            <w:pPr>
              <w:spacing w:line="360" w:lineRule="auto"/>
            </w:pPr>
            <w:r>
              <w:t>The system should enable the user to choose the playback speed of a video.</w:t>
            </w:r>
          </w:p>
        </w:tc>
        <w:tc>
          <w:tcPr>
            <w:tcW w:w="1649" w:type="dxa"/>
          </w:tcPr>
          <w:p w14:paraId="12F7D84F" w14:textId="44E55FAF" w:rsidR="00AE4DFF" w:rsidRDefault="00AE4DFF" w:rsidP="00A62920">
            <w:r>
              <w:t>Functional</w:t>
            </w:r>
          </w:p>
        </w:tc>
        <w:tc>
          <w:tcPr>
            <w:tcW w:w="1142" w:type="dxa"/>
          </w:tcPr>
          <w:p w14:paraId="4931FD74" w14:textId="32B6339E" w:rsidR="00AE4DFF" w:rsidRDefault="00AE4DFF" w:rsidP="00A62920">
            <w:r>
              <w:t>Useful</w:t>
            </w:r>
          </w:p>
        </w:tc>
      </w:tr>
      <w:tr w:rsidR="00AE4DFF" w14:paraId="3439267B" w14:textId="77777777" w:rsidTr="00AE4DFF">
        <w:tc>
          <w:tcPr>
            <w:tcW w:w="1919" w:type="dxa"/>
          </w:tcPr>
          <w:p w14:paraId="56730EC4" w14:textId="77777777" w:rsidR="00AE4DFF" w:rsidRDefault="00AE4DFF" w:rsidP="00A62920">
            <w:pPr>
              <w:spacing w:line="360" w:lineRule="auto"/>
            </w:pPr>
          </w:p>
        </w:tc>
        <w:tc>
          <w:tcPr>
            <w:tcW w:w="2735" w:type="dxa"/>
          </w:tcPr>
          <w:p w14:paraId="1C5D8FE4" w14:textId="3B5F6A05" w:rsidR="00AE4DFF" w:rsidRDefault="00AE4DFF" w:rsidP="00A62920">
            <w:pPr>
              <w:spacing w:line="360" w:lineRule="auto"/>
            </w:pPr>
            <w:r>
              <w:t xml:space="preserve">The system must provide some facility for authenticating the identity of </w:t>
            </w:r>
            <w:r>
              <w:t>a</w:t>
            </w:r>
            <w:r>
              <w:t xml:space="preserve"> system user.</w:t>
            </w:r>
          </w:p>
        </w:tc>
        <w:tc>
          <w:tcPr>
            <w:tcW w:w="1649" w:type="dxa"/>
          </w:tcPr>
          <w:p w14:paraId="4C65D739" w14:textId="4773985C" w:rsidR="00AE4DFF" w:rsidRDefault="00AE4DFF" w:rsidP="00A62920">
            <w:r>
              <w:t>Functional</w:t>
            </w:r>
          </w:p>
        </w:tc>
        <w:tc>
          <w:tcPr>
            <w:tcW w:w="1142" w:type="dxa"/>
          </w:tcPr>
          <w:p w14:paraId="79FE84CA" w14:textId="380782D3" w:rsidR="00AE4DFF" w:rsidRDefault="00AE4DFF" w:rsidP="00A62920">
            <w:r>
              <w:t>Essential</w:t>
            </w:r>
          </w:p>
        </w:tc>
      </w:tr>
      <w:tr w:rsidR="00AE4DFF" w14:paraId="797C8870" w14:textId="77777777" w:rsidTr="00AE4DFF">
        <w:tc>
          <w:tcPr>
            <w:tcW w:w="1919" w:type="dxa"/>
          </w:tcPr>
          <w:p w14:paraId="04A92697" w14:textId="77777777" w:rsidR="00AE4DFF" w:rsidRDefault="00AE4DFF" w:rsidP="00A62920">
            <w:pPr>
              <w:spacing w:line="360" w:lineRule="auto"/>
            </w:pPr>
          </w:p>
        </w:tc>
        <w:tc>
          <w:tcPr>
            <w:tcW w:w="2735" w:type="dxa"/>
          </w:tcPr>
          <w:p w14:paraId="275FA1D3" w14:textId="170A63F3" w:rsidR="00AE4DFF" w:rsidRDefault="00AE4DFF" w:rsidP="00A62920">
            <w:pPr>
              <w:spacing w:line="360" w:lineRule="auto"/>
            </w:pPr>
            <w:r>
              <w:t>The authentication process should be completed in 5 seconds or less.</w:t>
            </w:r>
          </w:p>
        </w:tc>
        <w:tc>
          <w:tcPr>
            <w:tcW w:w="1649" w:type="dxa"/>
          </w:tcPr>
          <w:p w14:paraId="1ACFD37A" w14:textId="04885107" w:rsidR="00AE4DFF" w:rsidRDefault="00AE4DFF" w:rsidP="00A62920">
            <w:r>
              <w:t>Non-functional</w:t>
            </w:r>
          </w:p>
        </w:tc>
        <w:tc>
          <w:tcPr>
            <w:tcW w:w="1142" w:type="dxa"/>
          </w:tcPr>
          <w:p w14:paraId="31F0AF29" w14:textId="4DAC4449" w:rsidR="00AE4DFF" w:rsidRDefault="00AE4DFF" w:rsidP="00A62920">
            <w:r>
              <w:t>Useful</w:t>
            </w:r>
          </w:p>
        </w:tc>
      </w:tr>
      <w:tr w:rsidR="00AE4DFF" w14:paraId="3EFF477A" w14:textId="77777777" w:rsidTr="00AE4DFF">
        <w:tc>
          <w:tcPr>
            <w:tcW w:w="1919" w:type="dxa"/>
          </w:tcPr>
          <w:p w14:paraId="195DC764" w14:textId="77777777" w:rsidR="00AE4DFF" w:rsidRDefault="00AE4DFF" w:rsidP="00A62920">
            <w:pPr>
              <w:spacing w:line="360" w:lineRule="auto"/>
            </w:pPr>
          </w:p>
        </w:tc>
        <w:tc>
          <w:tcPr>
            <w:tcW w:w="2735" w:type="dxa"/>
          </w:tcPr>
          <w:p w14:paraId="21A7283E" w14:textId="683A2301" w:rsidR="00AE4DFF" w:rsidRDefault="00AE4DFF" w:rsidP="00A62920">
            <w:pPr>
              <w:spacing w:line="360" w:lineRule="auto"/>
            </w:pPr>
            <w:r>
              <w:t>The system should enable to provide a section with only children-friendly videos.</w:t>
            </w:r>
          </w:p>
        </w:tc>
        <w:tc>
          <w:tcPr>
            <w:tcW w:w="1649" w:type="dxa"/>
          </w:tcPr>
          <w:p w14:paraId="24BF9609" w14:textId="472FFBB8" w:rsidR="00AE4DFF" w:rsidRDefault="00AE4DFF" w:rsidP="00A62920">
            <w:r>
              <w:t>Non-functional</w:t>
            </w:r>
          </w:p>
        </w:tc>
        <w:tc>
          <w:tcPr>
            <w:tcW w:w="1142" w:type="dxa"/>
          </w:tcPr>
          <w:p w14:paraId="64EBA3FF" w14:textId="414CC29E" w:rsidR="00AE4DFF" w:rsidRDefault="00AE4DFF" w:rsidP="00A62920">
            <w:r>
              <w:t>Useful</w:t>
            </w:r>
          </w:p>
        </w:tc>
      </w:tr>
      <w:tr w:rsidR="00AE4DFF" w14:paraId="46041EB6" w14:textId="77777777" w:rsidTr="00AE4DFF">
        <w:tc>
          <w:tcPr>
            <w:tcW w:w="1919" w:type="dxa"/>
          </w:tcPr>
          <w:p w14:paraId="2FE02116" w14:textId="77777777" w:rsidR="00AE4DFF" w:rsidRDefault="00AE4DFF" w:rsidP="00A62920">
            <w:pPr>
              <w:spacing w:line="360" w:lineRule="auto"/>
            </w:pPr>
          </w:p>
        </w:tc>
        <w:tc>
          <w:tcPr>
            <w:tcW w:w="2735" w:type="dxa"/>
          </w:tcPr>
          <w:p w14:paraId="27BDBE3A" w14:textId="3DB6FBA1" w:rsidR="00AE4DFF" w:rsidRDefault="00AE4DFF" w:rsidP="00A62920">
            <w:pPr>
              <w:spacing w:line="360" w:lineRule="auto"/>
            </w:pPr>
            <w:r>
              <w:t>The system should be easy to use.</w:t>
            </w:r>
          </w:p>
        </w:tc>
        <w:tc>
          <w:tcPr>
            <w:tcW w:w="1649" w:type="dxa"/>
          </w:tcPr>
          <w:p w14:paraId="353779AF" w14:textId="75FFA810" w:rsidR="00AE4DFF" w:rsidRDefault="00AE4DFF" w:rsidP="00A62920">
            <w:r>
              <w:t>Non-functional</w:t>
            </w:r>
          </w:p>
        </w:tc>
        <w:tc>
          <w:tcPr>
            <w:tcW w:w="1142" w:type="dxa"/>
          </w:tcPr>
          <w:p w14:paraId="2C43F469" w14:textId="2A6C88BD" w:rsidR="00AE4DFF" w:rsidRDefault="00AE4DFF" w:rsidP="00A62920">
            <w:r>
              <w:t>Desirable</w:t>
            </w:r>
          </w:p>
        </w:tc>
      </w:tr>
      <w:tr w:rsidR="00AE4DFF" w14:paraId="1996CA29" w14:textId="77777777" w:rsidTr="00AE4DFF">
        <w:tc>
          <w:tcPr>
            <w:tcW w:w="1919" w:type="dxa"/>
          </w:tcPr>
          <w:p w14:paraId="02C283DC" w14:textId="77777777" w:rsidR="00AE4DFF" w:rsidRDefault="00AE4DFF" w:rsidP="00A62920">
            <w:pPr>
              <w:spacing w:line="360" w:lineRule="auto"/>
            </w:pPr>
          </w:p>
        </w:tc>
        <w:tc>
          <w:tcPr>
            <w:tcW w:w="2735" w:type="dxa"/>
          </w:tcPr>
          <w:p w14:paraId="4867592D" w14:textId="44621B6A" w:rsidR="00AE4DFF" w:rsidRDefault="00AE4DFF" w:rsidP="00A62920">
            <w:pPr>
              <w:spacing w:line="360" w:lineRule="auto"/>
            </w:pPr>
            <w:r>
              <w:t>The system should be easy to search videos.</w:t>
            </w:r>
          </w:p>
        </w:tc>
        <w:tc>
          <w:tcPr>
            <w:tcW w:w="1649" w:type="dxa"/>
          </w:tcPr>
          <w:p w14:paraId="3FD4F3A1" w14:textId="6ABDC30D" w:rsidR="00AE4DFF" w:rsidRDefault="00AE4DFF" w:rsidP="00A62920">
            <w:r>
              <w:t>Non-functional</w:t>
            </w:r>
          </w:p>
        </w:tc>
        <w:tc>
          <w:tcPr>
            <w:tcW w:w="1142" w:type="dxa"/>
          </w:tcPr>
          <w:p w14:paraId="679350FC" w14:textId="3FFE15C5" w:rsidR="00AE4DFF" w:rsidRDefault="00AE4DFF" w:rsidP="00A62920">
            <w:r>
              <w:t>Desirable</w:t>
            </w:r>
          </w:p>
        </w:tc>
      </w:tr>
    </w:tbl>
    <w:p w14:paraId="455CF6AB" w14:textId="13329F3D" w:rsidR="00562A1F" w:rsidRDefault="00562A1F" w:rsidP="00562A1F"/>
    <w:p w14:paraId="18139EAF" w14:textId="6F95FA65" w:rsidR="00A62920" w:rsidRDefault="00A62920" w:rsidP="00562A1F">
      <w:r>
        <w:t xml:space="preserve">Essential – it </w:t>
      </w:r>
      <w:r w:rsidRPr="00A62920">
        <w:rPr>
          <w:b/>
          <w:bCs/>
        </w:rPr>
        <w:t>must</w:t>
      </w:r>
      <w:r>
        <w:t xml:space="preserve"> be </w:t>
      </w:r>
      <w:r w:rsidRPr="00A62920">
        <w:rPr>
          <w:b/>
          <w:bCs/>
        </w:rPr>
        <w:t>included</w:t>
      </w:r>
      <w:r>
        <w:t xml:space="preserve"> in the system.</w:t>
      </w:r>
    </w:p>
    <w:p w14:paraId="67B3D4E6" w14:textId="4A4A42D8" w:rsidR="00A62920" w:rsidRDefault="00A62920" w:rsidP="00562A1F">
      <w:r>
        <w:lastRenderedPageBreak/>
        <w:t xml:space="preserve">Useful – the system will be </w:t>
      </w:r>
      <w:r w:rsidRPr="00A62920">
        <w:rPr>
          <w:b/>
          <w:bCs/>
        </w:rPr>
        <w:t>less</w:t>
      </w:r>
      <w:r>
        <w:t xml:space="preserve"> </w:t>
      </w:r>
      <w:r w:rsidRPr="00A62920">
        <w:rPr>
          <w:b/>
          <w:bCs/>
        </w:rPr>
        <w:t>effective</w:t>
      </w:r>
      <w:r>
        <w:t xml:space="preserve"> without it.</w:t>
      </w:r>
    </w:p>
    <w:p w14:paraId="348C1CE8" w14:textId="070307C0" w:rsidR="00562A1F" w:rsidRDefault="00A62920" w:rsidP="00562A1F">
      <w:r>
        <w:t xml:space="preserve">Desirable – it is </w:t>
      </w:r>
      <w:r w:rsidRPr="00A62920">
        <w:rPr>
          <w:b/>
          <w:bCs/>
        </w:rPr>
        <w:t>not</w:t>
      </w:r>
      <w:r>
        <w:t xml:space="preserve"> a </w:t>
      </w:r>
      <w:r w:rsidRPr="00A62920">
        <w:rPr>
          <w:b/>
          <w:bCs/>
        </w:rPr>
        <w:t>core</w:t>
      </w:r>
      <w:r>
        <w:t xml:space="preserve"> system facility but makes the system </w:t>
      </w:r>
      <w:r w:rsidRPr="00A62920">
        <w:rPr>
          <w:b/>
          <w:bCs/>
        </w:rPr>
        <w:t>more</w:t>
      </w:r>
      <w:r>
        <w:t xml:space="preserve"> </w:t>
      </w:r>
      <w:r w:rsidRPr="00A62920">
        <w:rPr>
          <w:b/>
          <w:bCs/>
        </w:rPr>
        <w:t>attractive</w:t>
      </w:r>
      <w:r>
        <w:t xml:space="preserve"> to users.</w:t>
      </w:r>
    </w:p>
    <w:p w14:paraId="3B49E1DD" w14:textId="62B9E49D" w:rsidR="00562A1F" w:rsidRDefault="00562A1F" w:rsidP="00562A1F"/>
    <w:p w14:paraId="1084430A" w14:textId="76087A4C" w:rsidR="001513C0" w:rsidRDefault="001513C0" w:rsidP="00562A1F"/>
    <w:p w14:paraId="3E489A50" w14:textId="0254CDB3" w:rsidR="001513C0" w:rsidRDefault="001513C0" w:rsidP="00562A1F"/>
    <w:p w14:paraId="0A640F51" w14:textId="3BAC4E40" w:rsidR="001513C0" w:rsidRDefault="001513C0" w:rsidP="00562A1F"/>
    <w:p w14:paraId="5C42C415" w14:textId="08693831" w:rsidR="001513C0" w:rsidRDefault="001513C0" w:rsidP="00562A1F"/>
    <w:p w14:paraId="479D6C1E" w14:textId="7D499D33" w:rsidR="001513C0" w:rsidRDefault="001513C0" w:rsidP="00562A1F"/>
    <w:p w14:paraId="0C20B9B9" w14:textId="5E819BFD" w:rsidR="001513C0" w:rsidRDefault="001513C0" w:rsidP="00562A1F"/>
    <w:p w14:paraId="2D4A1214" w14:textId="77777777" w:rsidR="001513C0" w:rsidRPr="00562A1F" w:rsidRDefault="001513C0" w:rsidP="00562A1F"/>
    <w:p w14:paraId="1678EAD0" w14:textId="560ED11E" w:rsidR="007762DF" w:rsidRDefault="00CF1129" w:rsidP="00634752">
      <w:pPr>
        <w:pStyle w:val="LinnaeusHeading4"/>
      </w:pPr>
      <w:r>
        <w:t>Functional requirements</w:t>
      </w:r>
      <w:r w:rsidR="00501BD5">
        <w:t xml:space="preserve"> (FRs)</w:t>
      </w:r>
      <w:r>
        <w:t xml:space="preserve">: </w:t>
      </w:r>
    </w:p>
    <w:p w14:paraId="37D4EE4D" w14:textId="77777777" w:rsidR="007762DF" w:rsidRDefault="00CF1129" w:rsidP="001A3AEF">
      <w:pPr>
        <w:pStyle w:val="ListParagraph"/>
        <w:numPr>
          <w:ilvl w:val="0"/>
          <w:numId w:val="9"/>
        </w:numPr>
        <w:spacing w:line="360" w:lineRule="auto"/>
      </w:pPr>
      <w:r>
        <w:t>The system should enable the user to watch a video.</w:t>
      </w:r>
    </w:p>
    <w:p w14:paraId="7EC6D769" w14:textId="77777777" w:rsidR="007762DF" w:rsidRDefault="00CF1129" w:rsidP="001A3AEF">
      <w:pPr>
        <w:pStyle w:val="ListParagraph"/>
        <w:numPr>
          <w:ilvl w:val="0"/>
          <w:numId w:val="9"/>
        </w:numPr>
        <w:spacing w:line="360" w:lineRule="auto"/>
      </w:pPr>
      <w:r>
        <w:t>The system should enable the user to choose the quality of a video.</w:t>
      </w:r>
    </w:p>
    <w:p w14:paraId="2D42D660" w14:textId="77777777" w:rsidR="007762DF" w:rsidRDefault="00CF1129" w:rsidP="001A3AEF">
      <w:pPr>
        <w:pStyle w:val="ListParagraph"/>
        <w:numPr>
          <w:ilvl w:val="0"/>
          <w:numId w:val="9"/>
        </w:numPr>
        <w:spacing w:line="360" w:lineRule="auto"/>
      </w:pPr>
      <w:r>
        <w:t>The system should enable the user to choose the playback speed of a video.</w:t>
      </w:r>
    </w:p>
    <w:p w14:paraId="7826E4D5" w14:textId="77777777" w:rsidR="007762DF" w:rsidRDefault="00CF1129" w:rsidP="001A3AEF">
      <w:pPr>
        <w:pStyle w:val="ListParagraph"/>
        <w:numPr>
          <w:ilvl w:val="0"/>
          <w:numId w:val="9"/>
        </w:numPr>
        <w:spacing w:line="360" w:lineRule="auto"/>
      </w:pPr>
      <w:r>
        <w:t>The system must provide some facility for authenticating the identity of s system user.</w:t>
      </w:r>
    </w:p>
    <w:p w14:paraId="0725B5EB" w14:textId="59F272A4" w:rsidR="007762DF" w:rsidRDefault="00CF1129" w:rsidP="001A3AEF">
      <w:pPr>
        <w:pStyle w:val="Heading4"/>
        <w:spacing w:line="360" w:lineRule="auto"/>
      </w:pPr>
      <w:r>
        <w:t>Non-functional requirements</w:t>
      </w:r>
      <w:r w:rsidR="00501BD5">
        <w:t xml:space="preserve"> (NFRs)</w:t>
      </w:r>
      <w:r>
        <w:t>:</w:t>
      </w:r>
    </w:p>
    <w:p w14:paraId="4228C703" w14:textId="77777777" w:rsidR="007A0A5E" w:rsidRDefault="00CF1129" w:rsidP="001A3AEF">
      <w:pPr>
        <w:pStyle w:val="ListParagraph"/>
        <w:numPr>
          <w:ilvl w:val="0"/>
          <w:numId w:val="9"/>
        </w:numPr>
        <w:spacing w:line="360" w:lineRule="auto"/>
      </w:pPr>
      <w:r>
        <w:t>The authentication process should be completed in 5 seconds or less.</w:t>
      </w:r>
    </w:p>
    <w:p w14:paraId="0FDFD2EF" w14:textId="4C891649" w:rsidR="007A0A5E" w:rsidRPr="007A0A5E" w:rsidRDefault="007A0A5E" w:rsidP="001A3AEF">
      <w:pPr>
        <w:pStyle w:val="ListParagraph"/>
        <w:numPr>
          <w:ilvl w:val="0"/>
          <w:numId w:val="9"/>
        </w:numPr>
        <w:spacing w:line="360" w:lineRule="auto"/>
      </w:pPr>
      <w:r>
        <w:t>The system should enable to provide a section with only children-friendly videos.</w:t>
      </w:r>
    </w:p>
    <w:p w14:paraId="1E71D407" w14:textId="550C4146" w:rsidR="007A0A5E" w:rsidRDefault="001A3AEF" w:rsidP="001A3AEF">
      <w:pPr>
        <w:pStyle w:val="ListParagraph"/>
        <w:numPr>
          <w:ilvl w:val="0"/>
          <w:numId w:val="9"/>
        </w:numPr>
        <w:spacing w:line="360" w:lineRule="auto"/>
      </w:pPr>
      <w:r>
        <w:t>The system should be easy to use.</w:t>
      </w:r>
    </w:p>
    <w:p w14:paraId="5230F65E" w14:textId="088176C3" w:rsidR="001A3AEF" w:rsidRDefault="001A3AEF" w:rsidP="001A3AEF">
      <w:pPr>
        <w:pStyle w:val="ListParagraph"/>
        <w:numPr>
          <w:ilvl w:val="0"/>
          <w:numId w:val="9"/>
        </w:numPr>
        <w:spacing w:line="360" w:lineRule="auto"/>
      </w:pPr>
      <w:r>
        <w:t>The system should be easy to search videos.</w:t>
      </w:r>
    </w:p>
    <w:p w14:paraId="189E5DB6" w14:textId="56B61C08" w:rsidR="007762DF" w:rsidRDefault="007762DF" w:rsidP="001A3AEF">
      <w:pPr>
        <w:spacing w:line="360" w:lineRule="auto"/>
      </w:pPr>
    </w:p>
    <w:p w14:paraId="235E372D" w14:textId="1783FB13" w:rsidR="00414A10" w:rsidRDefault="00414A10" w:rsidP="001A3AEF">
      <w:pPr>
        <w:spacing w:line="360" w:lineRule="auto"/>
      </w:pPr>
    </w:p>
    <w:p w14:paraId="3D43D0E2" w14:textId="226496B1" w:rsidR="00414A10" w:rsidRDefault="00414A10" w:rsidP="001A3AEF">
      <w:pPr>
        <w:spacing w:line="360" w:lineRule="auto"/>
      </w:pPr>
    </w:p>
    <w:p w14:paraId="07F5C2CB" w14:textId="2764584C" w:rsidR="00414A10" w:rsidRDefault="00414A10" w:rsidP="001A3AEF">
      <w:pPr>
        <w:spacing w:line="360" w:lineRule="auto"/>
      </w:pPr>
    </w:p>
    <w:p w14:paraId="4F9C1468" w14:textId="314EF56D" w:rsidR="00414A10" w:rsidRDefault="00414A10" w:rsidP="001A3AEF">
      <w:pPr>
        <w:spacing w:line="360" w:lineRule="auto"/>
      </w:pPr>
    </w:p>
    <w:p w14:paraId="3D2A34DC" w14:textId="6CBE29C0" w:rsidR="00414A10" w:rsidRDefault="00414A10" w:rsidP="001A3AEF">
      <w:pPr>
        <w:spacing w:line="360" w:lineRule="auto"/>
      </w:pPr>
    </w:p>
    <w:p w14:paraId="09635158" w14:textId="0DA44297" w:rsidR="00414A10" w:rsidRDefault="00414A10" w:rsidP="001A3AEF">
      <w:pPr>
        <w:spacing w:line="360" w:lineRule="auto"/>
      </w:pPr>
    </w:p>
    <w:p w14:paraId="719B4C9B" w14:textId="6DD6C786" w:rsidR="001513C0" w:rsidRDefault="001513C0" w:rsidP="001A3AEF">
      <w:pPr>
        <w:spacing w:line="360" w:lineRule="auto"/>
      </w:pPr>
    </w:p>
    <w:p w14:paraId="63B14B33" w14:textId="5AD29CF1" w:rsidR="001513C0" w:rsidRDefault="001513C0" w:rsidP="001A3AEF">
      <w:pPr>
        <w:spacing w:line="360" w:lineRule="auto"/>
      </w:pPr>
    </w:p>
    <w:p w14:paraId="5CDBA290" w14:textId="77777777" w:rsidR="001513C0" w:rsidRDefault="001513C0" w:rsidP="001A3AEF">
      <w:pPr>
        <w:spacing w:line="360" w:lineRule="auto"/>
      </w:pPr>
    </w:p>
    <w:p w14:paraId="44C9FBBE" w14:textId="3FCF7FED" w:rsidR="009B05ED" w:rsidRDefault="008F0CC8" w:rsidP="009B05ED">
      <w:pPr>
        <w:pStyle w:val="Heading3"/>
        <w:spacing w:line="360" w:lineRule="auto"/>
      </w:pPr>
      <w:bookmarkStart w:id="13" w:name="_Toc65704874"/>
      <w:r>
        <w:t xml:space="preserve">Requirements </w:t>
      </w:r>
      <w:r w:rsidR="00F17D86">
        <w:t>A</w:t>
      </w:r>
      <w:r>
        <w:t>nalysis</w:t>
      </w:r>
      <w:bookmarkEnd w:id="13"/>
    </w:p>
    <w:p w14:paraId="166B8642" w14:textId="7B87D70F" w:rsidR="00F17D86" w:rsidRPr="00F17D86" w:rsidRDefault="00F17D86" w:rsidP="00F17D86">
      <w:r>
        <w:t>The following is a checklist for Requirements Analysis.</w:t>
      </w:r>
    </w:p>
    <w:p w14:paraId="57F09644" w14:textId="543465FC" w:rsidR="00F17D86" w:rsidRDefault="00F17D86" w:rsidP="00F17D86">
      <w:pPr>
        <w:pStyle w:val="ListParagraph"/>
        <w:numPr>
          <w:ilvl w:val="0"/>
          <w:numId w:val="17"/>
        </w:numPr>
      </w:pPr>
      <w:r>
        <w:t xml:space="preserve">Premature Design – Does the requirements include </w:t>
      </w:r>
      <w:r w:rsidRPr="00221ECF">
        <w:rPr>
          <w:b/>
          <w:bCs/>
        </w:rPr>
        <w:t>premature</w:t>
      </w:r>
      <w:r>
        <w:t xml:space="preserve"> design or implementation </w:t>
      </w:r>
      <w:r w:rsidRPr="00221ECF">
        <w:rPr>
          <w:b/>
          <w:bCs/>
        </w:rPr>
        <w:t>information</w:t>
      </w:r>
      <w:r>
        <w:t>?</w:t>
      </w:r>
    </w:p>
    <w:p w14:paraId="79395F2B" w14:textId="17D95A3F" w:rsidR="00F17D86" w:rsidRDefault="00F17D86" w:rsidP="00F17D86">
      <w:pPr>
        <w:pStyle w:val="ListParagraph"/>
        <w:numPr>
          <w:ilvl w:val="0"/>
          <w:numId w:val="17"/>
        </w:numPr>
      </w:pPr>
      <w:r>
        <w:t xml:space="preserve">Combined Requirements – Could the description of a requirement be </w:t>
      </w:r>
      <w:r w:rsidRPr="00221ECF">
        <w:rPr>
          <w:b/>
          <w:bCs/>
        </w:rPr>
        <w:t>broken</w:t>
      </w:r>
      <w:r>
        <w:t xml:space="preserve"> </w:t>
      </w:r>
      <w:r w:rsidRPr="00221ECF">
        <w:rPr>
          <w:b/>
          <w:bCs/>
        </w:rPr>
        <w:t>down</w:t>
      </w:r>
      <w:r>
        <w:t xml:space="preserve"> into several different requirements?</w:t>
      </w:r>
    </w:p>
    <w:p w14:paraId="0867E38E" w14:textId="297DE046" w:rsidR="00F17D86" w:rsidRDefault="00F17D86" w:rsidP="00F17D86">
      <w:pPr>
        <w:pStyle w:val="ListParagraph"/>
        <w:numPr>
          <w:ilvl w:val="0"/>
          <w:numId w:val="17"/>
        </w:numPr>
      </w:pPr>
      <w:r>
        <w:t>Unnecessary Requirements – Is the requirement ‘</w:t>
      </w:r>
      <w:r w:rsidRPr="00221ECF">
        <w:rPr>
          <w:b/>
          <w:bCs/>
        </w:rPr>
        <w:t>gold</w:t>
      </w:r>
      <w:r>
        <w:t xml:space="preserve"> </w:t>
      </w:r>
      <w:r w:rsidRPr="00221ECF">
        <w:rPr>
          <w:b/>
          <w:bCs/>
        </w:rPr>
        <w:t>plating’</w:t>
      </w:r>
      <w:r>
        <w:t xml:space="preserve">? That is, a cosmetic addition to the system which is not </w:t>
      </w:r>
      <w:proofErr w:type="gramStart"/>
      <w:r>
        <w:t>really necessary</w:t>
      </w:r>
      <w:proofErr w:type="gramEnd"/>
      <w:r>
        <w:t>.</w:t>
      </w:r>
    </w:p>
    <w:p w14:paraId="622D78B1" w14:textId="20E3C116" w:rsidR="00F17D86" w:rsidRDefault="00F17D86" w:rsidP="00F17D86">
      <w:pPr>
        <w:pStyle w:val="ListParagraph"/>
        <w:numPr>
          <w:ilvl w:val="0"/>
          <w:numId w:val="17"/>
        </w:numPr>
      </w:pPr>
      <w:r>
        <w:t xml:space="preserve">Use of Non-standard Hardware – Does the requirement mean that </w:t>
      </w:r>
      <w:r w:rsidRPr="00221ECF">
        <w:rPr>
          <w:b/>
          <w:bCs/>
        </w:rPr>
        <w:t>non</w:t>
      </w:r>
      <w:r w:rsidRPr="00221ECF">
        <w:t>-</w:t>
      </w:r>
      <w:r w:rsidRPr="00221ECF">
        <w:rPr>
          <w:b/>
          <w:bCs/>
        </w:rPr>
        <w:t>standard</w:t>
      </w:r>
      <w:r>
        <w:t xml:space="preserve"> hardware or software must be used?</w:t>
      </w:r>
    </w:p>
    <w:p w14:paraId="5C733FC2" w14:textId="0E3F4EFE" w:rsidR="00221ECF" w:rsidRDefault="00221ECF" w:rsidP="00F17D86">
      <w:pPr>
        <w:pStyle w:val="ListParagraph"/>
        <w:numPr>
          <w:ilvl w:val="0"/>
          <w:numId w:val="17"/>
        </w:numPr>
      </w:pPr>
      <w:r>
        <w:t xml:space="preserve">Conformance with Business Goals – Is the requirement </w:t>
      </w:r>
      <w:r w:rsidRPr="00221ECF">
        <w:rPr>
          <w:b/>
          <w:bCs/>
        </w:rPr>
        <w:t>consistent</w:t>
      </w:r>
      <w:r>
        <w:t xml:space="preserve"> with the business </w:t>
      </w:r>
      <w:r w:rsidRPr="00221ECF">
        <w:rPr>
          <w:b/>
          <w:bCs/>
        </w:rPr>
        <w:t>goals</w:t>
      </w:r>
      <w:r>
        <w:t xml:space="preserve"> defined in the introduction to the requirements document?</w:t>
      </w:r>
    </w:p>
    <w:p w14:paraId="2DC627E9" w14:textId="5412ACB5" w:rsidR="00221ECF" w:rsidRDefault="00221ECF" w:rsidP="00F17D86">
      <w:pPr>
        <w:pStyle w:val="ListParagraph"/>
        <w:numPr>
          <w:ilvl w:val="0"/>
          <w:numId w:val="17"/>
        </w:numPr>
      </w:pPr>
      <w:r>
        <w:t xml:space="preserve">Requirements Ambiguity – Is the requirement </w:t>
      </w:r>
      <w:r w:rsidRPr="00221ECF">
        <w:rPr>
          <w:b/>
          <w:bCs/>
        </w:rPr>
        <w:t>ambiguous</w:t>
      </w:r>
      <w:r>
        <w:t>, i.e., could it be read in different ways by different people?</w:t>
      </w:r>
    </w:p>
    <w:p w14:paraId="6B786C99" w14:textId="78397649" w:rsidR="00221ECF" w:rsidRDefault="00221ECF" w:rsidP="00F17D86">
      <w:pPr>
        <w:pStyle w:val="ListParagraph"/>
        <w:numPr>
          <w:ilvl w:val="0"/>
          <w:numId w:val="17"/>
        </w:numPr>
      </w:pPr>
      <w:r>
        <w:t xml:space="preserve">Requirements Realism – Is the requirement </w:t>
      </w:r>
      <w:r w:rsidRPr="00221ECF">
        <w:rPr>
          <w:b/>
          <w:bCs/>
        </w:rPr>
        <w:t>realistic</w:t>
      </w:r>
      <w:r>
        <w:t xml:space="preserve"> given the technology which will be used to implement the system?</w:t>
      </w:r>
    </w:p>
    <w:p w14:paraId="4F7BC907" w14:textId="3C7062DC" w:rsidR="00221ECF" w:rsidRDefault="00221ECF" w:rsidP="00F17D86">
      <w:pPr>
        <w:pStyle w:val="ListParagraph"/>
        <w:numPr>
          <w:ilvl w:val="0"/>
          <w:numId w:val="17"/>
        </w:numPr>
      </w:pPr>
      <w:r>
        <w:t xml:space="preserve">Requirements Testability – Is the requirement </w:t>
      </w:r>
      <w:r w:rsidRPr="00221ECF">
        <w:rPr>
          <w:b/>
          <w:bCs/>
        </w:rPr>
        <w:t>testable</w:t>
      </w:r>
      <w:r>
        <w:t>, that is, is it stated in such a way that test engineers can derive a test which can show if the system meets that requirement?</w:t>
      </w:r>
    </w:p>
    <w:tbl>
      <w:tblPr>
        <w:tblStyle w:val="TableGrid"/>
        <w:tblW w:w="0" w:type="auto"/>
        <w:tblLook w:val="04A0" w:firstRow="1" w:lastRow="0" w:firstColumn="1" w:lastColumn="0" w:noHBand="0" w:noVBand="1"/>
      </w:tblPr>
      <w:tblGrid>
        <w:gridCol w:w="827"/>
        <w:gridCol w:w="827"/>
        <w:gridCol w:w="827"/>
        <w:gridCol w:w="827"/>
        <w:gridCol w:w="827"/>
        <w:gridCol w:w="827"/>
        <w:gridCol w:w="827"/>
        <w:gridCol w:w="828"/>
        <w:gridCol w:w="828"/>
      </w:tblGrid>
      <w:tr w:rsidR="00221ECF" w14:paraId="358F5DB7" w14:textId="77777777" w:rsidTr="00221ECF">
        <w:tc>
          <w:tcPr>
            <w:tcW w:w="827" w:type="dxa"/>
          </w:tcPr>
          <w:p w14:paraId="3E925A93" w14:textId="77777777" w:rsidR="00221ECF" w:rsidRDefault="00221ECF" w:rsidP="00221ECF"/>
        </w:tc>
        <w:tc>
          <w:tcPr>
            <w:tcW w:w="827" w:type="dxa"/>
          </w:tcPr>
          <w:p w14:paraId="0FA985C2" w14:textId="0E5CAB14" w:rsidR="00221ECF" w:rsidRDefault="00221ECF" w:rsidP="00221ECF">
            <w:r>
              <w:t>1</w:t>
            </w:r>
          </w:p>
        </w:tc>
        <w:tc>
          <w:tcPr>
            <w:tcW w:w="827" w:type="dxa"/>
          </w:tcPr>
          <w:p w14:paraId="757D1A79" w14:textId="141BD471" w:rsidR="00221ECF" w:rsidRDefault="00221ECF" w:rsidP="00221ECF">
            <w:r>
              <w:t>2</w:t>
            </w:r>
          </w:p>
        </w:tc>
        <w:tc>
          <w:tcPr>
            <w:tcW w:w="827" w:type="dxa"/>
          </w:tcPr>
          <w:p w14:paraId="5B6D7A3C" w14:textId="0AB1B30B" w:rsidR="00221ECF" w:rsidRDefault="00221ECF" w:rsidP="00221ECF">
            <w:r>
              <w:t>3</w:t>
            </w:r>
          </w:p>
        </w:tc>
        <w:tc>
          <w:tcPr>
            <w:tcW w:w="827" w:type="dxa"/>
          </w:tcPr>
          <w:p w14:paraId="11F72764" w14:textId="5E2E651E" w:rsidR="00221ECF" w:rsidRDefault="00221ECF" w:rsidP="00221ECF">
            <w:r>
              <w:t>4</w:t>
            </w:r>
          </w:p>
        </w:tc>
        <w:tc>
          <w:tcPr>
            <w:tcW w:w="827" w:type="dxa"/>
          </w:tcPr>
          <w:p w14:paraId="51AEE7C4" w14:textId="34EA0B9D" w:rsidR="00221ECF" w:rsidRDefault="00221ECF" w:rsidP="00221ECF">
            <w:r>
              <w:t>5</w:t>
            </w:r>
          </w:p>
        </w:tc>
        <w:tc>
          <w:tcPr>
            <w:tcW w:w="827" w:type="dxa"/>
          </w:tcPr>
          <w:p w14:paraId="3DFE2C23" w14:textId="11CC461A" w:rsidR="00221ECF" w:rsidRDefault="00221ECF" w:rsidP="00221ECF">
            <w:r>
              <w:t>6</w:t>
            </w:r>
          </w:p>
        </w:tc>
        <w:tc>
          <w:tcPr>
            <w:tcW w:w="828" w:type="dxa"/>
          </w:tcPr>
          <w:p w14:paraId="5AEFFDB3" w14:textId="66A04DA3" w:rsidR="00221ECF" w:rsidRDefault="00221ECF" w:rsidP="00221ECF">
            <w:r>
              <w:t>7</w:t>
            </w:r>
          </w:p>
        </w:tc>
        <w:tc>
          <w:tcPr>
            <w:tcW w:w="828" w:type="dxa"/>
          </w:tcPr>
          <w:p w14:paraId="43E4A4B4" w14:textId="622F0FDB" w:rsidR="00221ECF" w:rsidRDefault="00221ECF" w:rsidP="00221ECF">
            <w:r>
              <w:t>8</w:t>
            </w:r>
          </w:p>
        </w:tc>
      </w:tr>
      <w:tr w:rsidR="00221ECF" w14:paraId="0150E7E1" w14:textId="77777777" w:rsidTr="00221ECF">
        <w:tc>
          <w:tcPr>
            <w:tcW w:w="827" w:type="dxa"/>
          </w:tcPr>
          <w:p w14:paraId="580B0487" w14:textId="42803720" w:rsidR="00221ECF" w:rsidRDefault="00221ECF" w:rsidP="00221ECF">
            <w:r>
              <w:t>1</w:t>
            </w:r>
          </w:p>
        </w:tc>
        <w:tc>
          <w:tcPr>
            <w:tcW w:w="827" w:type="dxa"/>
          </w:tcPr>
          <w:p w14:paraId="39B9A116" w14:textId="77777777" w:rsidR="00221ECF" w:rsidRDefault="00221ECF" w:rsidP="00221ECF"/>
        </w:tc>
        <w:tc>
          <w:tcPr>
            <w:tcW w:w="827" w:type="dxa"/>
          </w:tcPr>
          <w:p w14:paraId="21658E01" w14:textId="77777777" w:rsidR="00221ECF" w:rsidRDefault="00221ECF" w:rsidP="00221ECF"/>
        </w:tc>
        <w:tc>
          <w:tcPr>
            <w:tcW w:w="827" w:type="dxa"/>
          </w:tcPr>
          <w:p w14:paraId="50057B01" w14:textId="77777777" w:rsidR="00221ECF" w:rsidRDefault="00221ECF" w:rsidP="00221ECF"/>
        </w:tc>
        <w:tc>
          <w:tcPr>
            <w:tcW w:w="827" w:type="dxa"/>
          </w:tcPr>
          <w:p w14:paraId="7D4CA981" w14:textId="77777777" w:rsidR="00221ECF" w:rsidRDefault="00221ECF" w:rsidP="00221ECF"/>
        </w:tc>
        <w:tc>
          <w:tcPr>
            <w:tcW w:w="827" w:type="dxa"/>
          </w:tcPr>
          <w:p w14:paraId="010FB965" w14:textId="77777777" w:rsidR="00221ECF" w:rsidRDefault="00221ECF" w:rsidP="00221ECF"/>
        </w:tc>
        <w:tc>
          <w:tcPr>
            <w:tcW w:w="827" w:type="dxa"/>
          </w:tcPr>
          <w:p w14:paraId="53481129" w14:textId="77777777" w:rsidR="00221ECF" w:rsidRDefault="00221ECF" w:rsidP="00221ECF"/>
        </w:tc>
        <w:tc>
          <w:tcPr>
            <w:tcW w:w="828" w:type="dxa"/>
          </w:tcPr>
          <w:p w14:paraId="0EC737F4" w14:textId="77777777" w:rsidR="00221ECF" w:rsidRDefault="00221ECF" w:rsidP="00221ECF"/>
        </w:tc>
        <w:tc>
          <w:tcPr>
            <w:tcW w:w="828" w:type="dxa"/>
          </w:tcPr>
          <w:p w14:paraId="0BBA335B" w14:textId="77777777" w:rsidR="00221ECF" w:rsidRDefault="00221ECF" w:rsidP="00221ECF"/>
        </w:tc>
      </w:tr>
      <w:tr w:rsidR="00221ECF" w14:paraId="45DA0DDA" w14:textId="77777777" w:rsidTr="00221ECF">
        <w:tc>
          <w:tcPr>
            <w:tcW w:w="827" w:type="dxa"/>
          </w:tcPr>
          <w:p w14:paraId="17DC5099" w14:textId="4BCF960C" w:rsidR="00221ECF" w:rsidRDefault="00221ECF" w:rsidP="00221ECF">
            <w:r>
              <w:lastRenderedPageBreak/>
              <w:t>2</w:t>
            </w:r>
          </w:p>
        </w:tc>
        <w:tc>
          <w:tcPr>
            <w:tcW w:w="827" w:type="dxa"/>
          </w:tcPr>
          <w:p w14:paraId="7A0CB75A" w14:textId="77777777" w:rsidR="00221ECF" w:rsidRDefault="00221ECF" w:rsidP="00221ECF"/>
        </w:tc>
        <w:tc>
          <w:tcPr>
            <w:tcW w:w="827" w:type="dxa"/>
          </w:tcPr>
          <w:p w14:paraId="54E2DEC2" w14:textId="77777777" w:rsidR="00221ECF" w:rsidRDefault="00221ECF" w:rsidP="00221ECF"/>
        </w:tc>
        <w:tc>
          <w:tcPr>
            <w:tcW w:w="827" w:type="dxa"/>
          </w:tcPr>
          <w:p w14:paraId="1E889FA8" w14:textId="77777777" w:rsidR="00221ECF" w:rsidRDefault="00221ECF" w:rsidP="00221ECF"/>
        </w:tc>
        <w:tc>
          <w:tcPr>
            <w:tcW w:w="827" w:type="dxa"/>
          </w:tcPr>
          <w:p w14:paraId="7A61A813" w14:textId="77777777" w:rsidR="00221ECF" w:rsidRDefault="00221ECF" w:rsidP="00221ECF"/>
        </w:tc>
        <w:tc>
          <w:tcPr>
            <w:tcW w:w="827" w:type="dxa"/>
          </w:tcPr>
          <w:p w14:paraId="0F79DC03" w14:textId="77777777" w:rsidR="00221ECF" w:rsidRDefault="00221ECF" w:rsidP="00221ECF"/>
        </w:tc>
        <w:tc>
          <w:tcPr>
            <w:tcW w:w="827" w:type="dxa"/>
          </w:tcPr>
          <w:p w14:paraId="50FA2359" w14:textId="77777777" w:rsidR="00221ECF" w:rsidRDefault="00221ECF" w:rsidP="00221ECF"/>
        </w:tc>
        <w:tc>
          <w:tcPr>
            <w:tcW w:w="828" w:type="dxa"/>
          </w:tcPr>
          <w:p w14:paraId="272AF961" w14:textId="77777777" w:rsidR="00221ECF" w:rsidRDefault="00221ECF" w:rsidP="00221ECF"/>
        </w:tc>
        <w:tc>
          <w:tcPr>
            <w:tcW w:w="828" w:type="dxa"/>
          </w:tcPr>
          <w:p w14:paraId="36ADD53B" w14:textId="77777777" w:rsidR="00221ECF" w:rsidRDefault="00221ECF" w:rsidP="00221ECF"/>
        </w:tc>
      </w:tr>
      <w:tr w:rsidR="00221ECF" w14:paraId="5D27B82F" w14:textId="77777777" w:rsidTr="00221ECF">
        <w:tc>
          <w:tcPr>
            <w:tcW w:w="827" w:type="dxa"/>
          </w:tcPr>
          <w:p w14:paraId="595240BB" w14:textId="75BC38E0" w:rsidR="00221ECF" w:rsidRDefault="00221ECF" w:rsidP="00221ECF">
            <w:r>
              <w:t>3</w:t>
            </w:r>
          </w:p>
        </w:tc>
        <w:tc>
          <w:tcPr>
            <w:tcW w:w="827" w:type="dxa"/>
          </w:tcPr>
          <w:p w14:paraId="438A2C49" w14:textId="77777777" w:rsidR="00221ECF" w:rsidRDefault="00221ECF" w:rsidP="00221ECF"/>
        </w:tc>
        <w:tc>
          <w:tcPr>
            <w:tcW w:w="827" w:type="dxa"/>
          </w:tcPr>
          <w:p w14:paraId="26D1CB02" w14:textId="77777777" w:rsidR="00221ECF" w:rsidRDefault="00221ECF" w:rsidP="00221ECF"/>
        </w:tc>
        <w:tc>
          <w:tcPr>
            <w:tcW w:w="827" w:type="dxa"/>
          </w:tcPr>
          <w:p w14:paraId="5965C113" w14:textId="77777777" w:rsidR="00221ECF" w:rsidRDefault="00221ECF" w:rsidP="00221ECF"/>
        </w:tc>
        <w:tc>
          <w:tcPr>
            <w:tcW w:w="827" w:type="dxa"/>
          </w:tcPr>
          <w:p w14:paraId="2FACDC55" w14:textId="77777777" w:rsidR="00221ECF" w:rsidRDefault="00221ECF" w:rsidP="00221ECF"/>
        </w:tc>
        <w:tc>
          <w:tcPr>
            <w:tcW w:w="827" w:type="dxa"/>
          </w:tcPr>
          <w:p w14:paraId="158D67F9" w14:textId="77777777" w:rsidR="00221ECF" w:rsidRDefault="00221ECF" w:rsidP="00221ECF"/>
        </w:tc>
        <w:tc>
          <w:tcPr>
            <w:tcW w:w="827" w:type="dxa"/>
          </w:tcPr>
          <w:p w14:paraId="6CDA6CAF" w14:textId="77777777" w:rsidR="00221ECF" w:rsidRDefault="00221ECF" w:rsidP="00221ECF"/>
        </w:tc>
        <w:tc>
          <w:tcPr>
            <w:tcW w:w="828" w:type="dxa"/>
          </w:tcPr>
          <w:p w14:paraId="12885C61" w14:textId="77777777" w:rsidR="00221ECF" w:rsidRDefault="00221ECF" w:rsidP="00221ECF"/>
        </w:tc>
        <w:tc>
          <w:tcPr>
            <w:tcW w:w="828" w:type="dxa"/>
          </w:tcPr>
          <w:p w14:paraId="144CB0CF" w14:textId="77777777" w:rsidR="00221ECF" w:rsidRDefault="00221ECF" w:rsidP="00221ECF"/>
        </w:tc>
      </w:tr>
      <w:tr w:rsidR="00221ECF" w14:paraId="4DC4FB17" w14:textId="77777777" w:rsidTr="00221ECF">
        <w:tc>
          <w:tcPr>
            <w:tcW w:w="827" w:type="dxa"/>
          </w:tcPr>
          <w:p w14:paraId="57D1CBBF" w14:textId="50DEE681" w:rsidR="00221ECF" w:rsidRDefault="00221ECF" w:rsidP="00221ECF">
            <w:r>
              <w:t>4</w:t>
            </w:r>
          </w:p>
        </w:tc>
        <w:tc>
          <w:tcPr>
            <w:tcW w:w="827" w:type="dxa"/>
          </w:tcPr>
          <w:p w14:paraId="26825513" w14:textId="77777777" w:rsidR="00221ECF" w:rsidRDefault="00221ECF" w:rsidP="00221ECF"/>
        </w:tc>
        <w:tc>
          <w:tcPr>
            <w:tcW w:w="827" w:type="dxa"/>
          </w:tcPr>
          <w:p w14:paraId="710688F3" w14:textId="77777777" w:rsidR="00221ECF" w:rsidRDefault="00221ECF" w:rsidP="00221ECF"/>
        </w:tc>
        <w:tc>
          <w:tcPr>
            <w:tcW w:w="827" w:type="dxa"/>
          </w:tcPr>
          <w:p w14:paraId="22C0C452" w14:textId="77777777" w:rsidR="00221ECF" w:rsidRDefault="00221ECF" w:rsidP="00221ECF"/>
        </w:tc>
        <w:tc>
          <w:tcPr>
            <w:tcW w:w="827" w:type="dxa"/>
          </w:tcPr>
          <w:p w14:paraId="583842F2" w14:textId="77777777" w:rsidR="00221ECF" w:rsidRDefault="00221ECF" w:rsidP="00221ECF"/>
        </w:tc>
        <w:tc>
          <w:tcPr>
            <w:tcW w:w="827" w:type="dxa"/>
          </w:tcPr>
          <w:p w14:paraId="016D30DC" w14:textId="77777777" w:rsidR="00221ECF" w:rsidRDefault="00221ECF" w:rsidP="00221ECF"/>
        </w:tc>
        <w:tc>
          <w:tcPr>
            <w:tcW w:w="827" w:type="dxa"/>
          </w:tcPr>
          <w:p w14:paraId="54F80D76" w14:textId="77777777" w:rsidR="00221ECF" w:rsidRDefault="00221ECF" w:rsidP="00221ECF"/>
        </w:tc>
        <w:tc>
          <w:tcPr>
            <w:tcW w:w="828" w:type="dxa"/>
          </w:tcPr>
          <w:p w14:paraId="4B2941C8" w14:textId="77777777" w:rsidR="00221ECF" w:rsidRDefault="00221ECF" w:rsidP="00221ECF"/>
        </w:tc>
        <w:tc>
          <w:tcPr>
            <w:tcW w:w="828" w:type="dxa"/>
          </w:tcPr>
          <w:p w14:paraId="08CD79C4" w14:textId="77777777" w:rsidR="00221ECF" w:rsidRDefault="00221ECF" w:rsidP="00221ECF"/>
        </w:tc>
      </w:tr>
      <w:tr w:rsidR="00221ECF" w14:paraId="03A78261" w14:textId="77777777" w:rsidTr="00221ECF">
        <w:tc>
          <w:tcPr>
            <w:tcW w:w="827" w:type="dxa"/>
          </w:tcPr>
          <w:p w14:paraId="18E1859D" w14:textId="123DC9E5" w:rsidR="00221ECF" w:rsidRDefault="00221ECF" w:rsidP="00221ECF">
            <w:r>
              <w:t>5</w:t>
            </w:r>
          </w:p>
        </w:tc>
        <w:tc>
          <w:tcPr>
            <w:tcW w:w="827" w:type="dxa"/>
          </w:tcPr>
          <w:p w14:paraId="1ECF8CDD" w14:textId="77777777" w:rsidR="00221ECF" w:rsidRDefault="00221ECF" w:rsidP="00221ECF"/>
        </w:tc>
        <w:tc>
          <w:tcPr>
            <w:tcW w:w="827" w:type="dxa"/>
          </w:tcPr>
          <w:p w14:paraId="1B5BAFF0" w14:textId="77777777" w:rsidR="00221ECF" w:rsidRDefault="00221ECF" w:rsidP="00221ECF"/>
        </w:tc>
        <w:tc>
          <w:tcPr>
            <w:tcW w:w="827" w:type="dxa"/>
          </w:tcPr>
          <w:p w14:paraId="27793FC3" w14:textId="77777777" w:rsidR="00221ECF" w:rsidRDefault="00221ECF" w:rsidP="00221ECF"/>
        </w:tc>
        <w:tc>
          <w:tcPr>
            <w:tcW w:w="827" w:type="dxa"/>
          </w:tcPr>
          <w:p w14:paraId="718FF0CE" w14:textId="77777777" w:rsidR="00221ECF" w:rsidRDefault="00221ECF" w:rsidP="00221ECF"/>
        </w:tc>
        <w:tc>
          <w:tcPr>
            <w:tcW w:w="827" w:type="dxa"/>
          </w:tcPr>
          <w:p w14:paraId="3A160E4A" w14:textId="77777777" w:rsidR="00221ECF" w:rsidRDefault="00221ECF" w:rsidP="00221ECF"/>
        </w:tc>
        <w:tc>
          <w:tcPr>
            <w:tcW w:w="827" w:type="dxa"/>
          </w:tcPr>
          <w:p w14:paraId="7B2F05AB" w14:textId="77777777" w:rsidR="00221ECF" w:rsidRDefault="00221ECF" w:rsidP="00221ECF"/>
        </w:tc>
        <w:tc>
          <w:tcPr>
            <w:tcW w:w="828" w:type="dxa"/>
          </w:tcPr>
          <w:p w14:paraId="55F97AB0" w14:textId="77777777" w:rsidR="00221ECF" w:rsidRDefault="00221ECF" w:rsidP="00221ECF"/>
        </w:tc>
        <w:tc>
          <w:tcPr>
            <w:tcW w:w="828" w:type="dxa"/>
          </w:tcPr>
          <w:p w14:paraId="5EE49EA8" w14:textId="77777777" w:rsidR="00221ECF" w:rsidRDefault="00221ECF" w:rsidP="00221ECF"/>
        </w:tc>
      </w:tr>
      <w:tr w:rsidR="00221ECF" w14:paraId="489F6810" w14:textId="77777777" w:rsidTr="00221ECF">
        <w:tc>
          <w:tcPr>
            <w:tcW w:w="827" w:type="dxa"/>
          </w:tcPr>
          <w:p w14:paraId="4C417391" w14:textId="6777004D" w:rsidR="00221ECF" w:rsidRDefault="00221ECF" w:rsidP="00221ECF">
            <w:r>
              <w:t>6</w:t>
            </w:r>
          </w:p>
        </w:tc>
        <w:tc>
          <w:tcPr>
            <w:tcW w:w="827" w:type="dxa"/>
          </w:tcPr>
          <w:p w14:paraId="05FB6196" w14:textId="77777777" w:rsidR="00221ECF" w:rsidRDefault="00221ECF" w:rsidP="00221ECF"/>
        </w:tc>
        <w:tc>
          <w:tcPr>
            <w:tcW w:w="827" w:type="dxa"/>
          </w:tcPr>
          <w:p w14:paraId="17DB7E27" w14:textId="77777777" w:rsidR="00221ECF" w:rsidRDefault="00221ECF" w:rsidP="00221ECF"/>
        </w:tc>
        <w:tc>
          <w:tcPr>
            <w:tcW w:w="827" w:type="dxa"/>
          </w:tcPr>
          <w:p w14:paraId="5A835CA8" w14:textId="77777777" w:rsidR="00221ECF" w:rsidRDefault="00221ECF" w:rsidP="00221ECF"/>
        </w:tc>
        <w:tc>
          <w:tcPr>
            <w:tcW w:w="827" w:type="dxa"/>
          </w:tcPr>
          <w:p w14:paraId="7C868599" w14:textId="77777777" w:rsidR="00221ECF" w:rsidRDefault="00221ECF" w:rsidP="00221ECF"/>
        </w:tc>
        <w:tc>
          <w:tcPr>
            <w:tcW w:w="827" w:type="dxa"/>
          </w:tcPr>
          <w:p w14:paraId="4FC0465A" w14:textId="77777777" w:rsidR="00221ECF" w:rsidRDefault="00221ECF" w:rsidP="00221ECF"/>
        </w:tc>
        <w:tc>
          <w:tcPr>
            <w:tcW w:w="827" w:type="dxa"/>
          </w:tcPr>
          <w:p w14:paraId="1E57C9A2" w14:textId="77777777" w:rsidR="00221ECF" w:rsidRDefault="00221ECF" w:rsidP="00221ECF"/>
        </w:tc>
        <w:tc>
          <w:tcPr>
            <w:tcW w:w="828" w:type="dxa"/>
          </w:tcPr>
          <w:p w14:paraId="28DF04A6" w14:textId="77777777" w:rsidR="00221ECF" w:rsidRDefault="00221ECF" w:rsidP="00221ECF"/>
        </w:tc>
        <w:tc>
          <w:tcPr>
            <w:tcW w:w="828" w:type="dxa"/>
          </w:tcPr>
          <w:p w14:paraId="0EC22202" w14:textId="77777777" w:rsidR="00221ECF" w:rsidRDefault="00221ECF" w:rsidP="00221ECF"/>
        </w:tc>
      </w:tr>
      <w:tr w:rsidR="00221ECF" w14:paraId="078181C9" w14:textId="77777777" w:rsidTr="00221ECF">
        <w:tc>
          <w:tcPr>
            <w:tcW w:w="827" w:type="dxa"/>
          </w:tcPr>
          <w:p w14:paraId="266816A4" w14:textId="38F8F10A" w:rsidR="00221ECF" w:rsidRDefault="00221ECF" w:rsidP="00221ECF">
            <w:r>
              <w:t>7</w:t>
            </w:r>
          </w:p>
        </w:tc>
        <w:tc>
          <w:tcPr>
            <w:tcW w:w="827" w:type="dxa"/>
          </w:tcPr>
          <w:p w14:paraId="0239497B" w14:textId="77777777" w:rsidR="00221ECF" w:rsidRDefault="00221ECF" w:rsidP="00221ECF"/>
        </w:tc>
        <w:tc>
          <w:tcPr>
            <w:tcW w:w="827" w:type="dxa"/>
          </w:tcPr>
          <w:p w14:paraId="6AC49420" w14:textId="77777777" w:rsidR="00221ECF" w:rsidRDefault="00221ECF" w:rsidP="00221ECF"/>
        </w:tc>
        <w:tc>
          <w:tcPr>
            <w:tcW w:w="827" w:type="dxa"/>
          </w:tcPr>
          <w:p w14:paraId="1273826C" w14:textId="77777777" w:rsidR="00221ECF" w:rsidRDefault="00221ECF" w:rsidP="00221ECF"/>
        </w:tc>
        <w:tc>
          <w:tcPr>
            <w:tcW w:w="827" w:type="dxa"/>
          </w:tcPr>
          <w:p w14:paraId="745F17E9" w14:textId="77777777" w:rsidR="00221ECF" w:rsidRDefault="00221ECF" w:rsidP="00221ECF"/>
        </w:tc>
        <w:tc>
          <w:tcPr>
            <w:tcW w:w="827" w:type="dxa"/>
          </w:tcPr>
          <w:p w14:paraId="7F254C10" w14:textId="77777777" w:rsidR="00221ECF" w:rsidRDefault="00221ECF" w:rsidP="00221ECF"/>
        </w:tc>
        <w:tc>
          <w:tcPr>
            <w:tcW w:w="827" w:type="dxa"/>
          </w:tcPr>
          <w:p w14:paraId="54E3FCEB" w14:textId="77777777" w:rsidR="00221ECF" w:rsidRDefault="00221ECF" w:rsidP="00221ECF"/>
        </w:tc>
        <w:tc>
          <w:tcPr>
            <w:tcW w:w="828" w:type="dxa"/>
          </w:tcPr>
          <w:p w14:paraId="496AADFE" w14:textId="77777777" w:rsidR="00221ECF" w:rsidRDefault="00221ECF" w:rsidP="00221ECF"/>
        </w:tc>
        <w:tc>
          <w:tcPr>
            <w:tcW w:w="828" w:type="dxa"/>
          </w:tcPr>
          <w:p w14:paraId="1CA1D553" w14:textId="77777777" w:rsidR="00221ECF" w:rsidRDefault="00221ECF" w:rsidP="00221ECF"/>
        </w:tc>
      </w:tr>
      <w:tr w:rsidR="006B6B86" w14:paraId="7CAF70B5" w14:textId="77777777" w:rsidTr="00221ECF">
        <w:tc>
          <w:tcPr>
            <w:tcW w:w="827" w:type="dxa"/>
          </w:tcPr>
          <w:p w14:paraId="270EF50B" w14:textId="7183D712" w:rsidR="006B6B86" w:rsidRDefault="006B6B86" w:rsidP="00221ECF">
            <w:r>
              <w:t>8</w:t>
            </w:r>
          </w:p>
        </w:tc>
        <w:tc>
          <w:tcPr>
            <w:tcW w:w="827" w:type="dxa"/>
          </w:tcPr>
          <w:p w14:paraId="03DB7C45" w14:textId="77777777" w:rsidR="006B6B86" w:rsidRDefault="006B6B86" w:rsidP="00221ECF"/>
        </w:tc>
        <w:tc>
          <w:tcPr>
            <w:tcW w:w="827" w:type="dxa"/>
          </w:tcPr>
          <w:p w14:paraId="163B0B4E" w14:textId="77777777" w:rsidR="006B6B86" w:rsidRDefault="006B6B86" w:rsidP="00221ECF"/>
        </w:tc>
        <w:tc>
          <w:tcPr>
            <w:tcW w:w="827" w:type="dxa"/>
          </w:tcPr>
          <w:p w14:paraId="722D7790" w14:textId="77777777" w:rsidR="006B6B86" w:rsidRDefault="006B6B86" w:rsidP="00221ECF"/>
        </w:tc>
        <w:tc>
          <w:tcPr>
            <w:tcW w:w="827" w:type="dxa"/>
          </w:tcPr>
          <w:p w14:paraId="5550D369" w14:textId="77777777" w:rsidR="006B6B86" w:rsidRDefault="006B6B86" w:rsidP="00221ECF"/>
        </w:tc>
        <w:tc>
          <w:tcPr>
            <w:tcW w:w="827" w:type="dxa"/>
          </w:tcPr>
          <w:p w14:paraId="18CB45FA" w14:textId="77777777" w:rsidR="006B6B86" w:rsidRDefault="006B6B86" w:rsidP="00221ECF"/>
        </w:tc>
        <w:tc>
          <w:tcPr>
            <w:tcW w:w="827" w:type="dxa"/>
          </w:tcPr>
          <w:p w14:paraId="494851B3" w14:textId="77777777" w:rsidR="006B6B86" w:rsidRDefault="006B6B86" w:rsidP="00221ECF"/>
        </w:tc>
        <w:tc>
          <w:tcPr>
            <w:tcW w:w="828" w:type="dxa"/>
          </w:tcPr>
          <w:p w14:paraId="76731D9C" w14:textId="77777777" w:rsidR="006B6B86" w:rsidRDefault="006B6B86" w:rsidP="00221ECF"/>
        </w:tc>
        <w:tc>
          <w:tcPr>
            <w:tcW w:w="828" w:type="dxa"/>
          </w:tcPr>
          <w:p w14:paraId="3943E4DB" w14:textId="77777777" w:rsidR="006B6B86" w:rsidRDefault="006B6B86" w:rsidP="00221ECF"/>
        </w:tc>
      </w:tr>
    </w:tbl>
    <w:p w14:paraId="2A55B924" w14:textId="77777777" w:rsidR="00F17D86" w:rsidRPr="00F17D86" w:rsidRDefault="00F17D86" w:rsidP="00F17D86"/>
    <w:p w14:paraId="3D63EA80" w14:textId="43918BE3" w:rsidR="009B05ED" w:rsidRDefault="008F0CC8" w:rsidP="009B05ED">
      <w:pPr>
        <w:pStyle w:val="Heading4"/>
        <w:spacing w:line="360" w:lineRule="auto"/>
        <w:rPr>
          <w:lang w:eastAsia="zh-CN"/>
        </w:rPr>
      </w:pPr>
      <w:r>
        <w:rPr>
          <w:lang w:eastAsia="zh-CN"/>
        </w:rPr>
        <w:t>Premature design</w:t>
      </w:r>
    </w:p>
    <w:p w14:paraId="7CDF1C14" w14:textId="7319176A" w:rsidR="009B05ED" w:rsidRPr="009B05ED" w:rsidRDefault="009B05ED" w:rsidP="009B05ED">
      <w:pPr>
        <w:spacing w:line="360" w:lineRule="auto"/>
      </w:pPr>
      <w:r>
        <w:rPr>
          <w:lang w:eastAsia="zh-CN"/>
        </w:rPr>
        <w:t>The requirement “</w:t>
      </w:r>
      <w:r>
        <w:t>The authentication process should be completed in 5 seconds or less” includes implementation information.</w:t>
      </w:r>
    </w:p>
    <w:p w14:paraId="39907F63" w14:textId="25AD8E5F" w:rsidR="009B05ED" w:rsidRDefault="008F0CC8" w:rsidP="009B05ED">
      <w:pPr>
        <w:pStyle w:val="Heading4"/>
        <w:spacing w:line="360" w:lineRule="auto"/>
        <w:rPr>
          <w:lang w:eastAsia="zh-CN"/>
        </w:rPr>
      </w:pPr>
      <w:r>
        <w:rPr>
          <w:lang w:eastAsia="zh-CN"/>
        </w:rPr>
        <w:t>Combined requirements</w:t>
      </w:r>
      <w:r w:rsidR="009B05ED">
        <w:rPr>
          <w:lang w:eastAsia="zh-CN"/>
        </w:rPr>
        <w:t xml:space="preserve"> </w:t>
      </w:r>
    </w:p>
    <w:p w14:paraId="094B34A0" w14:textId="47D52CBE" w:rsidR="009B05ED" w:rsidRDefault="009B05ED" w:rsidP="009B05ED">
      <w:pPr>
        <w:spacing w:line="360" w:lineRule="auto"/>
      </w:pPr>
      <w:r>
        <w:t>The requirement “The system should be easy to use” can be broken down into more detailed requirements.</w:t>
      </w:r>
    </w:p>
    <w:p w14:paraId="1EEAE99B" w14:textId="5AED8756" w:rsidR="009B05ED" w:rsidRDefault="008F0CC8" w:rsidP="009B05ED">
      <w:pPr>
        <w:pStyle w:val="Heading4"/>
        <w:spacing w:line="360" w:lineRule="auto"/>
        <w:rPr>
          <w:lang w:eastAsia="zh-CN"/>
        </w:rPr>
      </w:pPr>
      <w:r>
        <w:rPr>
          <w:lang w:eastAsia="zh-CN"/>
        </w:rPr>
        <w:t>Unnecessary requirements</w:t>
      </w:r>
    </w:p>
    <w:p w14:paraId="7594FC1A" w14:textId="6F985612" w:rsidR="009B05ED" w:rsidRPr="009B05ED" w:rsidRDefault="009B05ED" w:rsidP="009B05ED">
      <w:pPr>
        <w:rPr>
          <w:lang w:eastAsia="zh-CN"/>
        </w:rPr>
      </w:pPr>
      <w:r>
        <w:rPr>
          <w:lang w:eastAsia="zh-CN"/>
        </w:rPr>
        <w:t>There are no unnecessary requirements.</w:t>
      </w:r>
    </w:p>
    <w:p w14:paraId="01055AEA" w14:textId="422AEEA5" w:rsidR="009B05ED" w:rsidRDefault="008F0CC8" w:rsidP="009B05ED">
      <w:pPr>
        <w:pStyle w:val="Heading4"/>
        <w:spacing w:line="360" w:lineRule="auto"/>
        <w:rPr>
          <w:lang w:eastAsia="zh-CN"/>
        </w:rPr>
      </w:pPr>
      <w:r>
        <w:rPr>
          <w:lang w:eastAsia="zh-CN"/>
        </w:rPr>
        <w:t>Conformance with business goals</w:t>
      </w:r>
    </w:p>
    <w:p w14:paraId="0411FE65" w14:textId="5FDC8E1C" w:rsidR="009B05ED" w:rsidRPr="009B05ED" w:rsidRDefault="009B05ED" w:rsidP="009B05ED">
      <w:pPr>
        <w:spacing w:line="360" w:lineRule="auto"/>
      </w:pPr>
      <w:r>
        <w:rPr>
          <w:lang w:eastAsia="zh-CN"/>
        </w:rPr>
        <w:t>The requirement “</w:t>
      </w:r>
      <w:r>
        <w:t>The system should enable the user to watch a video” is consistent with the business goal.</w:t>
      </w:r>
    </w:p>
    <w:p w14:paraId="496F2C79" w14:textId="0206E0C3" w:rsidR="009B05ED" w:rsidRDefault="008F0CC8" w:rsidP="009B05ED">
      <w:pPr>
        <w:pStyle w:val="Heading4"/>
        <w:spacing w:line="360" w:lineRule="auto"/>
        <w:rPr>
          <w:lang w:eastAsia="zh-CN"/>
        </w:rPr>
      </w:pPr>
      <w:r>
        <w:rPr>
          <w:lang w:eastAsia="zh-CN"/>
        </w:rPr>
        <w:t>Requirements ambiguity</w:t>
      </w:r>
    </w:p>
    <w:p w14:paraId="5CE944BF" w14:textId="4A03CAFA" w:rsidR="009B05ED" w:rsidRPr="009B05ED" w:rsidRDefault="009B05ED" w:rsidP="009B05ED">
      <w:pPr>
        <w:spacing w:line="360" w:lineRule="auto"/>
      </w:pPr>
      <w:r>
        <w:t>The requirement “The system should be easy to use” and “The system should be easy to search videos” are ambiguous, so they need to be modified.</w:t>
      </w:r>
    </w:p>
    <w:p w14:paraId="555693CA" w14:textId="0E8EA5C6" w:rsidR="009B05ED" w:rsidRDefault="008F0CC8" w:rsidP="009B05ED">
      <w:pPr>
        <w:pStyle w:val="Heading4"/>
        <w:spacing w:line="360" w:lineRule="auto"/>
        <w:rPr>
          <w:lang w:eastAsia="zh-CN"/>
        </w:rPr>
      </w:pPr>
      <w:r>
        <w:rPr>
          <w:lang w:eastAsia="zh-CN"/>
        </w:rPr>
        <w:t>Requirements realism</w:t>
      </w:r>
    </w:p>
    <w:p w14:paraId="117A6550" w14:textId="6622F87F" w:rsidR="009B05ED" w:rsidRPr="009B05ED" w:rsidRDefault="009B05ED" w:rsidP="009B05ED">
      <w:pPr>
        <w:rPr>
          <w:lang w:eastAsia="zh-CN"/>
        </w:rPr>
      </w:pPr>
      <w:r>
        <w:rPr>
          <w:lang w:eastAsia="zh-CN"/>
        </w:rPr>
        <w:t>The requirements are realistic for implementation.</w:t>
      </w:r>
    </w:p>
    <w:p w14:paraId="055BF945" w14:textId="4B2B4082" w:rsidR="008F0CC8" w:rsidRDefault="008F0CC8" w:rsidP="009B05ED">
      <w:pPr>
        <w:pStyle w:val="Heading4"/>
        <w:spacing w:line="360" w:lineRule="auto"/>
      </w:pPr>
      <w:r>
        <w:rPr>
          <w:lang w:eastAsia="zh-CN"/>
        </w:rPr>
        <w:t>Requirements testability</w:t>
      </w:r>
    </w:p>
    <w:p w14:paraId="7C0AC9B6" w14:textId="74D7984F" w:rsidR="008F0CC8" w:rsidRDefault="009B05ED" w:rsidP="001A3AEF">
      <w:pPr>
        <w:spacing w:line="360" w:lineRule="auto"/>
      </w:pPr>
      <w:r>
        <w:t>Some of the requirements are testable, especially the requirements “The system must provide some facility for authenticating the identity of s system user” and “The authentication process should be completed in 5 seconds or less” can be tested to show the system meets these requirements.</w:t>
      </w:r>
    </w:p>
    <w:p w14:paraId="7A744CE2" w14:textId="020FB4A1" w:rsidR="00414A10" w:rsidRDefault="00414A10" w:rsidP="001A3AEF">
      <w:pPr>
        <w:spacing w:line="360" w:lineRule="auto"/>
      </w:pPr>
    </w:p>
    <w:p w14:paraId="2F914082" w14:textId="67BF7AFC" w:rsidR="00414A10" w:rsidRDefault="00414A10" w:rsidP="001A3AEF">
      <w:pPr>
        <w:spacing w:line="360" w:lineRule="auto"/>
      </w:pPr>
    </w:p>
    <w:p w14:paraId="1A4CF534" w14:textId="77777777" w:rsidR="00414A10" w:rsidRDefault="00414A10" w:rsidP="001A3AEF">
      <w:pPr>
        <w:spacing w:line="360" w:lineRule="auto"/>
      </w:pPr>
    </w:p>
    <w:p w14:paraId="454E3178" w14:textId="58ED91AF" w:rsidR="00A81C26" w:rsidRPr="00A81C26" w:rsidRDefault="00585359" w:rsidP="00A81C26">
      <w:pPr>
        <w:pStyle w:val="Heading3"/>
        <w:spacing w:line="360" w:lineRule="auto"/>
      </w:pPr>
      <w:bookmarkStart w:id="14" w:name="_Toc65704875"/>
      <w:r>
        <w:t>Requirements Classification</w:t>
      </w:r>
      <w:bookmarkEnd w:id="14"/>
    </w:p>
    <w:tbl>
      <w:tblPr>
        <w:tblStyle w:val="TableGrid"/>
        <w:tblW w:w="7465" w:type="dxa"/>
        <w:tblLayout w:type="fixed"/>
        <w:tblLook w:val="04A0" w:firstRow="1" w:lastRow="0" w:firstColumn="1" w:lastColumn="0" w:noHBand="0" w:noVBand="1"/>
      </w:tblPr>
      <w:tblGrid>
        <w:gridCol w:w="3685"/>
        <w:gridCol w:w="1890"/>
        <w:gridCol w:w="1890"/>
      </w:tblGrid>
      <w:tr w:rsidR="00A81C26" w14:paraId="3A972201" w14:textId="2C235BBD" w:rsidTr="00A81C26">
        <w:tc>
          <w:tcPr>
            <w:tcW w:w="3685" w:type="dxa"/>
          </w:tcPr>
          <w:p w14:paraId="1C43B0FC" w14:textId="77777777" w:rsidR="00A81C26" w:rsidRDefault="00A81C26" w:rsidP="00874D5D">
            <w:r>
              <w:t>Requirements</w:t>
            </w:r>
          </w:p>
        </w:tc>
        <w:tc>
          <w:tcPr>
            <w:tcW w:w="1890" w:type="dxa"/>
          </w:tcPr>
          <w:p w14:paraId="777ABC4F" w14:textId="77777777" w:rsidR="00A81C26" w:rsidRDefault="00A81C26" w:rsidP="00874D5D">
            <w:r>
              <w:t>Priority</w:t>
            </w:r>
          </w:p>
        </w:tc>
        <w:tc>
          <w:tcPr>
            <w:tcW w:w="1890" w:type="dxa"/>
          </w:tcPr>
          <w:p w14:paraId="638335E1" w14:textId="7242DB42" w:rsidR="00A81C26" w:rsidRDefault="00A81C26" w:rsidP="00874D5D">
            <w:r>
              <w:t>Classification</w:t>
            </w:r>
          </w:p>
        </w:tc>
      </w:tr>
      <w:tr w:rsidR="00A81C26" w14:paraId="70E4F60F" w14:textId="3BB6D8DF" w:rsidTr="00A81C26">
        <w:tc>
          <w:tcPr>
            <w:tcW w:w="3685" w:type="dxa"/>
          </w:tcPr>
          <w:p w14:paraId="53004B37" w14:textId="77777777" w:rsidR="00A81C26" w:rsidRDefault="00A81C26" w:rsidP="00874D5D">
            <w:pPr>
              <w:spacing w:line="360" w:lineRule="auto"/>
            </w:pPr>
            <w:r>
              <w:t>The system should enable the user to watch a video.</w:t>
            </w:r>
          </w:p>
        </w:tc>
        <w:tc>
          <w:tcPr>
            <w:tcW w:w="1890" w:type="dxa"/>
          </w:tcPr>
          <w:p w14:paraId="6D7D0991" w14:textId="77777777" w:rsidR="00A81C26" w:rsidRDefault="00A81C26" w:rsidP="00874D5D">
            <w:r>
              <w:t>Essential</w:t>
            </w:r>
          </w:p>
        </w:tc>
        <w:tc>
          <w:tcPr>
            <w:tcW w:w="1890" w:type="dxa"/>
          </w:tcPr>
          <w:p w14:paraId="70AABE92" w14:textId="77777777" w:rsidR="00A81C26" w:rsidRDefault="00A81C26" w:rsidP="00874D5D"/>
        </w:tc>
      </w:tr>
      <w:tr w:rsidR="00A81C26" w14:paraId="7CD4F0F0" w14:textId="615DE5E4" w:rsidTr="00A81C26">
        <w:tc>
          <w:tcPr>
            <w:tcW w:w="3685" w:type="dxa"/>
          </w:tcPr>
          <w:p w14:paraId="1AC09D5B" w14:textId="77777777" w:rsidR="00A81C26" w:rsidRDefault="00A81C26" w:rsidP="00874D5D">
            <w:pPr>
              <w:spacing w:line="360" w:lineRule="auto"/>
            </w:pPr>
            <w:r>
              <w:t>The system should enable the user to choose the quality of a video.</w:t>
            </w:r>
          </w:p>
        </w:tc>
        <w:tc>
          <w:tcPr>
            <w:tcW w:w="1890" w:type="dxa"/>
          </w:tcPr>
          <w:p w14:paraId="34F6D84E" w14:textId="77777777" w:rsidR="00A81C26" w:rsidRDefault="00A81C26" w:rsidP="00874D5D">
            <w:r>
              <w:t>Useful</w:t>
            </w:r>
          </w:p>
        </w:tc>
        <w:tc>
          <w:tcPr>
            <w:tcW w:w="1890" w:type="dxa"/>
          </w:tcPr>
          <w:p w14:paraId="6A494999" w14:textId="77777777" w:rsidR="00A81C26" w:rsidRDefault="00A81C26" w:rsidP="00874D5D"/>
        </w:tc>
      </w:tr>
      <w:tr w:rsidR="00A81C26" w14:paraId="5DB9B191" w14:textId="18995065" w:rsidTr="00A81C26">
        <w:tc>
          <w:tcPr>
            <w:tcW w:w="3685" w:type="dxa"/>
          </w:tcPr>
          <w:p w14:paraId="102C27C5" w14:textId="77777777" w:rsidR="00A81C26" w:rsidRDefault="00A81C26" w:rsidP="00874D5D">
            <w:pPr>
              <w:spacing w:line="360" w:lineRule="auto"/>
            </w:pPr>
            <w:r>
              <w:t>The system should enable the user to choose the playback speed of a video.</w:t>
            </w:r>
          </w:p>
        </w:tc>
        <w:tc>
          <w:tcPr>
            <w:tcW w:w="1890" w:type="dxa"/>
          </w:tcPr>
          <w:p w14:paraId="20905FD8" w14:textId="77777777" w:rsidR="00A81C26" w:rsidRDefault="00A81C26" w:rsidP="00874D5D">
            <w:r>
              <w:t>Useful</w:t>
            </w:r>
          </w:p>
        </w:tc>
        <w:tc>
          <w:tcPr>
            <w:tcW w:w="1890" w:type="dxa"/>
          </w:tcPr>
          <w:p w14:paraId="4CADF60D" w14:textId="77777777" w:rsidR="00A81C26" w:rsidRDefault="00A81C26" w:rsidP="00874D5D"/>
        </w:tc>
      </w:tr>
      <w:tr w:rsidR="00A81C26" w14:paraId="7B05A539" w14:textId="48C535E0" w:rsidTr="00A81C26">
        <w:tc>
          <w:tcPr>
            <w:tcW w:w="3685" w:type="dxa"/>
          </w:tcPr>
          <w:p w14:paraId="37DDE82F" w14:textId="77777777" w:rsidR="00A81C26" w:rsidRDefault="00A81C26" w:rsidP="00874D5D">
            <w:pPr>
              <w:spacing w:line="360" w:lineRule="auto"/>
            </w:pPr>
            <w:r>
              <w:t>The system must provide some facility for authenticating the identity of a system user.</w:t>
            </w:r>
          </w:p>
        </w:tc>
        <w:tc>
          <w:tcPr>
            <w:tcW w:w="1890" w:type="dxa"/>
          </w:tcPr>
          <w:p w14:paraId="2E7FE1C9" w14:textId="77777777" w:rsidR="00A81C26" w:rsidRDefault="00A81C26" w:rsidP="00874D5D">
            <w:r>
              <w:t>Essential</w:t>
            </w:r>
          </w:p>
        </w:tc>
        <w:tc>
          <w:tcPr>
            <w:tcW w:w="1890" w:type="dxa"/>
          </w:tcPr>
          <w:p w14:paraId="50B0B475" w14:textId="77777777" w:rsidR="00A81C26" w:rsidRDefault="00A81C26" w:rsidP="00874D5D"/>
        </w:tc>
      </w:tr>
      <w:tr w:rsidR="00A81C26" w14:paraId="662E878A" w14:textId="2607BD6E" w:rsidTr="00A81C26">
        <w:tc>
          <w:tcPr>
            <w:tcW w:w="3685" w:type="dxa"/>
          </w:tcPr>
          <w:p w14:paraId="22A0674E" w14:textId="77777777" w:rsidR="00A81C26" w:rsidRDefault="00A81C26" w:rsidP="00874D5D">
            <w:pPr>
              <w:spacing w:line="360" w:lineRule="auto"/>
            </w:pPr>
            <w:r>
              <w:t>The authentication process should be completed in 5 seconds or less.</w:t>
            </w:r>
          </w:p>
        </w:tc>
        <w:tc>
          <w:tcPr>
            <w:tcW w:w="1890" w:type="dxa"/>
          </w:tcPr>
          <w:p w14:paraId="0B841BE3" w14:textId="77777777" w:rsidR="00A81C26" w:rsidRDefault="00A81C26" w:rsidP="00874D5D">
            <w:r>
              <w:t>Useful</w:t>
            </w:r>
          </w:p>
        </w:tc>
        <w:tc>
          <w:tcPr>
            <w:tcW w:w="1890" w:type="dxa"/>
          </w:tcPr>
          <w:p w14:paraId="11FADF09" w14:textId="77777777" w:rsidR="00A81C26" w:rsidRDefault="00A81C26" w:rsidP="00874D5D"/>
        </w:tc>
      </w:tr>
      <w:tr w:rsidR="00A81C26" w14:paraId="68422B67" w14:textId="604B06FA" w:rsidTr="00A81C26">
        <w:tc>
          <w:tcPr>
            <w:tcW w:w="3685" w:type="dxa"/>
          </w:tcPr>
          <w:p w14:paraId="22129C31" w14:textId="77777777" w:rsidR="00A81C26" w:rsidRDefault="00A81C26" w:rsidP="00874D5D">
            <w:pPr>
              <w:spacing w:line="360" w:lineRule="auto"/>
            </w:pPr>
            <w:r>
              <w:t>The system should enable to provide a section with only children-friendly videos.</w:t>
            </w:r>
          </w:p>
        </w:tc>
        <w:tc>
          <w:tcPr>
            <w:tcW w:w="1890" w:type="dxa"/>
          </w:tcPr>
          <w:p w14:paraId="4D87A7EE" w14:textId="77777777" w:rsidR="00A81C26" w:rsidRDefault="00A81C26" w:rsidP="00874D5D">
            <w:r>
              <w:t>Useful</w:t>
            </w:r>
          </w:p>
        </w:tc>
        <w:tc>
          <w:tcPr>
            <w:tcW w:w="1890" w:type="dxa"/>
          </w:tcPr>
          <w:p w14:paraId="39579331" w14:textId="77777777" w:rsidR="00A81C26" w:rsidRDefault="00A81C26" w:rsidP="00874D5D"/>
        </w:tc>
      </w:tr>
      <w:tr w:rsidR="00A81C26" w14:paraId="4ED9285F" w14:textId="6FB687A1" w:rsidTr="00A81C26">
        <w:tc>
          <w:tcPr>
            <w:tcW w:w="3685" w:type="dxa"/>
          </w:tcPr>
          <w:p w14:paraId="4D87F55E" w14:textId="77777777" w:rsidR="00A81C26" w:rsidRDefault="00A81C26" w:rsidP="00874D5D">
            <w:pPr>
              <w:spacing w:line="360" w:lineRule="auto"/>
            </w:pPr>
            <w:r>
              <w:t>The system should be easy to use.</w:t>
            </w:r>
          </w:p>
        </w:tc>
        <w:tc>
          <w:tcPr>
            <w:tcW w:w="1890" w:type="dxa"/>
          </w:tcPr>
          <w:p w14:paraId="01630590" w14:textId="77777777" w:rsidR="00A81C26" w:rsidRDefault="00A81C26" w:rsidP="00874D5D">
            <w:r>
              <w:t>Desirable</w:t>
            </w:r>
          </w:p>
        </w:tc>
        <w:tc>
          <w:tcPr>
            <w:tcW w:w="1890" w:type="dxa"/>
          </w:tcPr>
          <w:p w14:paraId="487E1A9B" w14:textId="77777777" w:rsidR="00A81C26" w:rsidRDefault="00A81C26" w:rsidP="00874D5D"/>
        </w:tc>
      </w:tr>
      <w:tr w:rsidR="00A81C26" w14:paraId="1194D761" w14:textId="28CF9489" w:rsidTr="00A81C26">
        <w:tc>
          <w:tcPr>
            <w:tcW w:w="3685" w:type="dxa"/>
          </w:tcPr>
          <w:p w14:paraId="7BEEB427" w14:textId="77777777" w:rsidR="00A81C26" w:rsidRDefault="00A81C26" w:rsidP="00874D5D">
            <w:pPr>
              <w:spacing w:line="360" w:lineRule="auto"/>
            </w:pPr>
            <w:r>
              <w:t>The system should be easy to search videos.</w:t>
            </w:r>
          </w:p>
        </w:tc>
        <w:tc>
          <w:tcPr>
            <w:tcW w:w="1890" w:type="dxa"/>
          </w:tcPr>
          <w:p w14:paraId="11FF7E16" w14:textId="77777777" w:rsidR="00A81C26" w:rsidRDefault="00A81C26" w:rsidP="00874D5D">
            <w:r>
              <w:t>Desirable</w:t>
            </w:r>
          </w:p>
        </w:tc>
        <w:tc>
          <w:tcPr>
            <w:tcW w:w="1890" w:type="dxa"/>
          </w:tcPr>
          <w:p w14:paraId="3E8218A5" w14:textId="77777777" w:rsidR="00A81C26" w:rsidRDefault="00A81C26" w:rsidP="00874D5D"/>
        </w:tc>
      </w:tr>
    </w:tbl>
    <w:p w14:paraId="32310B37" w14:textId="0EFAFD10" w:rsidR="00A81C26" w:rsidRDefault="00A81C26" w:rsidP="00562A1F"/>
    <w:p w14:paraId="4DCAF6E6" w14:textId="3145F32E" w:rsidR="006B6B86" w:rsidRDefault="006B6B86" w:rsidP="00562A1F">
      <w:r>
        <w:t>Priority:</w:t>
      </w:r>
    </w:p>
    <w:p w14:paraId="65131E87" w14:textId="77777777" w:rsidR="006B6B86" w:rsidRDefault="006B6B86" w:rsidP="006B6B86">
      <w:r>
        <w:t xml:space="preserve">Essential – it </w:t>
      </w:r>
      <w:r w:rsidRPr="00A62920">
        <w:rPr>
          <w:b/>
          <w:bCs/>
        </w:rPr>
        <w:t>must</w:t>
      </w:r>
      <w:r>
        <w:t xml:space="preserve"> be </w:t>
      </w:r>
      <w:r w:rsidRPr="00A62920">
        <w:rPr>
          <w:b/>
          <w:bCs/>
        </w:rPr>
        <w:t>included</w:t>
      </w:r>
      <w:r>
        <w:t xml:space="preserve"> in the system.</w:t>
      </w:r>
    </w:p>
    <w:p w14:paraId="2987029A" w14:textId="77777777" w:rsidR="006B6B86" w:rsidRDefault="006B6B86" w:rsidP="006B6B86">
      <w:r>
        <w:t xml:space="preserve">Useful – the system will be </w:t>
      </w:r>
      <w:r w:rsidRPr="00A62920">
        <w:rPr>
          <w:b/>
          <w:bCs/>
        </w:rPr>
        <w:t>less</w:t>
      </w:r>
      <w:r>
        <w:t xml:space="preserve"> </w:t>
      </w:r>
      <w:r w:rsidRPr="00A62920">
        <w:rPr>
          <w:b/>
          <w:bCs/>
        </w:rPr>
        <w:t>effective</w:t>
      </w:r>
      <w:r>
        <w:t xml:space="preserve"> without it.</w:t>
      </w:r>
    </w:p>
    <w:p w14:paraId="3B7B9474" w14:textId="77777777" w:rsidR="006B6B86" w:rsidRDefault="006B6B86" w:rsidP="006B6B86">
      <w:r>
        <w:t xml:space="preserve">Desirable – it is </w:t>
      </w:r>
      <w:r w:rsidRPr="00A62920">
        <w:rPr>
          <w:b/>
          <w:bCs/>
        </w:rPr>
        <w:t>not</w:t>
      </w:r>
      <w:r>
        <w:t xml:space="preserve"> a </w:t>
      </w:r>
      <w:r w:rsidRPr="00A62920">
        <w:rPr>
          <w:b/>
          <w:bCs/>
        </w:rPr>
        <w:t>core</w:t>
      </w:r>
      <w:r>
        <w:t xml:space="preserve"> system facility but makes the system </w:t>
      </w:r>
      <w:r w:rsidRPr="00A62920">
        <w:rPr>
          <w:b/>
          <w:bCs/>
        </w:rPr>
        <w:t>more</w:t>
      </w:r>
      <w:r>
        <w:t xml:space="preserve"> </w:t>
      </w:r>
      <w:r w:rsidRPr="00A62920">
        <w:rPr>
          <w:b/>
          <w:bCs/>
        </w:rPr>
        <w:t>attractive</w:t>
      </w:r>
      <w:r>
        <w:t xml:space="preserve"> to users.</w:t>
      </w:r>
    </w:p>
    <w:p w14:paraId="3D2239E0" w14:textId="638F0C5E" w:rsidR="006B6B86" w:rsidRDefault="006B6B86" w:rsidP="00562A1F"/>
    <w:p w14:paraId="01DA6F22" w14:textId="20EE48D5" w:rsidR="006B6B86" w:rsidRDefault="006B6B86" w:rsidP="00562A1F">
      <w:r>
        <w:t>Classification:</w:t>
      </w:r>
    </w:p>
    <w:p w14:paraId="77AEA113" w14:textId="224292DB" w:rsidR="00A81C26" w:rsidRDefault="00A81C26" w:rsidP="00562A1F">
      <w:r>
        <w:t>System – Requirements that affect the entire system such as performance or reliability requirements.</w:t>
      </w:r>
    </w:p>
    <w:p w14:paraId="6F08A67C" w14:textId="256F67C8" w:rsidR="00A81C26" w:rsidRDefault="00A81C26" w:rsidP="00562A1F">
      <w:r>
        <w:t xml:space="preserve">User Interface – Requirements that </w:t>
      </w:r>
      <w:r w:rsidR="006B6B86">
        <w:t>are concerned with user interaction.</w:t>
      </w:r>
    </w:p>
    <w:p w14:paraId="3DED1B54" w14:textId="669C3998" w:rsidR="006B6B86" w:rsidRDefault="006B6B86" w:rsidP="00562A1F">
      <w:r>
        <w:t>Database – Requirements that are concerned with the data managed by the system.</w:t>
      </w:r>
    </w:p>
    <w:p w14:paraId="125A79CD" w14:textId="706CDE88" w:rsidR="006B6B86" w:rsidRDefault="006B6B86" w:rsidP="00562A1F">
      <w:r>
        <w:t>Communications – Requirements that are concerned with the external communication facilities in the system.</w:t>
      </w:r>
    </w:p>
    <w:p w14:paraId="1BA1E85E" w14:textId="1DF243ED" w:rsidR="006B6B86" w:rsidRDefault="006B6B86" w:rsidP="00562A1F">
      <w:r>
        <w:t xml:space="preserve">Security – Requirements that are concerned with the </w:t>
      </w:r>
      <w:r>
        <w:t>security</w:t>
      </w:r>
      <w:r>
        <w:t xml:space="preserve"> of the system or the user.</w:t>
      </w:r>
    </w:p>
    <w:p w14:paraId="787E6ED9" w14:textId="77777777" w:rsidR="006B6B86" w:rsidRPr="00562A1F" w:rsidRDefault="006B6B86" w:rsidP="00562A1F"/>
    <w:p w14:paraId="5D3CF625" w14:textId="3DF3D9A6" w:rsidR="00672D89" w:rsidRDefault="008F0CC8" w:rsidP="00672D89">
      <w:pPr>
        <w:pStyle w:val="Heading3"/>
        <w:spacing w:line="360" w:lineRule="auto"/>
      </w:pPr>
      <w:bookmarkStart w:id="15" w:name="_Toc65704876"/>
      <w:r>
        <w:rPr>
          <w:bCs/>
        </w:rPr>
        <w:t>Risk</w:t>
      </w:r>
      <w:r>
        <w:t xml:space="preserve"> </w:t>
      </w:r>
      <w:r w:rsidR="00F17D86">
        <w:rPr>
          <w:bCs/>
        </w:rPr>
        <w:t>A</w:t>
      </w:r>
      <w:r>
        <w:rPr>
          <w:bCs/>
        </w:rPr>
        <w:t>ssessment</w:t>
      </w:r>
      <w:r>
        <w:t xml:space="preserve"> of </w:t>
      </w:r>
      <w:r w:rsidR="00F17D86">
        <w:t>R</w:t>
      </w:r>
      <w:r>
        <w:t>equirements</w:t>
      </w:r>
      <w:bookmarkEnd w:id="15"/>
    </w:p>
    <w:p w14:paraId="4EF1918A" w14:textId="714C90C4" w:rsidR="006521F0" w:rsidRDefault="006521F0" w:rsidP="006521F0">
      <w:r>
        <w:t>Performance Risks – May affect the overall performance of the system.</w:t>
      </w:r>
    </w:p>
    <w:p w14:paraId="215A9662" w14:textId="1493705D" w:rsidR="006521F0" w:rsidRDefault="006521F0" w:rsidP="006521F0">
      <w:r>
        <w:t>Safety and Security Risks – May cause problems in meeting overall system requirements for safety and security.</w:t>
      </w:r>
    </w:p>
    <w:p w14:paraId="774A55A8" w14:textId="5B165FB5" w:rsidR="006521F0" w:rsidRDefault="006521F0" w:rsidP="006521F0">
      <w:r>
        <w:t>Process Risks – May require changes to the normal development process.</w:t>
      </w:r>
    </w:p>
    <w:p w14:paraId="0462903A" w14:textId="6FF1B3CF" w:rsidR="006521F0" w:rsidRDefault="006521F0" w:rsidP="006521F0">
      <w:r>
        <w:t>Implementation Technology Risks – May require the use of unfamiliar implementation technology.</w:t>
      </w:r>
    </w:p>
    <w:p w14:paraId="268C0583" w14:textId="152C20E7" w:rsidR="006521F0" w:rsidRDefault="006521F0" w:rsidP="006521F0">
      <w:r>
        <w:t>Database Risks – May involve non-standard data which is not available in an existing system database.</w:t>
      </w:r>
    </w:p>
    <w:p w14:paraId="58F6F091" w14:textId="51C0F971" w:rsidR="006521F0" w:rsidRDefault="006521F0" w:rsidP="006521F0">
      <w:r>
        <w:t>Schedule Risks – May be technically difficult and may threaten the planned development schedule for the system.</w:t>
      </w:r>
    </w:p>
    <w:p w14:paraId="732E4215" w14:textId="08D50CFF" w:rsidR="006521F0" w:rsidRDefault="006521F0" w:rsidP="006521F0">
      <w:r>
        <w:t>External Risks – Involves external contractors.</w:t>
      </w:r>
    </w:p>
    <w:p w14:paraId="7060455C" w14:textId="16779BF0" w:rsidR="006521F0" w:rsidRDefault="006521F0" w:rsidP="006521F0">
      <w:r>
        <w:t>Stability Risks – Requirement may be volatile and subject to evolution during the development process.</w:t>
      </w:r>
    </w:p>
    <w:p w14:paraId="05A6062E" w14:textId="77777777" w:rsidR="006521F0" w:rsidRPr="006521F0" w:rsidRDefault="006521F0" w:rsidP="006521F0"/>
    <w:p w14:paraId="7EC89CB6" w14:textId="4F3BD207" w:rsidR="00672D89" w:rsidRDefault="00672D89" w:rsidP="00672D89">
      <w:pPr>
        <w:pStyle w:val="Heading4"/>
      </w:pPr>
      <w:r>
        <w:t>Requirement 2: The system should enable the user to choose the quality of a video.</w:t>
      </w:r>
    </w:p>
    <w:p w14:paraId="24EB4259" w14:textId="3BBE29FE" w:rsidR="00423F68" w:rsidRPr="00672D89" w:rsidRDefault="00672D89" w:rsidP="00423F68">
      <w:r>
        <w:t xml:space="preserve">This requirement may cause </w:t>
      </w:r>
      <w:r w:rsidR="00423F68">
        <w:t xml:space="preserve">medium </w:t>
      </w:r>
      <w:r>
        <w:t>performance risk as when the user changes the quality, the system does not respond well</w:t>
      </w:r>
      <w:r w:rsidR="00423F68">
        <w:t>.</w:t>
      </w:r>
      <w:r>
        <w:t xml:space="preserve"> </w:t>
      </w:r>
      <w:r w:rsidR="00423F68">
        <w:t>It can also be stability risk if the system loads for too long time.</w:t>
      </w:r>
    </w:p>
    <w:p w14:paraId="64E7B27E" w14:textId="705D060E" w:rsidR="00672D89" w:rsidRDefault="00672D89" w:rsidP="006521F0">
      <w:pPr>
        <w:pStyle w:val="Heading4"/>
      </w:pPr>
      <w:r>
        <w:lastRenderedPageBreak/>
        <w:t>Requirement 3: The system should enable the user to choose the playback speed of a video.</w:t>
      </w:r>
    </w:p>
    <w:p w14:paraId="353D4248" w14:textId="43D7BC2D" w:rsidR="00672D89" w:rsidRPr="00672D89" w:rsidRDefault="00672D89" w:rsidP="00672D89">
      <w:r>
        <w:t xml:space="preserve">This requirement may cause </w:t>
      </w:r>
      <w:r w:rsidR="00423F68">
        <w:t xml:space="preserve">medium </w:t>
      </w:r>
      <w:r>
        <w:t>performance risk as when the user changes the playback speed, the system does not respond well</w:t>
      </w:r>
      <w:r w:rsidR="00423F68">
        <w:t>. I</w:t>
      </w:r>
      <w:r>
        <w:t>t can also be stability risk</w:t>
      </w:r>
      <w:r w:rsidR="00423F68">
        <w:t xml:space="preserve"> if the system loads for too long time.</w:t>
      </w:r>
    </w:p>
    <w:p w14:paraId="46DBD872" w14:textId="61BDFFA4" w:rsidR="00672D89" w:rsidRDefault="00672D89" w:rsidP="00672D89">
      <w:pPr>
        <w:pStyle w:val="Heading4"/>
      </w:pPr>
      <w:r>
        <w:t>Requirement 4: The system must provide some facility for authenticating the identity of s system user. Requirement 5: The authentication process should be completed in 5 seconds or less.</w:t>
      </w:r>
    </w:p>
    <w:p w14:paraId="0C67D748" w14:textId="7BB5B278" w:rsidR="00672D89" w:rsidRPr="00672D89" w:rsidRDefault="00672D89" w:rsidP="00672D89">
      <w:r>
        <w:t xml:space="preserve">These two requirements may have </w:t>
      </w:r>
      <w:r w:rsidR="00423F68">
        <w:t xml:space="preserve">low </w:t>
      </w:r>
      <w:r>
        <w:t>process risk or implementation technology risk, because it asks the system to process a function within a certain time.</w:t>
      </w:r>
    </w:p>
    <w:p w14:paraId="2F7AC0F6" w14:textId="09ADBA96" w:rsidR="00672D89" w:rsidRDefault="00672D89" w:rsidP="00672D89">
      <w:pPr>
        <w:pStyle w:val="Heading4"/>
      </w:pPr>
      <w:r>
        <w:t>Requirement 6: The system should enable to provide a section with only children-friendly videos.</w:t>
      </w:r>
    </w:p>
    <w:p w14:paraId="68DBB0DE" w14:textId="3A67C3FF" w:rsidR="00672D89" w:rsidRPr="00672D89" w:rsidRDefault="00672D89" w:rsidP="00672D89">
      <w:r>
        <w:t xml:space="preserve">This requirement may have </w:t>
      </w:r>
      <w:r w:rsidR="00423F68">
        <w:t xml:space="preserve">high </w:t>
      </w:r>
      <w:r>
        <w:t xml:space="preserve">performance risk, process risk and implementation technology risk, because it needs to be taken carefully as how to keep the system functional as well as the </w:t>
      </w:r>
      <w:r w:rsidR="00423F68">
        <w:t xml:space="preserve">correct </w:t>
      </w:r>
      <w:r>
        <w:t xml:space="preserve">videos </w:t>
      </w:r>
      <w:r w:rsidR="00423F68">
        <w:t>are selected.</w:t>
      </w:r>
    </w:p>
    <w:p w14:paraId="037E888F" w14:textId="09ED6083" w:rsidR="00672D89" w:rsidRDefault="00672D89" w:rsidP="00672D89">
      <w:pPr>
        <w:pStyle w:val="Heading4"/>
      </w:pPr>
      <w:r>
        <w:t>Requirement 8: The system should be easy to search videos.</w:t>
      </w:r>
    </w:p>
    <w:p w14:paraId="750D0211" w14:textId="0A79BFBF" w:rsidR="00414A10" w:rsidRDefault="00423F68" w:rsidP="00423F68">
      <w:r>
        <w:t>This requirement may have medium performance risk, process risk and implementation technology risk, because it needs to search the correct video for the user and loads it for the user.</w:t>
      </w:r>
    </w:p>
    <w:p w14:paraId="71BD094A" w14:textId="7E791EF2" w:rsidR="00414A10" w:rsidRDefault="00414A10" w:rsidP="001A3AEF">
      <w:pPr>
        <w:spacing w:line="360" w:lineRule="auto"/>
      </w:pPr>
    </w:p>
    <w:p w14:paraId="07A519DC" w14:textId="34E555F8" w:rsidR="00414A10" w:rsidRDefault="00414A10" w:rsidP="001A3AEF">
      <w:pPr>
        <w:spacing w:line="360" w:lineRule="auto"/>
      </w:pPr>
    </w:p>
    <w:p w14:paraId="5D1FD486" w14:textId="255BCFDD" w:rsidR="00414A10" w:rsidRDefault="00414A10" w:rsidP="001A3AEF">
      <w:pPr>
        <w:spacing w:line="360" w:lineRule="auto"/>
      </w:pPr>
    </w:p>
    <w:p w14:paraId="32F61E77" w14:textId="3DEA1276" w:rsidR="00562A1F" w:rsidRDefault="00F17D86" w:rsidP="00562A1F">
      <w:pPr>
        <w:pStyle w:val="Heading3"/>
        <w:spacing w:line="360" w:lineRule="auto"/>
        <w:rPr>
          <w:bCs/>
        </w:rPr>
      </w:pPr>
      <w:bookmarkStart w:id="16" w:name="_Toc65704877"/>
      <w:r>
        <w:rPr>
          <w:bCs/>
        </w:rPr>
        <w:t>Systematic Validation of Requirements</w:t>
      </w:r>
      <w:bookmarkEnd w:id="16"/>
    </w:p>
    <w:p w14:paraId="57D30FEF" w14:textId="3A3A5E59" w:rsidR="00562A1F" w:rsidRDefault="00562A1F" w:rsidP="00562A1F">
      <w:r>
        <w:t>A careful check of the requirements for consistency/</w:t>
      </w:r>
      <w:r w:rsidR="006521F0">
        <w:t>completeness.</w:t>
      </w:r>
    </w:p>
    <w:p w14:paraId="6C42416A" w14:textId="77777777" w:rsidR="006521F0" w:rsidRPr="00562A1F" w:rsidRDefault="006521F0" w:rsidP="00562A1F">
      <w:pPr>
        <w:rPr>
          <w:rFonts w:hint="eastAsia"/>
          <w:lang w:eastAsia="zh-CN"/>
        </w:rPr>
      </w:pPr>
    </w:p>
    <w:p w14:paraId="185423BC" w14:textId="77777777" w:rsidR="00562A1F" w:rsidRPr="00562A1F" w:rsidRDefault="00562A1F" w:rsidP="00562A1F"/>
    <w:p w14:paraId="603D6A67" w14:textId="7F0D0BE8" w:rsidR="00F17D86" w:rsidRDefault="00F17D86" w:rsidP="00F17D86">
      <w:pPr>
        <w:pStyle w:val="Heading3"/>
        <w:spacing w:line="360" w:lineRule="auto"/>
      </w:pPr>
      <w:bookmarkStart w:id="17" w:name="_Toc65704878"/>
      <w:r>
        <w:rPr>
          <w:bCs/>
        </w:rPr>
        <w:t>Test Cases for Requirements</w:t>
      </w:r>
      <w:bookmarkEnd w:id="17"/>
    </w:p>
    <w:p w14:paraId="548DD551" w14:textId="77777777" w:rsidR="00F17D86" w:rsidRPr="00F17D86" w:rsidRDefault="00F17D86" w:rsidP="00F17D86"/>
    <w:p w14:paraId="4E422102" w14:textId="5D4AC7DA" w:rsidR="00414A10" w:rsidRDefault="00414A10" w:rsidP="001A3AEF">
      <w:pPr>
        <w:spacing w:line="360" w:lineRule="auto"/>
      </w:pPr>
    </w:p>
    <w:p w14:paraId="18E1D103" w14:textId="4B686669" w:rsidR="00414A10" w:rsidRDefault="00414A10" w:rsidP="001A3AEF">
      <w:pPr>
        <w:spacing w:line="360" w:lineRule="auto"/>
      </w:pPr>
    </w:p>
    <w:p w14:paraId="20EED985" w14:textId="3B73D728" w:rsidR="00444841" w:rsidRPr="00444841" w:rsidRDefault="00444841" w:rsidP="009804A3">
      <w:pPr>
        <w:pStyle w:val="Heading4"/>
        <w:numPr>
          <w:ilvl w:val="0"/>
          <w:numId w:val="0"/>
        </w:numPr>
        <w:spacing w:line="360" w:lineRule="auto"/>
      </w:pPr>
    </w:p>
    <w:p w14:paraId="6D20A2C9" w14:textId="77777777" w:rsidR="008F0CC8" w:rsidRPr="008F0CC8" w:rsidRDefault="008F0CC8" w:rsidP="001A3AEF">
      <w:pPr>
        <w:spacing w:line="360" w:lineRule="auto"/>
        <w:rPr>
          <w:lang w:val="en-GB"/>
        </w:rPr>
      </w:pPr>
    </w:p>
    <w:p w14:paraId="0AE6C427" w14:textId="1CBF257D" w:rsidR="007762DF" w:rsidRDefault="00CF1129" w:rsidP="001A3AEF">
      <w:pPr>
        <w:pStyle w:val="Heading2"/>
        <w:spacing w:line="360" w:lineRule="auto"/>
      </w:pPr>
      <w:bookmarkStart w:id="18" w:name="_Toc63881851"/>
      <w:bookmarkStart w:id="19" w:name="_Toc63885083"/>
      <w:bookmarkStart w:id="20" w:name="_Toc64059574"/>
      <w:bookmarkStart w:id="21" w:name="_Toc65704879"/>
      <w:r>
        <w:t>Definitions, acronyms, and abbreviations</w:t>
      </w:r>
      <w:bookmarkEnd w:id="18"/>
      <w:bookmarkEnd w:id="19"/>
      <w:bookmarkEnd w:id="20"/>
      <w:bookmarkEnd w:id="21"/>
    </w:p>
    <w:p w14:paraId="51FFB5C1" w14:textId="77777777" w:rsidR="007762DF" w:rsidRDefault="00CF1129" w:rsidP="001A3AEF">
      <w:pPr>
        <w:pStyle w:val="ListParagraph"/>
        <w:numPr>
          <w:ilvl w:val="0"/>
          <w:numId w:val="10"/>
        </w:numPr>
        <w:spacing w:line="360" w:lineRule="auto"/>
      </w:pPr>
      <w:r>
        <w:rPr>
          <w:lang w:eastAsia="zh-CN"/>
        </w:rPr>
        <w:t>Functional</w:t>
      </w:r>
      <w:r>
        <w:t xml:space="preserve"> requirements = FRs</w:t>
      </w:r>
    </w:p>
    <w:p w14:paraId="60EB3CDB" w14:textId="6C0E007A" w:rsidR="007762DF" w:rsidRDefault="00CF1129" w:rsidP="00106646">
      <w:pPr>
        <w:pStyle w:val="ListParagraph"/>
        <w:numPr>
          <w:ilvl w:val="0"/>
          <w:numId w:val="10"/>
        </w:numPr>
        <w:spacing w:line="360" w:lineRule="auto"/>
      </w:pPr>
      <w:r>
        <w:t>Non-functional requirements = NFRs</w:t>
      </w:r>
    </w:p>
    <w:p w14:paraId="703540E1" w14:textId="77777777" w:rsidR="00106646" w:rsidRDefault="00106646" w:rsidP="00106646">
      <w:pPr>
        <w:spacing w:line="360" w:lineRule="auto"/>
      </w:pPr>
    </w:p>
    <w:p w14:paraId="3B8A870F" w14:textId="77777777" w:rsidR="007762DF" w:rsidRDefault="00CF1129" w:rsidP="001A3AEF">
      <w:pPr>
        <w:pStyle w:val="Heading2"/>
        <w:spacing w:line="360" w:lineRule="auto"/>
      </w:pPr>
      <w:bookmarkStart w:id="22" w:name="_Toc63881852"/>
      <w:bookmarkStart w:id="23" w:name="_Toc63885084"/>
      <w:bookmarkStart w:id="24" w:name="_Toc64059575"/>
      <w:bookmarkStart w:id="25" w:name="_Toc65704880"/>
      <w:r>
        <w:t>References</w:t>
      </w:r>
      <w:bookmarkEnd w:id="22"/>
      <w:bookmarkEnd w:id="23"/>
      <w:bookmarkEnd w:id="24"/>
      <w:bookmarkEnd w:id="25"/>
    </w:p>
    <w:p w14:paraId="1A981DEE" w14:textId="77777777" w:rsidR="00414A10" w:rsidRDefault="00414A10" w:rsidP="001A3AEF">
      <w:pPr>
        <w:pStyle w:val="ListParagraph"/>
        <w:numPr>
          <w:ilvl w:val="0"/>
          <w:numId w:val="16"/>
        </w:numPr>
        <w:spacing w:line="360" w:lineRule="auto"/>
      </w:pPr>
      <w:proofErr w:type="spellStart"/>
      <w:r>
        <w:t>Sommerville.I</w:t>
      </w:r>
      <w:proofErr w:type="spellEnd"/>
      <w:r>
        <w:t xml:space="preserve">, </w:t>
      </w:r>
      <w:proofErr w:type="spellStart"/>
      <w:r>
        <w:t>Sawyer.P</w:t>
      </w:r>
      <w:proofErr w:type="spellEnd"/>
      <w:r>
        <w:t xml:space="preserve">, “Requirements Engineering – A Good Practice </w:t>
      </w:r>
      <w:proofErr w:type="gramStart"/>
      <w:r>
        <w:t>Guide</w:t>
      </w:r>
      <w:proofErr w:type="gramEnd"/>
      <w:r>
        <w:t>”</w:t>
      </w:r>
    </w:p>
    <w:p w14:paraId="45B8C92C" w14:textId="58C0F5FF" w:rsidR="00414A10" w:rsidRDefault="00414A10" w:rsidP="001A3AEF">
      <w:pPr>
        <w:pStyle w:val="ListParagraph"/>
        <w:numPr>
          <w:ilvl w:val="0"/>
          <w:numId w:val="16"/>
        </w:numPr>
        <w:spacing w:line="360" w:lineRule="auto"/>
      </w:pPr>
      <w:r>
        <w:t>Lectures from 2</w:t>
      </w:r>
      <w:r>
        <w:rPr>
          <w:rFonts w:hint="eastAsia"/>
          <w:lang w:eastAsia="zh-CN"/>
        </w:rPr>
        <w:t>DV</w:t>
      </w:r>
      <w:r>
        <w:t xml:space="preserve">608 in </w:t>
      </w:r>
      <w:proofErr w:type="spellStart"/>
      <w:r>
        <w:t>Linneaus</w:t>
      </w:r>
      <w:proofErr w:type="spellEnd"/>
      <w:r>
        <w:t xml:space="preserve"> University</w:t>
      </w:r>
    </w:p>
    <w:p w14:paraId="7DAA1CDD" w14:textId="75183731" w:rsidR="00414A10" w:rsidRDefault="00414A10" w:rsidP="00414A10">
      <w:pPr>
        <w:spacing w:line="360" w:lineRule="auto"/>
      </w:pPr>
    </w:p>
    <w:p w14:paraId="1E7C056A" w14:textId="52C2F3D4" w:rsidR="007A0A5E" w:rsidRDefault="00CF1129" w:rsidP="001A3AEF">
      <w:pPr>
        <w:pStyle w:val="Heading2"/>
        <w:spacing w:line="360" w:lineRule="auto"/>
      </w:pPr>
      <w:bookmarkStart w:id="26" w:name="_Toc63881853"/>
      <w:bookmarkStart w:id="27" w:name="_Toc63885085"/>
      <w:bookmarkStart w:id="28" w:name="_Toc64059576"/>
      <w:bookmarkStart w:id="29" w:name="_Toc65704881"/>
      <w:r>
        <w:t>Overview of the document</w:t>
      </w:r>
      <w:bookmarkEnd w:id="26"/>
      <w:bookmarkEnd w:id="27"/>
      <w:bookmarkEnd w:id="28"/>
      <w:bookmarkEnd w:id="29"/>
    </w:p>
    <w:p w14:paraId="62C8B1B2" w14:textId="25EB6230" w:rsidR="007762DF" w:rsidRDefault="00414A10" w:rsidP="00414A10">
      <w:pPr>
        <w:spacing w:line="360" w:lineRule="auto"/>
      </w:pPr>
      <w:r>
        <w:rPr>
          <w:rFonts w:hint="eastAsia"/>
          <w:lang w:eastAsia="zh-CN"/>
        </w:rPr>
        <w:t>Net</w:t>
      </w:r>
      <w:r>
        <w:t>flix should let end-users be able to watch online videos with navigation searching tool and categorizes sections. Videos should have qualities, playback speed and subtitle for users to choose. Netflix system should also provide a special mode for only providing children-friendly videos for the user who has kid.</w:t>
      </w:r>
      <w:r w:rsidR="009B05ED">
        <w:t xml:space="preserve"> </w:t>
      </w:r>
      <w:r>
        <w:t>To be able to use Netflix, user needs to become a member and pays the membership monthly.</w:t>
      </w:r>
    </w:p>
    <w:sectPr w:rsidR="007762DF">
      <w:headerReference w:type="default" r:id="rId12"/>
      <w:footerReference w:type="default" r:id="rId13"/>
      <w:pgSz w:w="11906" w:h="16838"/>
      <w:pgMar w:top="2268" w:right="1701" w:bottom="2155" w:left="2750"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58A33" w14:textId="77777777" w:rsidR="001B1345" w:rsidRDefault="001B1345" w:rsidP="00C52EBB">
      <w:r>
        <w:separator/>
      </w:r>
    </w:p>
  </w:endnote>
  <w:endnote w:type="continuationSeparator" w:id="0">
    <w:p w14:paraId="0359B4E3" w14:textId="77777777" w:rsidR="001B1345" w:rsidRDefault="001B1345" w:rsidP="00C52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C06EC" w14:textId="77777777" w:rsidR="00C940C4" w:rsidRDefault="00E76280" w:rsidP="00C52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B9EC1" w14:textId="77777777" w:rsidR="00C940C4" w:rsidRDefault="00CF1129" w:rsidP="00C52EBB">
    <w:r>
      <w:rPr>
        <w:noProof/>
        <w:lang w:eastAsia="sv-SE"/>
      </w:rPr>
      <mc:AlternateContent>
        <mc:Choice Requires="wps">
          <w:drawing>
            <wp:anchor distT="0" distB="0" distL="114300" distR="114300" simplePos="0" relativeHeight="251668480" behindDoc="0" locked="0" layoutInCell="1" allowOverlap="1" wp14:anchorId="295A19D1" wp14:editId="009D28DE">
              <wp:simplePos x="0" y="0"/>
              <wp:positionH relativeFrom="column">
                <wp:posOffset>2762246</wp:posOffset>
              </wp:positionH>
              <wp:positionV relativeFrom="paragraph">
                <wp:posOffset>45089</wp:posOffset>
              </wp:positionV>
              <wp:extent cx="641" cy="611505"/>
              <wp:effectExtent l="0" t="0" r="37459" b="36195"/>
              <wp:wrapNone/>
              <wp:docPr id="6" name="Rak 26"/>
              <wp:cNvGraphicFramePr/>
              <a:graphic xmlns:a="http://schemas.openxmlformats.org/drawingml/2006/main">
                <a:graphicData uri="http://schemas.microsoft.com/office/word/2010/wordprocessingShape">
                  <wps:wsp>
                    <wps:cNvCnPr/>
                    <wps:spPr>
                      <a:xfrm flipH="1">
                        <a:off x="0" y="0"/>
                        <a:ext cx="641" cy="611505"/>
                      </a:xfrm>
                      <a:prstGeom prst="straightConnector1">
                        <a:avLst/>
                      </a:prstGeom>
                      <a:noFill/>
                      <a:ln w="12701" cap="flat">
                        <a:solidFill>
                          <a:srgbClr val="000000"/>
                        </a:solidFill>
                        <a:prstDash val="solid"/>
                        <a:miter/>
                      </a:ln>
                    </wps:spPr>
                    <wps:bodyPr/>
                  </wps:wsp>
                </a:graphicData>
              </a:graphic>
            </wp:anchor>
          </w:drawing>
        </mc:Choice>
        <mc:Fallback>
          <w:pict>
            <v:shapetype w14:anchorId="40F489FF" id="_x0000_t32" coordsize="21600,21600" o:spt="32" o:oned="t" path="m,l21600,21600e" filled="f">
              <v:path arrowok="t" fillok="f" o:connecttype="none"/>
              <o:lock v:ext="edit" shapetype="t"/>
            </v:shapetype>
            <v:shape id="Rak 26" o:spid="_x0000_s1026" type="#_x0000_t32" style="position:absolute;margin-left:217.5pt;margin-top:3.55pt;width:.05pt;height:48.1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" strokeweight=".35281mm">
              <v:stroke joinstyle="miter"/>
            </v:shape>
          </w:pict>
        </mc:Fallback>
      </mc:AlternateContent>
    </w:r>
    <w:r>
      <w:rPr>
        <w:noProof/>
        <w:lang w:eastAsia="sv-SE"/>
      </w:rPr>
      <w:drawing>
        <wp:anchor distT="0" distB="0" distL="114300" distR="114300" simplePos="0" relativeHeight="251666432" behindDoc="1" locked="0" layoutInCell="1" allowOverlap="1" wp14:anchorId="28357A22" wp14:editId="269B27A5">
          <wp:simplePos x="0" y="0"/>
          <wp:positionH relativeFrom="column">
            <wp:posOffset>-3180082</wp:posOffset>
          </wp:positionH>
          <wp:positionV relativeFrom="paragraph">
            <wp:posOffset>-3946522</wp:posOffset>
          </wp:positionV>
          <wp:extent cx="5418002" cy="6371996"/>
          <wp:effectExtent l="0" t="0" r="0" b="0"/>
          <wp:wrapNone/>
          <wp:docPr id="37" name="Bildobjekt 36" descr="MM_Pil.t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5418002" cy="6371996"/>
                  </a:xfrm>
                  <a:prstGeom prst="rect">
                    <a:avLst/>
                  </a:prstGeom>
                  <a:noFill/>
                  <a:ln>
                    <a:noFill/>
                    <a:prstDash/>
                  </a:ln>
                </pic:spPr>
              </pic:pic>
            </a:graphicData>
          </a:graphic>
        </wp:anchor>
      </w:drawing>
    </w:r>
  </w:p>
  <w:p w14:paraId="077615B4" w14:textId="77777777" w:rsidR="00C940C4" w:rsidRDefault="00E76280" w:rsidP="00C52EBB"/>
  <w:p w14:paraId="582B47B9" w14:textId="77777777" w:rsidR="00C940C4" w:rsidRDefault="00E76280" w:rsidP="00C52EBB">
    <w:pPr>
      <w:pStyle w:val="Footer"/>
    </w:pPr>
  </w:p>
  <w:p w14:paraId="0F6B59EE" w14:textId="77777777" w:rsidR="00C940C4" w:rsidRDefault="00CF1129" w:rsidP="00C52EBB">
    <w:pPr>
      <w:pStyle w:val="Footer"/>
    </w:pPr>
    <w:r>
      <w:rPr>
        <w:noProof/>
        <w:lang w:eastAsia="sv-SE"/>
      </w:rPr>
      <mc:AlternateContent>
        <mc:Choice Requires="wps">
          <w:drawing>
            <wp:anchor distT="0" distB="0" distL="114300" distR="114300" simplePos="0" relativeHeight="251667456" behindDoc="0" locked="0" layoutInCell="1" allowOverlap="1" wp14:anchorId="294CBA40" wp14:editId="7F91E826">
              <wp:simplePos x="0" y="0"/>
              <wp:positionH relativeFrom="column">
                <wp:posOffset>0</wp:posOffset>
              </wp:positionH>
              <wp:positionV relativeFrom="paragraph">
                <wp:posOffset>0</wp:posOffset>
              </wp:positionV>
              <wp:extent cx="297810" cy="208282"/>
              <wp:effectExtent l="0" t="0" r="0" b="1268"/>
              <wp:wrapSquare wrapText="bothSides"/>
              <wp:docPr id="8" name="Textruta 18"/>
              <wp:cNvGraphicFramePr/>
              <a:graphic xmlns:a="http://schemas.openxmlformats.org/drawingml/2006/main">
                <a:graphicData uri="http://schemas.microsoft.com/office/word/2010/wordprocessingShape">
                  <wps:wsp>
                    <wps:cNvSpPr txBox="1"/>
                    <wps:spPr>
                      <a:xfrm>
                        <a:off x="0" y="0"/>
                        <a:ext cx="297810" cy="208282"/>
                      </a:xfrm>
                      <a:prstGeom prst="rect">
                        <a:avLst/>
                      </a:prstGeom>
                      <a:noFill/>
                      <a:ln>
                        <a:noFill/>
                        <a:prstDash/>
                      </a:ln>
                    </wps:spPr>
                    <wps:txbx>
                      <w:txbxContent>
                        <w:p w14:paraId="20C75BA5" w14:textId="77777777" w:rsidR="00C940C4" w:rsidRDefault="00E76280" w:rsidP="00C52EBB">
                          <w:pPr>
                            <w:pStyle w:val="Footer"/>
                          </w:pPr>
                        </w:p>
                      </w:txbxContent>
                    </wps:txbx>
                    <wps:bodyPr vert="horz" wrap="none" lIns="91440" tIns="45720" rIns="91440" bIns="45720" anchor="t" anchorCtr="0" compatLnSpc="1">
                      <a:spAutoFit/>
                    </wps:bodyPr>
                  </wps:wsp>
                </a:graphicData>
              </a:graphic>
            </wp:anchor>
          </w:drawing>
        </mc:Choice>
        <mc:Fallback>
          <w:pict>
            <v:shapetype w14:anchorId="294CBA40" id="_x0000_t202" coordsize="21600,21600" o:spt="202" path="m,l,21600r21600,l21600,xe">
              <v:stroke joinstyle="miter"/>
              <v:path gradientshapeok="t" o:connecttype="rect"/>
            </v:shapetype>
            <v:shape id="Textruta 18" o:spid="_x0000_s1028" type="#_x0000_t202" style="position:absolute;margin-left:0;margin-top:0;width:23.45pt;height:16.4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" filled="f" stroked="f">
              <v:textbox style="mso-fit-shape-to-text:t">
                <w:txbxContent>
                  <w:p w14:paraId="20C75BA5" w14:textId="77777777" w:rsidR="00C940C4" w:rsidRDefault="00E76280" w:rsidP="00C52EBB">
                    <w:pPr>
                      <w:pStyle w:val="Footer"/>
                    </w:pP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4A546" w14:textId="77777777" w:rsidR="00C940C4" w:rsidRDefault="00CF1129" w:rsidP="00C52E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r>
      <w:rPr>
        <w:rStyle w:val="PageNumber"/>
      </w:rPr>
      <w:t xml:space="preserve"> (</w:t>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A4B2E" w14:textId="77777777" w:rsidR="001B1345" w:rsidRDefault="001B1345" w:rsidP="00C52EBB">
      <w:r>
        <w:separator/>
      </w:r>
    </w:p>
  </w:footnote>
  <w:footnote w:type="continuationSeparator" w:id="0">
    <w:p w14:paraId="7FCA354D" w14:textId="77777777" w:rsidR="001B1345" w:rsidRDefault="001B1345" w:rsidP="00C52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7EF15" w14:textId="77777777" w:rsidR="00C940C4" w:rsidRDefault="00CF1129" w:rsidP="00C52EBB">
    <w:pPr>
      <w:pStyle w:val="Header"/>
    </w:pPr>
    <w:r>
      <w:rPr>
        <w:noProof/>
        <w:lang w:eastAsia="sv-SE"/>
      </w:rPr>
      <w:drawing>
        <wp:anchor distT="0" distB="0" distL="114300" distR="114300" simplePos="0" relativeHeight="251660288" behindDoc="0" locked="0" layoutInCell="1" allowOverlap="1" wp14:anchorId="14B2C1D3" wp14:editId="28C28276">
          <wp:simplePos x="0" y="0"/>
          <wp:positionH relativeFrom="page">
            <wp:posOffset>363858</wp:posOffset>
          </wp:positionH>
          <wp:positionV relativeFrom="page">
            <wp:posOffset>363858</wp:posOffset>
          </wp:positionV>
          <wp:extent cx="270004" cy="359999"/>
          <wp:effectExtent l="0" t="0" r="0" b="1951"/>
          <wp:wrapNone/>
          <wp:docPr id="33" name="Symbo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70004" cy="359999"/>
                  </a:xfrm>
                  <a:prstGeom prst="rect">
                    <a:avLst/>
                  </a:prstGeom>
                  <a:noFill/>
                  <a:ln>
                    <a:noFill/>
                    <a:prstDash/>
                  </a:ln>
                </pic:spPr>
              </pic:pic>
            </a:graphicData>
          </a:graphic>
        </wp:anchor>
      </w:drawing>
    </w:r>
    <w:r>
      <w:rPr>
        <w:noProof/>
        <w:lang w:eastAsia="sv-SE"/>
      </w:rPr>
      <w:drawing>
        <wp:anchor distT="0" distB="0" distL="114300" distR="114300" simplePos="0" relativeHeight="251659264" behindDoc="0" locked="0" layoutInCell="1" allowOverlap="1" wp14:anchorId="4913B54B" wp14:editId="141EE294">
          <wp:simplePos x="0" y="0"/>
          <wp:positionH relativeFrom="page">
            <wp:posOffset>1746247</wp:posOffset>
          </wp:positionH>
          <wp:positionV relativeFrom="page">
            <wp:posOffset>360045</wp:posOffset>
          </wp:positionV>
          <wp:extent cx="2383200" cy="395999"/>
          <wp:effectExtent l="0" t="0" r="0" b="4051"/>
          <wp:wrapNone/>
          <wp:docPr id="34" name="Logoty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2383200" cy="395999"/>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467C3" w14:textId="77777777" w:rsidR="00C940C4" w:rsidRDefault="00CF1129" w:rsidP="00C52EBB">
    <w:pPr>
      <w:pStyle w:val="Header"/>
    </w:pPr>
    <w:r>
      <w:rPr>
        <w:noProof/>
        <w:lang w:eastAsia="sv-SE"/>
      </w:rPr>
      <mc:AlternateContent>
        <mc:Choice Requires="wps">
          <w:drawing>
            <wp:anchor distT="0" distB="0" distL="114300" distR="114300" simplePos="0" relativeHeight="251664384" behindDoc="0" locked="0" layoutInCell="1" allowOverlap="1" wp14:anchorId="7FE7038E" wp14:editId="5C805CD7">
              <wp:simplePos x="0" y="0"/>
              <wp:positionH relativeFrom="page">
                <wp:posOffset>1674495</wp:posOffset>
              </wp:positionH>
              <wp:positionV relativeFrom="page">
                <wp:posOffset>360045</wp:posOffset>
              </wp:positionV>
              <wp:extent cx="0" cy="1655448"/>
              <wp:effectExtent l="0" t="0" r="38100" b="20952"/>
              <wp:wrapNone/>
              <wp:docPr id="3" name="Rak koppling 3"/>
              <wp:cNvGraphicFramePr/>
              <a:graphic xmlns:a="http://schemas.openxmlformats.org/drawingml/2006/main">
                <a:graphicData uri="http://schemas.microsoft.com/office/word/2010/wordprocessingShape">
                  <wps:wsp>
                    <wps:cNvCnPr/>
                    <wps:spPr>
                      <a:xfrm>
                        <a:off x="0" y="0"/>
                        <a:ext cx="0" cy="1655448"/>
                      </a:xfrm>
                      <a:prstGeom prst="straightConnector1">
                        <a:avLst/>
                      </a:prstGeom>
                      <a:noFill/>
                      <a:ln w="6345" cap="flat">
                        <a:solidFill>
                          <a:srgbClr val="231F20"/>
                        </a:solidFill>
                        <a:prstDash val="solid"/>
                        <a:miter/>
                      </a:ln>
                    </wps:spPr>
                    <wps:bodyPr/>
                  </wps:wsp>
                </a:graphicData>
              </a:graphic>
            </wp:anchor>
          </w:drawing>
        </mc:Choice>
        <mc:Fallback>
          <w:pict>
            <v:shapetype w14:anchorId="28CBC4E1" id="_x0000_t32" coordsize="21600,21600" o:spt="32" o:oned="t" path="m,l21600,21600e" filled="f">
              <v:path arrowok="t" fillok="f" o:connecttype="none"/>
              <o:lock v:ext="edit" shapetype="t"/>
            </v:shapetype>
            <v:shape id="Rak koppling 3" o:spid="_x0000_s1026" type="#_x0000_t32" style="position:absolute;margin-left:131.85pt;margin-top:28.35pt;width:0;height:130.35pt;z-index:25166438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" strokecolor="#231f20" strokeweight=".17625mm">
              <v:stroke joinstyle="miter"/>
              <w10:wrap anchorx="page" anchory="page"/>
            </v:shape>
          </w:pict>
        </mc:Fallback>
      </mc:AlternateContent>
    </w:r>
    <w:r>
      <w:rPr>
        <w:noProof/>
        <w:lang w:eastAsia="sv-SE"/>
      </w:rPr>
      <w:drawing>
        <wp:anchor distT="0" distB="0" distL="114300" distR="114300" simplePos="0" relativeHeight="251663360" behindDoc="0" locked="0" layoutInCell="1" allowOverlap="1" wp14:anchorId="4376807E" wp14:editId="342C3A31">
          <wp:simplePos x="0" y="0"/>
          <wp:positionH relativeFrom="page">
            <wp:posOffset>360045</wp:posOffset>
          </wp:positionH>
          <wp:positionV relativeFrom="page">
            <wp:posOffset>360045</wp:posOffset>
          </wp:positionV>
          <wp:extent cx="270004" cy="359999"/>
          <wp:effectExtent l="0" t="0" r="0" b="1951"/>
          <wp:wrapNone/>
          <wp:docPr id="35" name="Symbo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70004" cy="359999"/>
                  </a:xfrm>
                  <a:prstGeom prst="rect">
                    <a:avLst/>
                  </a:prstGeom>
                  <a:noFill/>
                  <a:ln>
                    <a:noFill/>
                    <a:prstDash/>
                  </a:ln>
                </pic:spPr>
              </pic:pic>
            </a:graphicData>
          </a:graphic>
        </wp:anchor>
      </w:drawing>
    </w:r>
    <w:r>
      <w:rPr>
        <w:noProof/>
        <w:lang w:eastAsia="sv-SE"/>
      </w:rPr>
      <w:drawing>
        <wp:anchor distT="0" distB="0" distL="114300" distR="114300" simplePos="0" relativeHeight="251662336" behindDoc="0" locked="0" layoutInCell="1" allowOverlap="1" wp14:anchorId="1FC12A2B" wp14:editId="507B6838">
          <wp:simplePos x="0" y="0"/>
          <wp:positionH relativeFrom="page">
            <wp:posOffset>1746247</wp:posOffset>
          </wp:positionH>
          <wp:positionV relativeFrom="page">
            <wp:posOffset>360045</wp:posOffset>
          </wp:positionV>
          <wp:extent cx="2383200" cy="395999"/>
          <wp:effectExtent l="0" t="0" r="0" b="4051"/>
          <wp:wrapNone/>
          <wp:docPr id="36" name="Logoty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2383200" cy="395999"/>
                  </a:xfrm>
                  <a:prstGeom prst="rect">
                    <a:avLst/>
                  </a:prstGeom>
                  <a:noFill/>
                  <a:ln>
                    <a:noFill/>
                    <a:prstDash/>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3804F" w14:textId="77777777" w:rsidR="00C940C4" w:rsidRDefault="00CF1129" w:rsidP="00C52EBB">
    <w:pPr>
      <w:pStyle w:val="Header"/>
    </w:pPr>
    <w:r>
      <w:rPr>
        <w:noProof/>
        <w:lang w:eastAsia="sv-SE"/>
      </w:rPr>
      <w:drawing>
        <wp:anchor distT="0" distB="0" distL="114300" distR="114300" simplePos="0" relativeHeight="251671552" behindDoc="0" locked="0" layoutInCell="1" allowOverlap="1" wp14:anchorId="1B83F986" wp14:editId="3108415A">
          <wp:simplePos x="0" y="0"/>
          <wp:positionH relativeFrom="page">
            <wp:posOffset>363858</wp:posOffset>
          </wp:positionH>
          <wp:positionV relativeFrom="page">
            <wp:posOffset>363858</wp:posOffset>
          </wp:positionV>
          <wp:extent cx="270004" cy="359999"/>
          <wp:effectExtent l="0" t="0" r="0" b="1951"/>
          <wp:wrapNone/>
          <wp:docPr id="9" name="Symbo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70004" cy="359999"/>
                  </a:xfrm>
                  <a:prstGeom prst="rect">
                    <a:avLst/>
                  </a:prstGeom>
                  <a:noFill/>
                  <a:ln>
                    <a:noFill/>
                    <a:prstDash/>
                  </a:ln>
                </pic:spPr>
              </pic:pic>
            </a:graphicData>
          </a:graphic>
        </wp:anchor>
      </w:drawing>
    </w:r>
    <w:r>
      <w:rPr>
        <w:noProof/>
        <w:lang w:eastAsia="sv-SE"/>
      </w:rPr>
      <w:drawing>
        <wp:anchor distT="0" distB="0" distL="114300" distR="114300" simplePos="0" relativeHeight="251670528" behindDoc="0" locked="0" layoutInCell="1" allowOverlap="1" wp14:anchorId="24BFF1F6" wp14:editId="72B24328">
          <wp:simplePos x="0" y="0"/>
          <wp:positionH relativeFrom="page">
            <wp:posOffset>1746247</wp:posOffset>
          </wp:positionH>
          <wp:positionV relativeFrom="page">
            <wp:posOffset>360045</wp:posOffset>
          </wp:positionV>
          <wp:extent cx="2383200" cy="395999"/>
          <wp:effectExtent l="0" t="0" r="0" b="4051"/>
          <wp:wrapNone/>
          <wp:docPr id="10" name="Logoty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2383200" cy="39599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54B5B"/>
    <w:multiLevelType w:val="multilevel"/>
    <w:tmpl w:val="564898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5DD646F"/>
    <w:multiLevelType w:val="multilevel"/>
    <w:tmpl w:val="5F76B2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7E275CD"/>
    <w:multiLevelType w:val="multilevel"/>
    <w:tmpl w:val="27C059C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A613850"/>
    <w:multiLevelType w:val="hybridMultilevel"/>
    <w:tmpl w:val="1644A01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1516A3C"/>
    <w:multiLevelType w:val="multilevel"/>
    <w:tmpl w:val="AA0067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379146C"/>
    <w:multiLevelType w:val="multilevel"/>
    <w:tmpl w:val="4462B902"/>
    <w:styleLink w:val="LFO5"/>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E8F5222"/>
    <w:multiLevelType w:val="hybridMultilevel"/>
    <w:tmpl w:val="69622D3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3C7171C"/>
    <w:multiLevelType w:val="multilevel"/>
    <w:tmpl w:val="328A1EB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3B3A4DF5"/>
    <w:multiLevelType w:val="hybridMultilevel"/>
    <w:tmpl w:val="ED5C97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91D1644"/>
    <w:multiLevelType w:val="multilevel"/>
    <w:tmpl w:val="DCA067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586F6926"/>
    <w:multiLevelType w:val="multilevel"/>
    <w:tmpl w:val="71A0A804"/>
    <w:styleLink w:val="WWOutlineListStyl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C091CEF"/>
    <w:multiLevelType w:val="multilevel"/>
    <w:tmpl w:val="53124CE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5E035DA8"/>
    <w:multiLevelType w:val="multilevel"/>
    <w:tmpl w:val="72D4988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3" w15:restartNumberingAfterBreak="0">
    <w:nsid w:val="695C480B"/>
    <w:multiLevelType w:val="hybridMultilevel"/>
    <w:tmpl w:val="40A6A3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7ADA58AC"/>
    <w:multiLevelType w:val="multilevel"/>
    <w:tmpl w:val="1DACB57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7DB15305"/>
    <w:multiLevelType w:val="multilevel"/>
    <w:tmpl w:val="3BFEF15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0"/>
  </w:num>
  <w:num w:numId="2">
    <w:abstractNumId w:val="5"/>
  </w:num>
  <w:num w:numId="3">
    <w:abstractNumId w:val="4"/>
  </w:num>
  <w:num w:numId="4">
    <w:abstractNumId w:val="15"/>
  </w:num>
  <w:num w:numId="5">
    <w:abstractNumId w:val="14"/>
  </w:num>
  <w:num w:numId="6">
    <w:abstractNumId w:val="9"/>
  </w:num>
  <w:num w:numId="7">
    <w:abstractNumId w:val="2"/>
  </w:num>
  <w:num w:numId="8">
    <w:abstractNumId w:val="0"/>
  </w:num>
  <w:num w:numId="9">
    <w:abstractNumId w:val="7"/>
  </w:num>
  <w:num w:numId="10">
    <w:abstractNumId w:val="1"/>
  </w:num>
  <w:num w:numId="11">
    <w:abstractNumId w:val="12"/>
  </w:num>
  <w:num w:numId="12">
    <w:abstractNumId w:val="12"/>
    <w:lvlOverride w:ilvl="0">
      <w:startOverride w:val="1"/>
    </w:lvlOverride>
  </w:num>
  <w:num w:numId="13">
    <w:abstractNumId w:val="8"/>
  </w:num>
  <w:num w:numId="14">
    <w:abstractNumId w:val="6"/>
  </w:num>
  <w:num w:numId="15">
    <w:abstractNumId w:val="11"/>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1304"/>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2DF"/>
    <w:rsid w:val="00106646"/>
    <w:rsid w:val="001513C0"/>
    <w:rsid w:val="001A3AEF"/>
    <w:rsid w:val="001B1345"/>
    <w:rsid w:val="00221ECF"/>
    <w:rsid w:val="0033115E"/>
    <w:rsid w:val="00377FEA"/>
    <w:rsid w:val="00414A10"/>
    <w:rsid w:val="00423F68"/>
    <w:rsid w:val="00444841"/>
    <w:rsid w:val="00501BD5"/>
    <w:rsid w:val="00562A1F"/>
    <w:rsid w:val="00585359"/>
    <w:rsid w:val="005A6960"/>
    <w:rsid w:val="00634752"/>
    <w:rsid w:val="006521F0"/>
    <w:rsid w:val="00672D89"/>
    <w:rsid w:val="006B6B86"/>
    <w:rsid w:val="007762DF"/>
    <w:rsid w:val="007A0A5E"/>
    <w:rsid w:val="007B4A0D"/>
    <w:rsid w:val="008F0CC8"/>
    <w:rsid w:val="009804A3"/>
    <w:rsid w:val="009B05ED"/>
    <w:rsid w:val="00A62920"/>
    <w:rsid w:val="00A81C26"/>
    <w:rsid w:val="00AE4DFF"/>
    <w:rsid w:val="00B041F1"/>
    <w:rsid w:val="00C52EBB"/>
    <w:rsid w:val="00CF1129"/>
    <w:rsid w:val="00D55121"/>
    <w:rsid w:val="00F17D86"/>
    <w:rsid w:val="00F71F7E"/>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0B84"/>
  <w15:docId w15:val="{0DB7B90B-0D8D-4B6B-B5CC-FCD68CE0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 w:val="22"/>
        <w:szCs w:val="22"/>
        <w:lang w:val="sv-SE" w:eastAsia="en-US" w:bidi="ar-SA"/>
      </w:rPr>
    </w:rPrDefault>
    <w:pPrDefault>
      <w:pPr>
        <w:autoSpaceDN w:val="0"/>
        <w:spacing w:after="160" w:line="260" w:lineRule="atLeast"/>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EBB"/>
    <w:pPr>
      <w:suppressAutoHyphens/>
    </w:pPr>
    <w:rPr>
      <w:color w:val="000000"/>
      <w:sz w:val="24"/>
      <w:szCs w:val="24"/>
      <w:lang w:val="en-US"/>
    </w:rPr>
  </w:style>
  <w:style w:type="paragraph" w:styleId="Heading1">
    <w:name w:val="heading 1"/>
    <w:basedOn w:val="Normal"/>
    <w:next w:val="Normal"/>
    <w:link w:val="Heading1Char1"/>
    <w:uiPriority w:val="9"/>
    <w:qFormat/>
    <w:pPr>
      <w:keepNext/>
      <w:keepLines/>
      <w:numPr>
        <w:numId w:val="1"/>
      </w:numPr>
      <w:spacing w:before="480" w:after="120"/>
      <w:outlineLvl w:val="0"/>
    </w:pPr>
    <w:rPr>
      <w:rFonts w:eastAsia="SimHei"/>
      <w:sz w:val="34"/>
      <w:szCs w:val="32"/>
    </w:rPr>
  </w:style>
  <w:style w:type="paragraph" w:styleId="Heading2">
    <w:name w:val="heading 2"/>
    <w:basedOn w:val="Normal"/>
    <w:next w:val="Normal"/>
    <w:link w:val="Heading2Char1"/>
    <w:uiPriority w:val="9"/>
    <w:unhideWhenUsed/>
    <w:qFormat/>
    <w:pPr>
      <w:keepNext/>
      <w:keepLines/>
      <w:numPr>
        <w:ilvl w:val="1"/>
        <w:numId w:val="1"/>
      </w:numPr>
      <w:spacing w:before="240" w:after="0"/>
      <w:outlineLvl w:val="1"/>
    </w:pPr>
    <w:rPr>
      <w:rFonts w:eastAsia="SimHei"/>
      <w:sz w:val="26"/>
      <w:szCs w:val="28"/>
    </w:rPr>
  </w:style>
  <w:style w:type="paragraph" w:styleId="Heading3">
    <w:name w:val="heading 3"/>
    <w:basedOn w:val="Normal"/>
    <w:next w:val="Normal"/>
    <w:link w:val="Heading3Char1"/>
    <w:uiPriority w:val="9"/>
    <w:unhideWhenUsed/>
    <w:qFormat/>
    <w:pPr>
      <w:keepNext/>
      <w:keepLines/>
      <w:numPr>
        <w:ilvl w:val="2"/>
        <w:numId w:val="1"/>
      </w:numPr>
      <w:spacing w:before="240" w:after="0"/>
      <w:outlineLvl w:val="2"/>
    </w:pPr>
    <w:rPr>
      <w:rFonts w:eastAsia="SimHei"/>
      <w:b/>
    </w:rPr>
  </w:style>
  <w:style w:type="paragraph" w:styleId="Heading4">
    <w:name w:val="heading 4"/>
    <w:basedOn w:val="Normal"/>
    <w:next w:val="Normal"/>
    <w:link w:val="Heading4Char1"/>
    <w:uiPriority w:val="9"/>
    <w:unhideWhenUsed/>
    <w:qFormat/>
    <w:pPr>
      <w:keepNext/>
      <w:keepLines/>
      <w:numPr>
        <w:ilvl w:val="3"/>
        <w:numId w:val="1"/>
      </w:numPr>
      <w:spacing w:before="240" w:after="0"/>
      <w:outlineLvl w:val="3"/>
    </w:pPr>
    <w:rPr>
      <w:rFonts w:eastAsia="SimHei"/>
      <w:i/>
      <w:iCs/>
    </w:rPr>
  </w:style>
  <w:style w:type="paragraph" w:styleId="Heading5">
    <w:name w:val="heading 5"/>
    <w:basedOn w:val="Normal"/>
    <w:next w:val="Normal"/>
    <w:uiPriority w:val="9"/>
    <w:semiHidden/>
    <w:unhideWhenUsed/>
    <w:qFormat/>
    <w:pPr>
      <w:keepNext/>
      <w:keepLines/>
      <w:numPr>
        <w:ilvl w:val="4"/>
        <w:numId w:val="1"/>
      </w:numPr>
      <w:spacing w:before="40"/>
      <w:outlineLvl w:val="4"/>
    </w:pPr>
    <w:rPr>
      <w:rFonts w:eastAsia="SimHei"/>
      <w:color w:val="404040"/>
    </w:r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eastAsia="SimHei"/>
    </w:rPr>
  </w:style>
  <w:style w:type="paragraph" w:styleId="Heading7">
    <w:name w:val="heading 7"/>
    <w:basedOn w:val="Normal"/>
    <w:next w:val="Normal"/>
    <w:pPr>
      <w:keepNext/>
      <w:keepLines/>
      <w:numPr>
        <w:ilvl w:val="6"/>
        <w:numId w:val="1"/>
      </w:numPr>
      <w:spacing w:before="40"/>
      <w:outlineLvl w:val="6"/>
    </w:pPr>
    <w:rPr>
      <w:rFonts w:eastAsia="SimHei"/>
      <w:i/>
      <w:iCs/>
    </w:rPr>
  </w:style>
  <w:style w:type="paragraph" w:styleId="Heading8">
    <w:name w:val="heading 8"/>
    <w:basedOn w:val="Normal"/>
    <w:next w:val="Normal"/>
    <w:pPr>
      <w:keepNext/>
      <w:keepLines/>
      <w:numPr>
        <w:ilvl w:val="7"/>
        <w:numId w:val="1"/>
      </w:numPr>
      <w:spacing w:before="40"/>
      <w:outlineLvl w:val="7"/>
    </w:pPr>
    <w:rPr>
      <w:rFonts w:eastAsia="SimHei"/>
      <w:color w:val="262626"/>
      <w:sz w:val="21"/>
      <w:szCs w:val="21"/>
    </w:rPr>
  </w:style>
  <w:style w:type="paragraph" w:styleId="Heading9">
    <w:name w:val="heading 9"/>
    <w:basedOn w:val="Normal"/>
    <w:next w:val="Normal"/>
    <w:pPr>
      <w:keepNext/>
      <w:keepLines/>
      <w:numPr>
        <w:ilvl w:val="8"/>
        <w:numId w:val="1"/>
      </w:numPr>
      <w:spacing w:before="40"/>
      <w:outlineLvl w:val="8"/>
    </w:pPr>
    <w:rPr>
      <w:rFonts w:eastAsia="SimHei"/>
      <w:i/>
      <w:iCs/>
      <w:color w:val="26262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Header">
    <w:name w:val="header"/>
    <w:basedOn w:val="Normal"/>
    <w:pPr>
      <w:tabs>
        <w:tab w:val="left" w:pos="6804"/>
      </w:tabs>
      <w:spacing w:after="0" w:line="240" w:lineRule="auto"/>
      <w:ind w:right="-1332"/>
    </w:pPr>
  </w:style>
  <w:style w:type="character" w:customStyle="1" w:styleId="HeaderChar">
    <w:name w:val="Header Char"/>
    <w:basedOn w:val="DefaultParagraphFont"/>
    <w:rPr>
      <w:rFonts w:cs="Times New Roman"/>
      <w:color w:val="000000"/>
      <w:lang w:val="en-GB"/>
    </w:rPr>
  </w:style>
  <w:style w:type="paragraph" w:styleId="Footer">
    <w:name w:val="footer"/>
    <w:basedOn w:val="Normal"/>
    <w:pPr>
      <w:tabs>
        <w:tab w:val="center" w:pos="4513"/>
        <w:tab w:val="right" w:pos="9026"/>
      </w:tabs>
      <w:spacing w:after="0" w:line="180" w:lineRule="atLeast"/>
    </w:pPr>
    <w:rPr>
      <w:sz w:val="16"/>
    </w:rPr>
  </w:style>
  <w:style w:type="character" w:customStyle="1" w:styleId="FooterChar">
    <w:name w:val="Footer Char"/>
    <w:basedOn w:val="DefaultParagraphFont"/>
    <w:rPr>
      <w:rFonts w:cs="Times New Roman"/>
      <w:color w:val="000000"/>
      <w:sz w:val="16"/>
      <w:lang w:val="en-GB"/>
    </w:rPr>
  </w:style>
  <w:style w:type="character" w:customStyle="1" w:styleId="Heading1Char">
    <w:name w:val="Heading 1 Char"/>
    <w:basedOn w:val="DefaultParagraphFont"/>
    <w:rPr>
      <w:rFonts w:ascii="Times New Roman" w:eastAsia="SimHei" w:hAnsi="Times New Roman" w:cs="Times New Roman"/>
      <w:color w:val="000000"/>
      <w:sz w:val="34"/>
      <w:szCs w:val="32"/>
      <w:lang w:val="en-GB"/>
    </w:rPr>
  </w:style>
  <w:style w:type="character" w:customStyle="1" w:styleId="Heading2Char">
    <w:name w:val="Heading 2 Char"/>
    <w:basedOn w:val="DefaultParagraphFont"/>
    <w:rPr>
      <w:rFonts w:ascii="Times New Roman" w:eastAsia="SimHei" w:hAnsi="Times New Roman" w:cs="Times New Roman"/>
      <w:color w:val="000000"/>
      <w:sz w:val="26"/>
      <w:szCs w:val="28"/>
      <w:lang w:val="en-GB"/>
    </w:rPr>
  </w:style>
  <w:style w:type="character" w:customStyle="1" w:styleId="Heading3Char">
    <w:name w:val="Heading 3 Char"/>
    <w:basedOn w:val="DefaultParagraphFont"/>
    <w:rPr>
      <w:rFonts w:ascii="Times New Roman" w:eastAsia="SimHei" w:hAnsi="Times New Roman" w:cs="Times New Roman"/>
      <w:b/>
      <w:color w:val="000000"/>
      <w:lang w:val="en-GB"/>
    </w:rPr>
  </w:style>
  <w:style w:type="character" w:customStyle="1" w:styleId="Heading4Char">
    <w:name w:val="Heading 4 Char"/>
    <w:basedOn w:val="DefaultParagraphFont"/>
    <w:rPr>
      <w:rFonts w:ascii="Times New Roman" w:eastAsia="SimHei" w:hAnsi="Times New Roman" w:cs="Times New Roman"/>
      <w:i/>
      <w:iCs/>
      <w:color w:val="000000"/>
      <w:lang w:val="en-GB"/>
    </w:rPr>
  </w:style>
  <w:style w:type="character" w:customStyle="1" w:styleId="Heading5Char">
    <w:name w:val="Heading 5 Char"/>
    <w:basedOn w:val="DefaultParagraphFont"/>
    <w:rPr>
      <w:rFonts w:ascii="Times New Roman" w:eastAsia="SimHei" w:hAnsi="Times New Roman" w:cs="Times New Roman"/>
      <w:color w:val="404040"/>
    </w:rPr>
  </w:style>
  <w:style w:type="character" w:customStyle="1" w:styleId="Heading6Char">
    <w:name w:val="Heading 6 Char"/>
    <w:basedOn w:val="DefaultParagraphFont"/>
    <w:rPr>
      <w:rFonts w:ascii="Times New Roman" w:eastAsia="SimHei" w:hAnsi="Times New Roman" w:cs="Times New Roman"/>
    </w:rPr>
  </w:style>
  <w:style w:type="character" w:customStyle="1" w:styleId="Heading7Char">
    <w:name w:val="Heading 7 Char"/>
    <w:basedOn w:val="DefaultParagraphFont"/>
    <w:rPr>
      <w:rFonts w:ascii="Times New Roman" w:eastAsia="SimHei" w:hAnsi="Times New Roman" w:cs="Times New Roman"/>
      <w:i/>
      <w:iCs/>
    </w:rPr>
  </w:style>
  <w:style w:type="character" w:customStyle="1" w:styleId="Heading8Char">
    <w:name w:val="Heading 8 Char"/>
    <w:basedOn w:val="DefaultParagraphFont"/>
    <w:rPr>
      <w:rFonts w:ascii="Times New Roman" w:eastAsia="SimHei" w:hAnsi="Times New Roman" w:cs="Times New Roman"/>
      <w:color w:val="262626"/>
      <w:sz w:val="21"/>
      <w:szCs w:val="21"/>
    </w:rPr>
  </w:style>
  <w:style w:type="character" w:customStyle="1" w:styleId="Heading9Char">
    <w:name w:val="Heading 9 Char"/>
    <w:basedOn w:val="DefaultParagraphFont"/>
    <w:rPr>
      <w:rFonts w:ascii="Times New Roman" w:eastAsia="SimHei" w:hAnsi="Times New Roman" w:cs="Times New Roman"/>
      <w:i/>
      <w:iCs/>
      <w:color w:val="262626"/>
      <w:sz w:val="21"/>
      <w:szCs w:val="21"/>
    </w:rPr>
  </w:style>
  <w:style w:type="paragraph" w:styleId="Caption">
    <w:name w:val="caption"/>
    <w:basedOn w:val="Normal"/>
    <w:next w:val="Normal"/>
    <w:pPr>
      <w:spacing w:after="200" w:line="240" w:lineRule="auto"/>
    </w:pPr>
    <w:rPr>
      <w:i/>
      <w:iCs/>
      <w:color w:val="747474"/>
      <w:sz w:val="18"/>
      <w:szCs w:val="18"/>
    </w:rPr>
  </w:style>
  <w:style w:type="paragraph" w:styleId="Title">
    <w:name w:val="Title"/>
    <w:basedOn w:val="Normal"/>
    <w:next w:val="Normal"/>
    <w:uiPriority w:val="10"/>
    <w:qFormat/>
    <w:pPr>
      <w:spacing w:line="240" w:lineRule="auto"/>
    </w:pPr>
    <w:rPr>
      <w:rFonts w:eastAsia="SimHei"/>
      <w:spacing w:val="-10"/>
      <w:sz w:val="56"/>
      <w:szCs w:val="56"/>
    </w:rPr>
  </w:style>
  <w:style w:type="character" w:customStyle="1" w:styleId="TitleChar">
    <w:name w:val="Title Char"/>
    <w:basedOn w:val="DefaultParagraphFont"/>
    <w:rPr>
      <w:rFonts w:ascii="Times New Roman" w:eastAsia="SimHei" w:hAnsi="Times New Roman" w:cs="Times New Roman"/>
      <w:spacing w:val="-10"/>
      <w:sz w:val="56"/>
      <w:szCs w:val="56"/>
    </w:rPr>
  </w:style>
  <w:style w:type="paragraph" w:styleId="Subtitle">
    <w:name w:val="Subtitle"/>
    <w:basedOn w:val="Normal"/>
    <w:next w:val="Normal"/>
    <w:uiPriority w:val="11"/>
    <w:qFormat/>
    <w:rPr>
      <w:color w:val="5A5A5A"/>
      <w:spacing w:val="15"/>
    </w:rPr>
  </w:style>
  <w:style w:type="character" w:customStyle="1" w:styleId="SubtitleChar">
    <w:name w:val="Subtitle Char"/>
    <w:basedOn w:val="DefaultParagraphFont"/>
    <w:rPr>
      <w:color w:val="5A5A5A"/>
      <w:spacing w:val="15"/>
    </w:rPr>
  </w:style>
  <w:style w:type="character" w:styleId="Strong">
    <w:name w:val="Strong"/>
    <w:basedOn w:val="DefaultParagraphFont"/>
    <w:rPr>
      <w:b/>
      <w:bCs/>
      <w:color w:val="auto"/>
    </w:rPr>
  </w:style>
  <w:style w:type="character" w:styleId="Emphasis">
    <w:name w:val="Emphasis"/>
    <w:basedOn w:val="DefaultParagraphFont"/>
    <w:rPr>
      <w:i/>
      <w:iCs/>
      <w:color w:val="auto"/>
    </w:rPr>
  </w:style>
  <w:style w:type="paragraph" w:styleId="NoSpacing">
    <w:name w:val="No Spacing"/>
    <w:pPr>
      <w:suppressAutoHyphens/>
      <w:spacing w:after="0" w:line="240" w:lineRule="auto"/>
    </w:pPr>
  </w:style>
  <w:style w:type="paragraph" w:styleId="Quote">
    <w:name w:val="Quote"/>
    <w:basedOn w:val="Normal"/>
    <w:next w:val="Normal"/>
    <w:pPr>
      <w:spacing w:before="200"/>
      <w:ind w:left="864" w:right="864"/>
    </w:pPr>
    <w:rPr>
      <w:i/>
      <w:iCs/>
      <w:color w:val="404040"/>
    </w:rPr>
  </w:style>
  <w:style w:type="character" w:customStyle="1" w:styleId="QuoteChar">
    <w:name w:val="Quote Char"/>
    <w:basedOn w:val="DefaultParagraphFont"/>
    <w:rPr>
      <w:i/>
      <w:iCs/>
      <w:color w:val="404040"/>
    </w:rPr>
  </w:style>
  <w:style w:type="paragraph" w:styleId="IntenseQuote">
    <w:name w:val="Intense Quote"/>
    <w:basedOn w:val="Normal"/>
    <w:next w:val="Normal"/>
    <w:pPr>
      <w:pBdr>
        <w:top w:val="single" w:sz="4" w:space="10" w:color="404040"/>
        <w:bottom w:val="single" w:sz="4" w:space="10" w:color="404040"/>
      </w:pBdr>
      <w:spacing w:before="360" w:after="360"/>
      <w:ind w:left="864" w:right="864"/>
      <w:jc w:val="center"/>
    </w:pPr>
    <w:rPr>
      <w:i/>
      <w:iCs/>
      <w:color w:val="404040"/>
    </w:rPr>
  </w:style>
  <w:style w:type="character" w:customStyle="1" w:styleId="IntenseQuoteChar">
    <w:name w:val="Intense Quote Char"/>
    <w:basedOn w:val="DefaultParagraphFont"/>
    <w:rPr>
      <w:i/>
      <w:iCs/>
      <w:color w:val="404040"/>
    </w:rPr>
  </w:style>
  <w:style w:type="character" w:styleId="SubtleEmphasis">
    <w:name w:val="Subtle Emphasis"/>
    <w:basedOn w:val="DefaultParagraphFont"/>
    <w:rPr>
      <w:i/>
      <w:iCs/>
      <w:color w:val="404040"/>
    </w:rPr>
  </w:style>
  <w:style w:type="character" w:styleId="IntenseEmphasis">
    <w:name w:val="Intense Emphasis"/>
    <w:basedOn w:val="DefaultParagraphFont"/>
    <w:rPr>
      <w:b/>
      <w:bCs/>
      <w:i/>
      <w:iCs/>
      <w:color w:val="auto"/>
    </w:rPr>
  </w:style>
  <w:style w:type="character" w:styleId="SubtleReference">
    <w:name w:val="Subtle Reference"/>
    <w:basedOn w:val="DefaultParagraphFont"/>
    <w:rPr>
      <w:smallCaps/>
      <w:color w:val="404040"/>
    </w:rPr>
  </w:style>
  <w:style w:type="character" w:styleId="IntenseReference">
    <w:name w:val="Intense Reference"/>
    <w:basedOn w:val="DefaultParagraphFont"/>
    <w:rPr>
      <w:b/>
      <w:bCs/>
      <w:smallCaps/>
      <w:color w:val="404040"/>
      <w:spacing w:val="5"/>
    </w:rPr>
  </w:style>
  <w:style w:type="character" w:styleId="BookTitle">
    <w:name w:val="Book Title"/>
    <w:basedOn w:val="DefaultParagraphFont"/>
    <w:rPr>
      <w:b/>
      <w:bCs/>
      <w:i/>
      <w:iCs/>
      <w:spacing w:val="5"/>
    </w:rPr>
  </w:style>
  <w:style w:type="paragraph" w:styleId="TOCHeading">
    <w:name w:val="TOC Heading"/>
    <w:basedOn w:val="Heading1"/>
    <w:next w:val="Normal"/>
    <w:uiPriority w:val="39"/>
    <w:qFormat/>
    <w:pPr>
      <w:numPr>
        <w:numId w:val="2"/>
      </w:numPr>
    </w:pPr>
  </w:style>
  <w:style w:type="paragraph" w:styleId="BalloonText">
    <w:name w:val="Balloon Text"/>
    <w:basedOn w:val="Normal"/>
    <w:pPr>
      <w:spacing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Hyperlink">
    <w:name w:val="Hyperlink"/>
    <w:basedOn w:val="DefaultParagraphFont"/>
    <w:uiPriority w:val="99"/>
    <w:rPr>
      <w:color w:val="0000FF"/>
      <w:u w:val="single"/>
    </w:rPr>
  </w:style>
  <w:style w:type="character" w:styleId="PlaceholderText">
    <w:name w:val="Placeholder Text"/>
    <w:basedOn w:val="DefaultParagraphFont"/>
    <w:rPr>
      <w:color w:val="808080"/>
    </w:rPr>
  </w:style>
  <w:style w:type="paragraph" w:styleId="ListParagraph">
    <w:name w:val="List Paragraph"/>
    <w:basedOn w:val="Normal"/>
    <w:pPr>
      <w:ind w:left="720"/>
    </w:pPr>
  </w:style>
  <w:style w:type="paragraph" w:styleId="NormalWeb">
    <w:name w:val="Normal (Web)"/>
    <w:basedOn w:val="Normal"/>
  </w:style>
  <w:style w:type="paragraph" w:customStyle="1" w:styleId="Dokumenttyp">
    <w:name w:val="Dokumenttyp"/>
    <w:basedOn w:val="Normal"/>
    <w:pPr>
      <w:spacing w:after="100"/>
    </w:pPr>
    <w:rPr>
      <w:sz w:val="44"/>
    </w:rPr>
  </w:style>
  <w:style w:type="paragraph" w:customStyle="1" w:styleId="Titel">
    <w:name w:val="Titel"/>
    <w:basedOn w:val="Dokumenttyp"/>
    <w:pPr>
      <w:spacing w:before="1440" w:after="0"/>
    </w:pPr>
    <w:rPr>
      <w:sz w:val="60"/>
      <w:szCs w:val="60"/>
    </w:rPr>
  </w:style>
  <w:style w:type="paragraph" w:customStyle="1" w:styleId="Frfattarruta">
    <w:name w:val="Författarruta"/>
    <w:basedOn w:val="Normal"/>
    <w:pPr>
      <w:spacing w:after="0"/>
    </w:pPr>
    <w:rPr>
      <w:i/>
    </w:rPr>
  </w:style>
  <w:style w:type="paragraph" w:styleId="TOC1">
    <w:name w:val="toc 1"/>
    <w:basedOn w:val="Normal"/>
    <w:next w:val="Normal"/>
    <w:autoRedefine/>
    <w:uiPriority w:val="39"/>
    <w:pPr>
      <w:spacing w:before="120" w:after="0"/>
    </w:pPr>
    <w:rPr>
      <w:b/>
      <w:bCs/>
    </w:rPr>
  </w:style>
  <w:style w:type="paragraph" w:styleId="TOC2">
    <w:name w:val="toc 2"/>
    <w:basedOn w:val="Normal"/>
    <w:next w:val="Normal"/>
    <w:autoRedefine/>
    <w:uiPriority w:val="39"/>
    <w:pPr>
      <w:spacing w:after="0"/>
      <w:ind w:left="221"/>
    </w:pPr>
    <w:rPr>
      <w:i/>
      <w:iCs/>
    </w:rPr>
  </w:style>
  <w:style w:type="paragraph" w:styleId="TOC3">
    <w:name w:val="toc 3"/>
    <w:basedOn w:val="Normal"/>
    <w:next w:val="Normal"/>
    <w:autoRedefine/>
    <w:uiPriority w:val="39"/>
    <w:pPr>
      <w:spacing w:after="0"/>
      <w:ind w:left="442"/>
    </w:pPr>
  </w:style>
  <w:style w:type="paragraph" w:styleId="TOC4">
    <w:name w:val="toc 4"/>
    <w:basedOn w:val="Normal"/>
    <w:next w:val="Normal"/>
    <w:autoRedefine/>
    <w:pPr>
      <w:ind w:left="660"/>
    </w:pPr>
    <w:rPr>
      <w:sz w:val="20"/>
      <w:szCs w:val="20"/>
    </w:rPr>
  </w:style>
  <w:style w:type="paragraph" w:styleId="TOC5">
    <w:name w:val="toc 5"/>
    <w:basedOn w:val="Normal"/>
    <w:next w:val="Normal"/>
    <w:autoRedefine/>
    <w:pPr>
      <w:ind w:left="880"/>
    </w:pPr>
    <w:rPr>
      <w:sz w:val="20"/>
      <w:szCs w:val="20"/>
    </w:rPr>
  </w:style>
  <w:style w:type="paragraph" w:styleId="TOC6">
    <w:name w:val="toc 6"/>
    <w:basedOn w:val="Normal"/>
    <w:next w:val="Normal"/>
    <w:autoRedefine/>
    <w:pPr>
      <w:ind w:left="1100"/>
    </w:pPr>
    <w:rPr>
      <w:sz w:val="20"/>
      <w:szCs w:val="20"/>
    </w:rPr>
  </w:style>
  <w:style w:type="paragraph" w:styleId="TOC7">
    <w:name w:val="toc 7"/>
    <w:basedOn w:val="Normal"/>
    <w:next w:val="Normal"/>
    <w:autoRedefine/>
    <w:pPr>
      <w:ind w:left="1320"/>
    </w:pPr>
    <w:rPr>
      <w:sz w:val="20"/>
      <w:szCs w:val="20"/>
    </w:rPr>
  </w:style>
  <w:style w:type="paragraph" w:styleId="TOC8">
    <w:name w:val="toc 8"/>
    <w:basedOn w:val="Normal"/>
    <w:next w:val="Normal"/>
    <w:autoRedefine/>
    <w:pPr>
      <w:ind w:left="1540"/>
    </w:pPr>
    <w:rPr>
      <w:sz w:val="20"/>
      <w:szCs w:val="20"/>
    </w:rPr>
  </w:style>
  <w:style w:type="paragraph" w:styleId="TOC9">
    <w:name w:val="toc 9"/>
    <w:basedOn w:val="Normal"/>
    <w:next w:val="Normal"/>
    <w:autoRedefine/>
    <w:pPr>
      <w:ind w:left="1760"/>
    </w:pPr>
    <w:rPr>
      <w:sz w:val="20"/>
      <w:szCs w:val="20"/>
    </w:rPr>
  </w:style>
  <w:style w:type="character" w:styleId="PageNumber">
    <w:name w:val="page number"/>
    <w:basedOn w:val="DefaultParagraphFont"/>
  </w:style>
  <w:style w:type="numbering" w:customStyle="1" w:styleId="LFO5">
    <w:name w:val="LFO5"/>
    <w:basedOn w:val="NoList"/>
    <w:pPr>
      <w:numPr>
        <w:numId w:val="2"/>
      </w:numPr>
    </w:pPr>
  </w:style>
  <w:style w:type="paragraph" w:customStyle="1" w:styleId="LinnaeusHeading1">
    <w:name w:val="Linnaeus Heading 1"/>
    <w:basedOn w:val="Heading1"/>
    <w:link w:val="LinnaeusHeading1Char"/>
    <w:qFormat/>
    <w:rsid w:val="00634752"/>
    <w:pPr>
      <w:spacing w:line="360" w:lineRule="auto"/>
    </w:pPr>
  </w:style>
  <w:style w:type="paragraph" w:customStyle="1" w:styleId="LinnaeusHeading2">
    <w:name w:val="Linnaeus Heading 2"/>
    <w:basedOn w:val="Heading2"/>
    <w:link w:val="LinnaeusHeading2Char"/>
    <w:qFormat/>
    <w:rsid w:val="00634752"/>
    <w:pPr>
      <w:spacing w:line="360" w:lineRule="auto"/>
    </w:pPr>
  </w:style>
  <w:style w:type="character" w:customStyle="1" w:styleId="Heading1Char1">
    <w:name w:val="Heading 1 Char1"/>
    <w:basedOn w:val="DefaultParagraphFont"/>
    <w:link w:val="Heading1"/>
    <w:uiPriority w:val="9"/>
    <w:rsid w:val="00634752"/>
    <w:rPr>
      <w:rFonts w:eastAsia="SimHei"/>
      <w:color w:val="000000"/>
      <w:sz w:val="34"/>
      <w:szCs w:val="32"/>
      <w:lang w:val="en-US"/>
    </w:rPr>
  </w:style>
  <w:style w:type="character" w:customStyle="1" w:styleId="LinnaeusHeading1Char">
    <w:name w:val="Linnaeus Heading 1 Char"/>
    <w:basedOn w:val="Heading1Char1"/>
    <w:link w:val="LinnaeusHeading1"/>
    <w:rsid w:val="00634752"/>
    <w:rPr>
      <w:rFonts w:eastAsia="SimHei"/>
      <w:color w:val="000000"/>
      <w:sz w:val="34"/>
      <w:szCs w:val="32"/>
      <w:lang w:val="en-US"/>
    </w:rPr>
  </w:style>
  <w:style w:type="paragraph" w:customStyle="1" w:styleId="LinnaeusNormal">
    <w:name w:val="Linnaeus Normal"/>
    <w:basedOn w:val="Normal"/>
    <w:link w:val="LinnaeusNormalChar"/>
    <w:qFormat/>
    <w:rsid w:val="00634752"/>
    <w:pPr>
      <w:spacing w:line="360" w:lineRule="auto"/>
    </w:pPr>
  </w:style>
  <w:style w:type="character" w:customStyle="1" w:styleId="Heading2Char1">
    <w:name w:val="Heading 2 Char1"/>
    <w:basedOn w:val="DefaultParagraphFont"/>
    <w:link w:val="Heading2"/>
    <w:uiPriority w:val="9"/>
    <w:rsid w:val="00634752"/>
    <w:rPr>
      <w:rFonts w:eastAsia="SimHei"/>
      <w:color w:val="000000"/>
      <w:sz w:val="26"/>
      <w:szCs w:val="28"/>
      <w:lang w:val="en-US"/>
    </w:rPr>
  </w:style>
  <w:style w:type="character" w:customStyle="1" w:styleId="LinnaeusHeading2Char">
    <w:name w:val="Linnaeus Heading 2 Char"/>
    <w:basedOn w:val="Heading2Char1"/>
    <w:link w:val="LinnaeusHeading2"/>
    <w:rsid w:val="00634752"/>
    <w:rPr>
      <w:rFonts w:eastAsia="SimHei"/>
      <w:color w:val="000000"/>
      <w:sz w:val="26"/>
      <w:szCs w:val="28"/>
      <w:lang w:val="en-US"/>
    </w:rPr>
  </w:style>
  <w:style w:type="paragraph" w:customStyle="1" w:styleId="LinnaeusHeading3">
    <w:name w:val="Linnaeus Heading 3"/>
    <w:basedOn w:val="Heading3"/>
    <w:link w:val="LinnaeusHeading3Char"/>
    <w:qFormat/>
    <w:rsid w:val="00634752"/>
    <w:pPr>
      <w:spacing w:line="360" w:lineRule="auto"/>
    </w:pPr>
  </w:style>
  <w:style w:type="character" w:customStyle="1" w:styleId="LinnaeusNormalChar">
    <w:name w:val="Linnaeus Normal Char"/>
    <w:basedOn w:val="DefaultParagraphFont"/>
    <w:link w:val="LinnaeusNormal"/>
    <w:rsid w:val="00634752"/>
    <w:rPr>
      <w:color w:val="000000"/>
      <w:sz w:val="24"/>
      <w:szCs w:val="24"/>
      <w:lang w:val="en-US"/>
    </w:rPr>
  </w:style>
  <w:style w:type="paragraph" w:customStyle="1" w:styleId="LinnaeusHeading4">
    <w:name w:val="Linnaeus Heading 4"/>
    <w:basedOn w:val="Heading4"/>
    <w:link w:val="LinnaeusHeading4Char"/>
    <w:qFormat/>
    <w:rsid w:val="00634752"/>
    <w:pPr>
      <w:spacing w:line="360" w:lineRule="auto"/>
    </w:pPr>
  </w:style>
  <w:style w:type="character" w:customStyle="1" w:styleId="Heading3Char1">
    <w:name w:val="Heading 3 Char1"/>
    <w:basedOn w:val="DefaultParagraphFont"/>
    <w:link w:val="Heading3"/>
    <w:uiPriority w:val="9"/>
    <w:rsid w:val="00634752"/>
    <w:rPr>
      <w:rFonts w:eastAsia="SimHei"/>
      <w:b/>
      <w:color w:val="000000"/>
      <w:sz w:val="24"/>
      <w:szCs w:val="24"/>
      <w:lang w:val="en-US"/>
    </w:rPr>
  </w:style>
  <w:style w:type="character" w:customStyle="1" w:styleId="LinnaeusHeading3Char">
    <w:name w:val="Linnaeus Heading 3 Char"/>
    <w:basedOn w:val="Heading3Char1"/>
    <w:link w:val="LinnaeusHeading3"/>
    <w:rsid w:val="00634752"/>
    <w:rPr>
      <w:rFonts w:eastAsia="SimHei"/>
      <w:b/>
      <w:color w:val="000000"/>
      <w:sz w:val="24"/>
      <w:szCs w:val="24"/>
      <w:lang w:val="en-US"/>
    </w:rPr>
  </w:style>
  <w:style w:type="character" w:customStyle="1" w:styleId="Heading4Char1">
    <w:name w:val="Heading 4 Char1"/>
    <w:basedOn w:val="DefaultParagraphFont"/>
    <w:link w:val="Heading4"/>
    <w:uiPriority w:val="9"/>
    <w:rsid w:val="00634752"/>
    <w:rPr>
      <w:rFonts w:eastAsia="SimHei"/>
      <w:i/>
      <w:iCs/>
      <w:color w:val="000000"/>
      <w:sz w:val="24"/>
      <w:szCs w:val="24"/>
      <w:lang w:val="en-US"/>
    </w:rPr>
  </w:style>
  <w:style w:type="character" w:customStyle="1" w:styleId="LinnaeusHeading4Char">
    <w:name w:val="Linnaeus Heading 4 Char"/>
    <w:basedOn w:val="Heading4Char1"/>
    <w:link w:val="LinnaeusHeading4"/>
    <w:rsid w:val="00634752"/>
    <w:rPr>
      <w:rFonts w:eastAsia="SimHei"/>
      <w:i/>
      <w:iCs/>
      <w:color w:val="000000"/>
      <w:sz w:val="24"/>
      <w:szCs w:val="24"/>
      <w:lang w:val="en-US"/>
    </w:rPr>
  </w:style>
  <w:style w:type="table" w:styleId="TableGrid">
    <w:name w:val="Table Grid"/>
    <w:basedOn w:val="TableNormal"/>
    <w:uiPriority w:val="39"/>
    <w:rsid w:val="00F17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z\Documents\RequirementsDocument_Z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7E404-D833-4148-A868-E15115D61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RequirementsDocument_Zong</Template>
  <TotalTime>7263</TotalTime>
  <Pages>12</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
  <dc:creator>Xingrong Zong</dc:creator>
  <dc:description/>
  <cp:lastModifiedBy>Xingrong Zong</cp:lastModifiedBy>
  <cp:revision>10</cp:revision>
  <cp:lastPrinted>2017-04-13T08:40:00Z</cp:lastPrinted>
  <dcterms:created xsi:type="dcterms:W3CDTF">2021-02-12T21:36:00Z</dcterms:created>
  <dcterms:modified xsi:type="dcterms:W3CDTF">2021-03-07T17:53:00Z</dcterms:modified>
</cp:coreProperties>
</file>