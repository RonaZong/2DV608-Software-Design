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5FD6" w14:textId="77777777" w:rsidR="0090288B" w:rsidRDefault="00577E2A" w:rsidP="00AB0F58">
      <w:pPr>
        <w:pStyle w:val="Titel"/>
      </w:pPr>
      <w:bookmarkStart w:id="0" w:name="_Hlk499711832"/>
      <w:r>
        <w:t>Requirements Document</w:t>
      </w:r>
      <w:bookmarkEnd w:id="0"/>
    </w:p>
    <w:p w14:paraId="00C4505A" w14:textId="77777777" w:rsidR="0090288B" w:rsidRDefault="00577E2A" w:rsidP="00AB0F58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38786" wp14:editId="63C2DED8">
                <wp:simplePos x="0" y="0"/>
                <wp:positionH relativeFrom="page">
                  <wp:posOffset>1746247</wp:posOffset>
                </wp:positionH>
                <wp:positionV relativeFrom="page">
                  <wp:posOffset>900427</wp:posOffset>
                </wp:positionV>
                <wp:extent cx="4679954" cy="1241426"/>
                <wp:effectExtent l="0" t="0" r="25396" b="15874"/>
                <wp:wrapTopAndBottom/>
                <wp:docPr id="1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4" cy="1241426"/>
                        </a:xfrm>
                        <a:prstGeom prst="rect">
                          <a:avLst/>
                        </a:prstGeom>
                        <a:noFill/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C8645F" w14:textId="77777777" w:rsidR="0090288B" w:rsidRDefault="00577E2A" w:rsidP="00AB0F58">
                            <w:pPr>
                              <w:pStyle w:val="Dokumenttyp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38786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137.5pt;margin-top:70.9pt;width:368.5pt;height:97.7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" filled="f" strokecolor="white" strokeweight=".17625mm">
                <v:textbox inset="0,0,0,0">
                  <w:txbxContent>
                    <w:p w14:paraId="69C8645F" w14:textId="77777777" w:rsidR="0090288B" w:rsidRDefault="00577E2A" w:rsidP="00AB0F58">
                      <w:pPr>
                        <w:pStyle w:val="Dokumenttyp"/>
                      </w:pPr>
                      <w:r>
                        <w:t>Report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BE307" wp14:editId="0571663A">
                <wp:simplePos x="0" y="0"/>
                <wp:positionH relativeFrom="column">
                  <wp:posOffset>2759073</wp:posOffset>
                </wp:positionH>
                <wp:positionV relativeFrom="page">
                  <wp:posOffset>9534521</wp:posOffset>
                </wp:positionV>
                <wp:extent cx="2858130" cy="791842"/>
                <wp:effectExtent l="0" t="0" r="0" b="8258"/>
                <wp:wrapNone/>
                <wp:docPr id="12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791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950C2FA" w14:textId="77777777" w:rsidR="0090288B" w:rsidRDefault="00577E2A" w:rsidP="00AB0F58">
                            <w:pPr>
                              <w:pStyle w:val="Frfattarruta"/>
                            </w:pPr>
                            <w:r>
                              <w:t>Author: Xingrong Zong</w:t>
                            </w:r>
                          </w:p>
                          <w:p w14:paraId="4A54AF29" w14:textId="77777777" w:rsidR="0090288B" w:rsidRDefault="00577E2A" w:rsidP="00AB0F58">
                            <w:pPr>
                              <w:pStyle w:val="Frfattarruta"/>
                            </w:pPr>
                            <w:r>
                              <w:t xml:space="preserve">Supervisor: </w:t>
                            </w:r>
                            <w:r w:rsidRPr="001D0D19">
                              <w:rPr>
                                <w:rStyle w:val="PlaceholderText"/>
                                <w:i w:val="0"/>
                              </w:rPr>
                              <w:t>[Supervisor]</w:t>
                            </w:r>
                          </w:p>
                          <w:p w14:paraId="2DD09688" w14:textId="77777777" w:rsidR="0090288B" w:rsidRDefault="00577E2A" w:rsidP="00AB0F58">
                            <w:pPr>
                              <w:pStyle w:val="Frfattarruta"/>
                            </w:pPr>
                            <w:r>
                              <w:t>Semester: VT21</w:t>
                            </w:r>
                          </w:p>
                          <w:p w14:paraId="362BA2B1" w14:textId="77777777" w:rsidR="0090288B" w:rsidRDefault="00577E2A" w:rsidP="00AB0F58">
                            <w:pPr>
                              <w:pStyle w:val="Frfattarruta"/>
                            </w:pPr>
                            <w:r>
                              <w:t>Course code: 2DV608</w:t>
                            </w:r>
                          </w:p>
                          <w:p w14:paraId="430D3E7C" w14:textId="77777777" w:rsidR="0090288B" w:rsidRDefault="0090288B" w:rsidP="00AB0F58"/>
                          <w:p w14:paraId="6E23013F" w14:textId="77777777" w:rsidR="0090288B" w:rsidRDefault="0090288B" w:rsidP="00AB0F58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BE307" id="Textruta 25" o:spid="_x0000_s1027" type="#_x0000_t202" style="position:absolute;margin-left:217.25pt;margin-top:750.75pt;width:225.05pt;height:6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" filled="f" stroked="f">
                <v:textbox>
                  <w:txbxContent>
                    <w:p w14:paraId="1950C2FA" w14:textId="77777777" w:rsidR="0090288B" w:rsidRDefault="00577E2A" w:rsidP="00AB0F58">
                      <w:pPr>
                        <w:pStyle w:val="Frfattarruta"/>
                      </w:pPr>
                      <w:r>
                        <w:t>Author: Xingrong Zong</w:t>
                      </w:r>
                    </w:p>
                    <w:p w14:paraId="4A54AF29" w14:textId="77777777" w:rsidR="0090288B" w:rsidRDefault="00577E2A" w:rsidP="00AB0F58">
                      <w:pPr>
                        <w:pStyle w:val="Frfattarruta"/>
                      </w:pPr>
                      <w:r>
                        <w:t xml:space="preserve">Supervisor: </w:t>
                      </w:r>
                      <w:r w:rsidRPr="001D0D19">
                        <w:rPr>
                          <w:rStyle w:val="PlaceholderText"/>
                          <w:i w:val="0"/>
                        </w:rPr>
                        <w:t>[Supervisor]</w:t>
                      </w:r>
                    </w:p>
                    <w:p w14:paraId="2DD09688" w14:textId="77777777" w:rsidR="0090288B" w:rsidRDefault="00577E2A" w:rsidP="00AB0F58">
                      <w:pPr>
                        <w:pStyle w:val="Frfattarruta"/>
                      </w:pPr>
                      <w:r>
                        <w:t>Semester: VT21</w:t>
                      </w:r>
                    </w:p>
                    <w:p w14:paraId="362BA2B1" w14:textId="77777777" w:rsidR="0090288B" w:rsidRDefault="00577E2A" w:rsidP="00AB0F58">
                      <w:pPr>
                        <w:pStyle w:val="Frfattarruta"/>
                      </w:pPr>
                      <w:r>
                        <w:t>Course code: 2DV608</w:t>
                      </w:r>
                    </w:p>
                    <w:p w14:paraId="430D3E7C" w14:textId="77777777" w:rsidR="0090288B" w:rsidRDefault="0090288B" w:rsidP="00AB0F58"/>
                    <w:p w14:paraId="6E23013F" w14:textId="77777777" w:rsidR="0090288B" w:rsidRDefault="0090288B" w:rsidP="00AB0F58"/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eastAsia="SimSun"/>
          <w:sz w:val="22"/>
          <w:szCs w:val="22"/>
        </w:rPr>
        <w:id w:val="-175056639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273E04B" w14:textId="462D1D95" w:rsidR="00A062B1" w:rsidRDefault="00A062B1" w:rsidP="00AB0F58">
          <w:pPr>
            <w:pStyle w:val="TOCHeading"/>
          </w:pPr>
          <w:r>
            <w:t>Table of contents</w:t>
          </w:r>
        </w:p>
        <w:p w14:paraId="7E3FFCBD" w14:textId="614426A6" w:rsidR="00A062B1" w:rsidRDefault="00A062B1" w:rsidP="00AB0F5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r>
            <w:rPr>
              <w:rFonts w:eastAsia="SimHei"/>
              <w:sz w:val="34"/>
              <w:szCs w:val="32"/>
            </w:rPr>
            <w:fldChar w:fldCharType="begin"/>
          </w:r>
          <w:r>
            <w:instrText xml:space="preserve"> TOC \o "1-3" \u \h </w:instrText>
          </w:r>
          <w:r>
            <w:rPr>
              <w:rFonts w:eastAsia="SimHei"/>
              <w:sz w:val="34"/>
              <w:szCs w:val="32"/>
            </w:rPr>
            <w:fldChar w:fldCharType="separate"/>
          </w:r>
          <w:hyperlink w:anchor="_Toc64061690" w:history="1">
            <w:r w:rsidRPr="0047248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Pr="0047248C">
              <w:rPr>
                <w:rStyle w:val="Hyper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_Toc64061690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7CFDBB6" w14:textId="682C12DB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1" w:history="1">
            <w:r w:rsidR="00A062B1" w:rsidRPr="0047248C">
              <w:rPr>
                <w:rStyle w:val="Hyperlink"/>
                <w:noProof/>
              </w:rPr>
              <w:t>1.1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Purpose of the requirements document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_Toc64061691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6</w:t>
            </w:r>
            <w:r w:rsidR="00A062B1">
              <w:rPr>
                <w:noProof/>
              </w:rPr>
              <w:fldChar w:fldCharType="end"/>
            </w:r>
          </w:hyperlink>
        </w:p>
        <w:p w14:paraId="7C2CDB76" w14:textId="6091946F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2" w:history="1">
            <w:r w:rsidR="00A062B1" w:rsidRPr="0047248C">
              <w:rPr>
                <w:rStyle w:val="Hyperlink"/>
                <w:noProof/>
              </w:rPr>
              <w:t>1.2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Scope of the product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_Toc64061692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6</w:t>
            </w:r>
            <w:r w:rsidR="00A062B1">
              <w:rPr>
                <w:noProof/>
              </w:rPr>
              <w:fldChar w:fldCharType="end"/>
            </w:r>
          </w:hyperlink>
        </w:p>
        <w:p w14:paraId="5FEC31EE" w14:textId="3E8B6B9A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3" w:history="1">
            <w:r w:rsidR="00A062B1" w:rsidRPr="0047248C">
              <w:rPr>
                <w:rStyle w:val="Hyperlink"/>
                <w:noProof/>
              </w:rPr>
              <w:t>1.3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Definitions, acronyms, and abbreviations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_Toc64061693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03445F3E" w14:textId="619EDB2F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4" w:history="1">
            <w:r w:rsidR="00A062B1" w:rsidRPr="0047248C">
              <w:rPr>
                <w:rStyle w:val="Hyperlink"/>
                <w:noProof/>
              </w:rPr>
              <w:t>1.4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References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_Toc64061694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71067096" w14:textId="648A4BD4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5" w:history="1">
            <w:r w:rsidR="00A062B1" w:rsidRPr="0047248C">
              <w:rPr>
                <w:rStyle w:val="Hyperlink"/>
                <w:noProof/>
              </w:rPr>
              <w:t>1.5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Overview of the remainder of the document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_Toc64061695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1F1A2B00" w14:textId="38B92E43" w:rsidR="00A062B1" w:rsidRDefault="00564B23" w:rsidP="00AB0F5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6" w:history="1">
            <w:r w:rsidR="00A062B1" w:rsidRPr="0047248C">
              <w:rPr>
                <w:rStyle w:val="Hyperlink"/>
                <w:noProof/>
              </w:rPr>
              <w:t>2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General description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_Toc64061696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49F056D2" w14:textId="7974D0A8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7" w:history="1">
            <w:r w:rsidR="00A062B1" w:rsidRPr="0047248C">
              <w:rPr>
                <w:rStyle w:val="Hyperlink"/>
                <w:noProof/>
              </w:rPr>
              <w:t>2.1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Product perspective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_Toc64061697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243F9C7E" w14:textId="648C28C6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8" w:history="1">
            <w:r w:rsidR="00A062B1" w:rsidRPr="0047248C">
              <w:rPr>
                <w:rStyle w:val="Hyperlink"/>
                <w:noProof/>
              </w:rPr>
              <w:t>2.2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Product functions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_Toc64061698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37635E52" w14:textId="74CD0A3E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699" w:history="1">
            <w:r w:rsidR="00A062B1" w:rsidRPr="0047248C">
              <w:rPr>
                <w:rStyle w:val="Hyperlink"/>
                <w:noProof/>
              </w:rPr>
              <w:t>2.3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User characteristics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_Toc64061699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7A2653BD" w14:textId="66A7B4B7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700" w:history="1">
            <w:r w:rsidR="00A062B1" w:rsidRPr="0047248C">
              <w:rPr>
                <w:rStyle w:val="Hyperlink"/>
                <w:noProof/>
              </w:rPr>
              <w:t>2.4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General constraints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_Toc64061700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7</w:t>
            </w:r>
            <w:r w:rsidR="00A062B1">
              <w:rPr>
                <w:noProof/>
              </w:rPr>
              <w:fldChar w:fldCharType="end"/>
            </w:r>
          </w:hyperlink>
        </w:p>
        <w:p w14:paraId="2B6785B4" w14:textId="2224A3EB" w:rsidR="00A062B1" w:rsidRDefault="00564B23" w:rsidP="00AB0F5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701" w:history="1">
            <w:r w:rsidR="00A062B1" w:rsidRPr="0047248C">
              <w:rPr>
                <w:rStyle w:val="Hyperlink"/>
                <w:noProof/>
              </w:rPr>
              <w:t>2.5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Assumptions and dependencies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_Toc64061701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8</w:t>
            </w:r>
            <w:r w:rsidR="00A062B1">
              <w:rPr>
                <w:noProof/>
              </w:rPr>
              <w:fldChar w:fldCharType="end"/>
            </w:r>
          </w:hyperlink>
        </w:p>
        <w:p w14:paraId="3D811099" w14:textId="4FC0A186" w:rsidR="00A062B1" w:rsidRDefault="00564B23" w:rsidP="00AB0F5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702" w:history="1">
            <w:r w:rsidR="00A062B1" w:rsidRPr="0047248C">
              <w:rPr>
                <w:rStyle w:val="Hyperlink"/>
                <w:noProof/>
              </w:rPr>
              <w:t>3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Specific functional, non-functional, and interface requirements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_Toc64061702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8</w:t>
            </w:r>
            <w:r w:rsidR="00A062B1">
              <w:rPr>
                <w:noProof/>
              </w:rPr>
              <w:fldChar w:fldCharType="end"/>
            </w:r>
          </w:hyperlink>
        </w:p>
        <w:p w14:paraId="1B669EFE" w14:textId="4D6068AC" w:rsidR="00A062B1" w:rsidRDefault="00564B23" w:rsidP="00AB0F5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703" w:history="1">
            <w:r w:rsidR="00A062B1" w:rsidRPr="0047248C">
              <w:rPr>
                <w:rStyle w:val="Hyperlink"/>
                <w:noProof/>
              </w:rPr>
              <w:t>4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Appendix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_Toc64061703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8</w:t>
            </w:r>
            <w:r w:rsidR="00A062B1">
              <w:rPr>
                <w:noProof/>
              </w:rPr>
              <w:fldChar w:fldCharType="end"/>
            </w:r>
          </w:hyperlink>
        </w:p>
        <w:p w14:paraId="4AEE2ED8" w14:textId="5899F328" w:rsidR="00A062B1" w:rsidRDefault="00564B23" w:rsidP="00AB0F5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eastAsia="zh-CN"/>
            </w:rPr>
          </w:pPr>
          <w:hyperlink w:anchor="_Toc64061704" w:history="1">
            <w:r w:rsidR="00A062B1" w:rsidRPr="0047248C">
              <w:rPr>
                <w:rStyle w:val="Hyperlink"/>
                <w:noProof/>
              </w:rPr>
              <w:t>5</w:t>
            </w:r>
            <w:r w:rsidR="00A062B1">
              <w:rPr>
                <w:rFonts w:asciiTheme="minorHAnsi" w:eastAsiaTheme="minorEastAsia" w:hAnsiTheme="minorHAnsi" w:cstheme="minorBidi"/>
                <w:noProof/>
                <w:color w:val="auto"/>
                <w:lang w:eastAsia="zh-CN"/>
              </w:rPr>
              <w:tab/>
            </w:r>
            <w:r w:rsidR="00A062B1" w:rsidRPr="0047248C">
              <w:rPr>
                <w:rStyle w:val="Hyperlink"/>
                <w:noProof/>
              </w:rPr>
              <w:t>Index</w:t>
            </w:r>
            <w:r w:rsidR="00A062B1">
              <w:rPr>
                <w:noProof/>
              </w:rPr>
              <w:tab/>
            </w:r>
            <w:r w:rsidR="00A062B1">
              <w:rPr>
                <w:noProof/>
              </w:rPr>
              <w:fldChar w:fldCharType="begin"/>
            </w:r>
            <w:r w:rsidR="00A062B1">
              <w:rPr>
                <w:noProof/>
              </w:rPr>
              <w:instrText xml:space="preserve"> PAGEREF _Toc64061704 \h </w:instrText>
            </w:r>
            <w:r w:rsidR="00A062B1">
              <w:rPr>
                <w:noProof/>
              </w:rPr>
            </w:r>
            <w:r w:rsidR="00A062B1">
              <w:rPr>
                <w:noProof/>
              </w:rPr>
              <w:fldChar w:fldCharType="separate"/>
            </w:r>
            <w:r w:rsidR="00A062B1">
              <w:rPr>
                <w:noProof/>
              </w:rPr>
              <w:t>8</w:t>
            </w:r>
            <w:r w:rsidR="00A062B1">
              <w:rPr>
                <w:noProof/>
              </w:rPr>
              <w:fldChar w:fldCharType="end"/>
            </w:r>
          </w:hyperlink>
        </w:p>
        <w:p w14:paraId="55CF8EFF" w14:textId="251232A1" w:rsidR="0090288B" w:rsidRDefault="00A062B1" w:rsidP="00AB0F58">
          <w:r>
            <w:fldChar w:fldCharType="end"/>
          </w:r>
        </w:p>
      </w:sdtContent>
    </w:sdt>
    <w:p w14:paraId="16ADBEC1" w14:textId="77777777" w:rsidR="0090288B" w:rsidRDefault="0090288B" w:rsidP="00AB0F58"/>
    <w:p w14:paraId="227BBE18" w14:textId="77777777" w:rsidR="0090288B" w:rsidRDefault="0090288B" w:rsidP="00AB0F58">
      <w:pPr>
        <w:sectPr w:rsidR="009028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268" w:right="1701" w:bottom="2155" w:left="2750" w:header="567" w:footer="567" w:gutter="0"/>
          <w:cols w:space="720"/>
          <w:titlePg/>
        </w:sectPr>
      </w:pPr>
    </w:p>
    <w:p w14:paraId="0038593E" w14:textId="77777777" w:rsidR="0090288B" w:rsidRDefault="00577E2A" w:rsidP="00AB0F58">
      <w:pPr>
        <w:pStyle w:val="Heading1"/>
      </w:pPr>
      <w:bookmarkStart w:id="1" w:name="_Toc63885080"/>
      <w:bookmarkStart w:id="2" w:name="_Toc64059571"/>
      <w:bookmarkStart w:id="3" w:name="_Toc64061690"/>
      <w:r>
        <w:lastRenderedPageBreak/>
        <w:t>Introduction</w:t>
      </w:r>
      <w:bookmarkEnd w:id="1"/>
      <w:bookmarkEnd w:id="2"/>
      <w:bookmarkEnd w:id="3"/>
    </w:p>
    <w:p w14:paraId="0CC44DAF" w14:textId="77777777" w:rsidR="0090288B" w:rsidRDefault="00577E2A" w:rsidP="00AB0F58">
      <w:r>
        <w:t>Netflix: Imagine designing and developing an online video streaming service.</w:t>
      </w:r>
    </w:p>
    <w:p w14:paraId="61E4E1DB" w14:textId="77777777" w:rsidR="0090288B" w:rsidRDefault="00577E2A" w:rsidP="00AB0F58">
      <w:r>
        <w:t>Amazon: Imagine designing and developing and online shopping portal.</w:t>
      </w:r>
    </w:p>
    <w:p w14:paraId="24B96804" w14:textId="77777777" w:rsidR="0090288B" w:rsidRDefault="0090288B" w:rsidP="00AB0F58"/>
    <w:p w14:paraId="77D8275C" w14:textId="77777777" w:rsidR="0090288B" w:rsidRDefault="00577E2A" w:rsidP="00AB0F58">
      <w:r>
        <w:rPr>
          <w:b/>
          <w:bCs/>
        </w:rPr>
        <w:t>Stakeholders</w:t>
      </w:r>
      <w:r>
        <w:t>: identify the complete list of stakeholders</w:t>
      </w:r>
    </w:p>
    <w:p w14:paraId="3A6AE052" w14:textId="77777777" w:rsidR="0090288B" w:rsidRDefault="00577E2A" w:rsidP="00AB0F58">
      <w:r>
        <w:t>End-users of the system – users who use Netflix to watch videos and who use Netflix to stream videos.</w:t>
      </w:r>
    </w:p>
    <w:p w14:paraId="312C72D8" w14:textId="77777777" w:rsidR="0090288B" w:rsidRDefault="00577E2A" w:rsidP="00AB0F58">
      <w:r>
        <w:t xml:space="preserve">Managers and others involved in the organizational processes - </w:t>
      </w:r>
    </w:p>
    <w:p w14:paraId="113EA622" w14:textId="77777777" w:rsidR="0090288B" w:rsidRDefault="00577E2A" w:rsidP="00AB0F58">
      <w:r>
        <w:t>Engineers responsible for the system development and maintenance – software engineers.</w:t>
      </w:r>
    </w:p>
    <w:p w14:paraId="2B781BC7" w14:textId="77777777" w:rsidR="0090288B" w:rsidRDefault="00577E2A" w:rsidP="00AB0F58">
      <w:r>
        <w:t>Customers of the organization who will use the system to provide some services.</w:t>
      </w:r>
    </w:p>
    <w:p w14:paraId="132F8204" w14:textId="7B95029F" w:rsidR="0090288B" w:rsidRDefault="00577E2A" w:rsidP="00AB0F58">
      <w:r>
        <w:t xml:space="preserve">External bodies such as regulators or certification authorities, </w:t>
      </w:r>
      <w:proofErr w:type="spellStart"/>
      <w:r>
        <w:t>etc</w:t>
      </w:r>
      <w:proofErr w:type="spellEnd"/>
      <w:r>
        <w:t xml:space="preserve"> – safety certification authorities.</w:t>
      </w:r>
    </w:p>
    <w:p w14:paraId="209B905F" w14:textId="3688C2A7" w:rsidR="0090288B" w:rsidRDefault="0090288B" w:rsidP="00AB0F58">
      <w:pPr>
        <w:rPr>
          <w:lang w:eastAsia="zh-CN"/>
        </w:rPr>
      </w:pPr>
    </w:p>
    <w:p w14:paraId="1F0A6FE6" w14:textId="77777777" w:rsidR="001D0D19" w:rsidRDefault="001D0D19" w:rsidP="00AB0F58">
      <w:r>
        <w:t xml:space="preserve">Requirements: elicit and label three </w:t>
      </w:r>
      <w:r>
        <w:rPr>
          <w:b/>
          <w:bCs/>
        </w:rPr>
        <w:t>functional</w:t>
      </w:r>
      <w:r>
        <w:t xml:space="preserve"> and three </w:t>
      </w:r>
      <w:r>
        <w:rPr>
          <w:b/>
          <w:bCs/>
        </w:rPr>
        <w:t>non-functional</w:t>
      </w:r>
      <w:r>
        <w:t xml:space="preserve"> requirements (properly label requirements)</w:t>
      </w:r>
    </w:p>
    <w:p w14:paraId="7200C070" w14:textId="77777777" w:rsidR="00062E8E" w:rsidRDefault="00062E8E" w:rsidP="00AB0F58">
      <w:r>
        <w:t>Stakeholders requirements:</w:t>
      </w:r>
    </w:p>
    <w:p w14:paraId="21E38F43" w14:textId="77777777" w:rsidR="00062E8E" w:rsidRDefault="00062E8E" w:rsidP="00AB0F58">
      <w:pPr>
        <w:pStyle w:val="ListParagraph"/>
        <w:numPr>
          <w:ilvl w:val="0"/>
          <w:numId w:val="13"/>
        </w:numPr>
      </w:pPr>
      <w:r>
        <w:t>End-users and customers need a high-level statement of the requirements.</w:t>
      </w:r>
    </w:p>
    <w:p w14:paraId="21088499" w14:textId="75083791" w:rsidR="00062E8E" w:rsidRDefault="00062E8E" w:rsidP="00AB0F58">
      <w:pPr>
        <w:pStyle w:val="ListParagraph"/>
        <w:numPr>
          <w:ilvl w:val="0"/>
          <w:numId w:val="13"/>
        </w:numPr>
      </w:pPr>
      <w:r>
        <w:t>System developers need a more detailed system specification.</w:t>
      </w:r>
    </w:p>
    <w:p w14:paraId="5ED3A949" w14:textId="77777777" w:rsidR="00062E8E" w:rsidRDefault="00062E8E" w:rsidP="00AB0F58">
      <w:r>
        <w:t>System requirements:</w:t>
      </w:r>
    </w:p>
    <w:p w14:paraId="37A06333" w14:textId="77777777" w:rsidR="001D0D19" w:rsidRPr="001D0D19" w:rsidRDefault="001D0D19" w:rsidP="00AB0F58">
      <w:pPr>
        <w:rPr>
          <w:lang w:eastAsia="zh-CN"/>
        </w:rPr>
      </w:pPr>
    </w:p>
    <w:p w14:paraId="0AFE59D7" w14:textId="77777777" w:rsidR="0090288B" w:rsidRDefault="00577E2A" w:rsidP="00AB0F58">
      <w:r>
        <w:t xml:space="preserve">Requirements </w:t>
      </w:r>
      <w:r>
        <w:rPr>
          <w:b/>
          <w:bCs/>
        </w:rPr>
        <w:t>analysis</w:t>
      </w:r>
      <w:r>
        <w:t>: perform a systematic ‘checklist-based’ requirements analysis.</w:t>
      </w:r>
    </w:p>
    <w:p w14:paraId="5AC951F7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bookmarkStart w:id="4" w:name="_Hlk64061272"/>
      <w:r>
        <w:rPr>
          <w:lang w:eastAsia="zh-CN"/>
        </w:rPr>
        <w:t>Premature design</w:t>
      </w:r>
    </w:p>
    <w:p w14:paraId="785A47CB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Combined requirements</w:t>
      </w:r>
    </w:p>
    <w:p w14:paraId="3A81397F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Unnecessary requirements - </w:t>
      </w:r>
      <w:proofErr w:type="gramStart"/>
      <w:r>
        <w:rPr>
          <w:lang w:eastAsia="zh-CN"/>
        </w:rPr>
        <w:t>remove</w:t>
      </w:r>
      <w:proofErr w:type="gramEnd"/>
    </w:p>
    <w:p w14:paraId="0A8795A1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Use of non-standard </w:t>
      </w:r>
      <w:proofErr w:type="gramStart"/>
      <w:r>
        <w:rPr>
          <w:lang w:eastAsia="zh-CN"/>
        </w:rPr>
        <w:t>hardware</w:t>
      </w:r>
      <w:proofErr w:type="gramEnd"/>
    </w:p>
    <w:p w14:paraId="0E8408D3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Conformance with business goals</w:t>
      </w:r>
    </w:p>
    <w:p w14:paraId="7A533721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Requirements ambiguity - </w:t>
      </w:r>
      <w:proofErr w:type="gramStart"/>
      <w:r>
        <w:rPr>
          <w:lang w:eastAsia="zh-CN"/>
        </w:rPr>
        <w:t>modify</w:t>
      </w:r>
      <w:proofErr w:type="gramEnd"/>
    </w:p>
    <w:p w14:paraId="6576DAD5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Requirements realism</w:t>
      </w:r>
    </w:p>
    <w:p w14:paraId="1BB6024F" w14:textId="77777777" w:rsidR="0090288B" w:rsidRDefault="00577E2A" w:rsidP="00AB0F5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Requirements testability</w:t>
      </w:r>
    </w:p>
    <w:bookmarkEnd w:id="4"/>
    <w:p w14:paraId="30835DE0" w14:textId="77777777" w:rsidR="0090288B" w:rsidRDefault="0090288B" w:rsidP="00AB0F58">
      <w:pPr>
        <w:rPr>
          <w:lang w:eastAsia="zh-CN"/>
        </w:rPr>
      </w:pPr>
    </w:p>
    <w:p w14:paraId="3AB537A9" w14:textId="77777777" w:rsidR="0090288B" w:rsidRDefault="0090288B" w:rsidP="00AB0F58"/>
    <w:p w14:paraId="55252DB4" w14:textId="77777777" w:rsidR="0090288B" w:rsidRDefault="00577E2A" w:rsidP="00AB0F58">
      <w:r>
        <w:t xml:space="preserve">Requirements </w:t>
      </w:r>
      <w:r>
        <w:rPr>
          <w:b/>
          <w:bCs/>
        </w:rPr>
        <w:t>classification</w:t>
      </w:r>
      <w:r>
        <w:t>: classify the identified requirements using the ‘faceted approach’.</w:t>
      </w:r>
    </w:p>
    <w:p w14:paraId="0E572E08" w14:textId="77777777" w:rsidR="0090288B" w:rsidRDefault="00577E2A" w:rsidP="00AB0F58">
      <w:r>
        <w:t>Identify the number of dimensions or facets and identify keywords which describe each of these.</w:t>
      </w:r>
    </w:p>
    <w:p w14:paraId="418DA200" w14:textId="77777777" w:rsidR="0090288B" w:rsidRDefault="00577E2A" w:rsidP="00AB0F58">
      <w:pPr>
        <w:pStyle w:val="ListParagraph"/>
        <w:numPr>
          <w:ilvl w:val="0"/>
          <w:numId w:val="4"/>
        </w:numPr>
      </w:pPr>
      <w:r>
        <w:t>System – requirements that affect the entire system such as performance or reliability requirements.</w:t>
      </w:r>
    </w:p>
    <w:p w14:paraId="718CC392" w14:textId="77777777" w:rsidR="0090288B" w:rsidRDefault="00577E2A" w:rsidP="00AB0F58">
      <w:pPr>
        <w:pStyle w:val="ListParagraph"/>
        <w:numPr>
          <w:ilvl w:val="0"/>
          <w:numId w:val="4"/>
        </w:numPr>
      </w:pPr>
      <w:r>
        <w:t>User interface – requirements that are concerned with user interaction.</w:t>
      </w:r>
    </w:p>
    <w:p w14:paraId="4037B59F" w14:textId="77777777" w:rsidR="0090288B" w:rsidRDefault="00577E2A" w:rsidP="00AB0F58">
      <w:pPr>
        <w:pStyle w:val="ListParagraph"/>
        <w:numPr>
          <w:ilvl w:val="0"/>
          <w:numId w:val="4"/>
        </w:numPr>
      </w:pPr>
      <w:r>
        <w:t>Database – requirements that are concerned with the data managed by the system.</w:t>
      </w:r>
    </w:p>
    <w:p w14:paraId="343F58B9" w14:textId="77777777" w:rsidR="0090288B" w:rsidRDefault="00577E2A" w:rsidP="00AB0F58">
      <w:pPr>
        <w:pStyle w:val="ListParagraph"/>
        <w:numPr>
          <w:ilvl w:val="0"/>
          <w:numId w:val="4"/>
        </w:numPr>
      </w:pPr>
      <w:r>
        <w:t>Communication – requirements that are concerned with the external communication facilities in the system.</w:t>
      </w:r>
    </w:p>
    <w:p w14:paraId="7D3B8160" w14:textId="77777777" w:rsidR="0090288B" w:rsidRDefault="0090288B" w:rsidP="00AB0F58"/>
    <w:p w14:paraId="6EDF4DB6" w14:textId="77777777" w:rsidR="0090288B" w:rsidRDefault="00577E2A" w:rsidP="00AB0F58">
      <w:bookmarkStart w:id="5" w:name="_Hlk64061304"/>
      <w:r>
        <w:rPr>
          <w:b/>
          <w:bCs/>
        </w:rPr>
        <w:t>Risk</w:t>
      </w:r>
      <w:r>
        <w:t xml:space="preserve"> </w:t>
      </w:r>
      <w:r>
        <w:rPr>
          <w:b/>
          <w:bCs/>
        </w:rPr>
        <w:t>assessment</w:t>
      </w:r>
      <w:r>
        <w:t xml:space="preserve"> of requirements: systematically assess the risks of your requirements.</w:t>
      </w:r>
    </w:p>
    <w:bookmarkEnd w:id="5"/>
    <w:p w14:paraId="07B5397B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t>Performance risks – may affect the overall performance of the system.</w:t>
      </w:r>
    </w:p>
    <w:p w14:paraId="4E6AC89F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t>Safety and security risks – may cause problems in meeting overall system requirements for safety and security.</w:t>
      </w:r>
    </w:p>
    <w:p w14:paraId="719F6AA7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t>Process risks – may require changes to the normal development process/</w:t>
      </w:r>
    </w:p>
    <w:p w14:paraId="0BCB8248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t>Implementation technology risks – may require the use of unfamiliar implementation technology, such as AI techniques, the use of N-version programming for fault tolerance, etc.</w:t>
      </w:r>
    </w:p>
    <w:p w14:paraId="1951B024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t xml:space="preserve">Database risks – </w:t>
      </w:r>
      <w:r>
        <w:rPr>
          <w:lang w:eastAsia="ko-KR"/>
        </w:rPr>
        <w:t>may involve non – standard data which is not available in an existing system database.</w:t>
      </w:r>
    </w:p>
    <w:p w14:paraId="6DDF2074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rPr>
          <w:rFonts w:eastAsia="Batang"/>
          <w:lang w:eastAsia="ko-KR"/>
        </w:rPr>
        <w:lastRenderedPageBreak/>
        <w:t xml:space="preserve">Schedule risks </w:t>
      </w:r>
      <w:r>
        <w:t>– may be technically difficulty and may threaten the planned development schedule for the system.</w:t>
      </w:r>
    </w:p>
    <w:p w14:paraId="23ECF801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t>External risks – involves external contractors.</w:t>
      </w:r>
    </w:p>
    <w:p w14:paraId="54F30D90" w14:textId="77777777" w:rsidR="0090288B" w:rsidRDefault="00577E2A" w:rsidP="00AB0F58">
      <w:pPr>
        <w:pStyle w:val="ListParagraph"/>
        <w:numPr>
          <w:ilvl w:val="0"/>
          <w:numId w:val="5"/>
        </w:numPr>
      </w:pPr>
      <w:r>
        <w:t>Stability risks – requirement may be volatile and subject to evolution during the development process.</w:t>
      </w:r>
    </w:p>
    <w:p w14:paraId="0B5C26EE" w14:textId="77777777" w:rsidR="0090288B" w:rsidRDefault="0090288B" w:rsidP="00AB0F58"/>
    <w:p w14:paraId="694E353A" w14:textId="77777777" w:rsidR="0090288B" w:rsidRDefault="00577E2A" w:rsidP="00AB0F58">
      <w:bookmarkStart w:id="6" w:name="_Hlk64061308"/>
      <w:r>
        <w:rPr>
          <w:b/>
          <w:bCs/>
        </w:rPr>
        <w:t>Systematic</w:t>
      </w:r>
      <w:r>
        <w:t xml:space="preserve"> </w:t>
      </w:r>
      <w:r>
        <w:rPr>
          <w:b/>
          <w:bCs/>
        </w:rPr>
        <w:t>validation</w:t>
      </w:r>
      <w:r>
        <w:t xml:space="preserve"> of requirements: perform a ‘systematic validation’ of the requirements.</w:t>
      </w:r>
    </w:p>
    <w:bookmarkEnd w:id="6"/>
    <w:p w14:paraId="785CD7D2" w14:textId="77777777" w:rsidR="0090288B" w:rsidRPr="00AB0F58" w:rsidRDefault="00577E2A" w:rsidP="00AB0F58">
      <w:r w:rsidRPr="00AB0F58">
        <w:t xml:space="preserve">Concerned with checking a final draft of a requirements document which includes all system requirements and where known </w:t>
      </w:r>
      <w:proofErr w:type="gramStart"/>
      <w:r w:rsidRPr="00AB0F58">
        <w:t>incompleteness</w:t>
      </w:r>
      <w:proofErr w:type="gramEnd"/>
      <w:r w:rsidRPr="00AB0F58">
        <w:t xml:space="preserve"> and inconsistency has been removed. The document and the requirements should follow defined quality standards.</w:t>
      </w:r>
    </w:p>
    <w:p w14:paraId="1CD086C2" w14:textId="77777777" w:rsidR="0090288B" w:rsidRDefault="00577E2A" w:rsidP="00AB0F58">
      <w:r>
        <w:t>Convert the specification described by the graphical model or formal notation to a natural language representation.</w:t>
      </w:r>
    </w:p>
    <w:p w14:paraId="06CE7082" w14:textId="77777777" w:rsidR="0090288B" w:rsidRDefault="00577E2A" w:rsidP="00AB0F58">
      <w:r>
        <w:t>Use forms or tables where different components in the model are described in different fields or columns.</w:t>
      </w:r>
    </w:p>
    <w:p w14:paraId="38BEEF43" w14:textId="77777777" w:rsidR="0090288B" w:rsidRDefault="00577E2A" w:rsidP="00AB0F58">
      <w:r>
        <w:t>Data flow diagram</w:t>
      </w:r>
    </w:p>
    <w:p w14:paraId="0FEDB47C" w14:textId="77777777" w:rsidR="0090288B" w:rsidRDefault="0090288B" w:rsidP="00AB0F58"/>
    <w:p w14:paraId="2D31B60A" w14:textId="77777777" w:rsidR="0090288B" w:rsidRDefault="0090288B" w:rsidP="00AB0F58"/>
    <w:p w14:paraId="672171ED" w14:textId="77777777" w:rsidR="0090288B" w:rsidRDefault="00577E2A" w:rsidP="00AB0F58">
      <w:pPr>
        <w:pStyle w:val="ListParagraph"/>
        <w:numPr>
          <w:ilvl w:val="0"/>
          <w:numId w:val="6"/>
        </w:numPr>
      </w:pPr>
      <w:r>
        <w:t>Are the requirements complete – does the checker know of any missing requirements or is there any information missing from individual requirement descriptions?</w:t>
      </w:r>
    </w:p>
    <w:p w14:paraId="091C7834" w14:textId="77777777" w:rsidR="0090288B" w:rsidRDefault="00577E2A" w:rsidP="00AB0F58">
      <w:pPr>
        <w:pStyle w:val="ListParagraph"/>
        <w:numPr>
          <w:ilvl w:val="0"/>
          <w:numId w:val="6"/>
        </w:numPr>
      </w:pPr>
      <w:r>
        <w:t>Are the requirements consistent – do descriptions of different requirements include contradictions?</w:t>
      </w:r>
    </w:p>
    <w:p w14:paraId="243C13F8" w14:textId="77777777" w:rsidR="0090288B" w:rsidRDefault="00577E2A" w:rsidP="00AB0F58">
      <w:pPr>
        <w:pStyle w:val="ListParagraph"/>
        <w:numPr>
          <w:ilvl w:val="0"/>
          <w:numId w:val="6"/>
        </w:numPr>
      </w:pPr>
      <w:r>
        <w:t>Are the requirements comprehensible – can readers of the document understand what the requirements mean?</w:t>
      </w:r>
    </w:p>
    <w:p w14:paraId="2FD6E9F6" w14:textId="77777777" w:rsidR="0090288B" w:rsidRDefault="00577E2A" w:rsidP="00AB0F58">
      <w:pPr>
        <w:pStyle w:val="ListParagraph"/>
        <w:numPr>
          <w:ilvl w:val="0"/>
          <w:numId w:val="6"/>
        </w:numPr>
      </w:pPr>
      <w:r>
        <w:t>Are the requirements ambiguous – are there different possible interpretations of the requirements?</w:t>
      </w:r>
    </w:p>
    <w:p w14:paraId="62DA462D" w14:textId="77777777" w:rsidR="0090288B" w:rsidRDefault="00577E2A" w:rsidP="00AB0F58">
      <w:pPr>
        <w:pStyle w:val="ListParagraph"/>
        <w:numPr>
          <w:ilvl w:val="0"/>
          <w:numId w:val="6"/>
        </w:numPr>
      </w:pPr>
      <w:proofErr w:type="gramStart"/>
      <w:r>
        <w:t>Is</w:t>
      </w:r>
      <w:proofErr w:type="gramEnd"/>
      <w:r>
        <w:t xml:space="preserve"> the requirements document structures – are the descriptions of requirements organized so that related requirements are g</w:t>
      </w:r>
      <w:r>
        <w:rPr>
          <w:lang w:eastAsia="zh-CN"/>
        </w:rPr>
        <w:t>r</w:t>
      </w:r>
      <w:r>
        <w:t>ouped?</w:t>
      </w:r>
    </w:p>
    <w:p w14:paraId="6AC314F2" w14:textId="77777777" w:rsidR="0090288B" w:rsidRDefault="00577E2A" w:rsidP="00AB0F58">
      <w:pPr>
        <w:pStyle w:val="ListParagraph"/>
        <w:numPr>
          <w:ilvl w:val="0"/>
          <w:numId w:val="6"/>
        </w:numPr>
      </w:pPr>
      <w:r>
        <w:t>Are the requirements traceable – do the requirements include links to related requirements and to the reasons why these requirements have been included?</w:t>
      </w:r>
    </w:p>
    <w:p w14:paraId="590777A2" w14:textId="77777777" w:rsidR="0090288B" w:rsidRDefault="00577E2A" w:rsidP="00AB0F58">
      <w:pPr>
        <w:pStyle w:val="ListParagraph"/>
        <w:numPr>
          <w:ilvl w:val="0"/>
          <w:numId w:val="6"/>
        </w:numPr>
      </w:pPr>
      <w:r>
        <w:lastRenderedPageBreak/>
        <w:t xml:space="preserve">Does the requirements </w:t>
      </w:r>
      <w:proofErr w:type="gramStart"/>
      <w:r>
        <w:t>document as a whole, or</w:t>
      </w:r>
      <w:proofErr w:type="gramEnd"/>
      <w:r>
        <w:t xml:space="preserve"> to do the individual requirements conform to defined standards?</w:t>
      </w:r>
    </w:p>
    <w:p w14:paraId="0E855506" w14:textId="77777777" w:rsidR="0090288B" w:rsidRDefault="0090288B" w:rsidP="00AB0F58"/>
    <w:p w14:paraId="2C1B927C" w14:textId="77777777" w:rsidR="0090288B" w:rsidRDefault="00577E2A" w:rsidP="00AB0F58">
      <w:bookmarkStart w:id="7" w:name="_Hlk64061316"/>
      <w:r>
        <w:rPr>
          <w:b/>
          <w:bCs/>
        </w:rPr>
        <w:t>Test</w:t>
      </w:r>
      <w:r>
        <w:t xml:space="preserve"> </w:t>
      </w:r>
      <w:r>
        <w:rPr>
          <w:b/>
          <w:bCs/>
        </w:rPr>
        <w:t>cases</w:t>
      </w:r>
      <w:r>
        <w:t xml:space="preserve"> for requirements: propose one test case for each requirement.</w:t>
      </w:r>
    </w:p>
    <w:bookmarkEnd w:id="7"/>
    <w:p w14:paraId="38CF6794" w14:textId="77777777" w:rsidR="0090288B" w:rsidRDefault="00577E2A" w:rsidP="00AB0F58">
      <w:pPr>
        <w:pStyle w:val="ListParagraph"/>
        <w:numPr>
          <w:ilvl w:val="0"/>
          <w:numId w:val="7"/>
        </w:numPr>
      </w:pPr>
      <w:r>
        <w:t xml:space="preserve">What </w:t>
      </w:r>
      <w:r>
        <w:rPr>
          <w:b/>
          <w:bCs/>
        </w:rPr>
        <w:t>usage scenario</w:t>
      </w:r>
      <w:r>
        <w:t xml:space="preserve"> (the context the test be applied) might be used to check the requirement?</w:t>
      </w:r>
    </w:p>
    <w:p w14:paraId="07C56C04" w14:textId="77777777" w:rsidR="0090288B" w:rsidRDefault="00577E2A" w:rsidP="00AB0F58">
      <w:pPr>
        <w:pStyle w:val="ListParagraph"/>
        <w:numPr>
          <w:ilvl w:val="0"/>
          <w:numId w:val="7"/>
        </w:numPr>
      </w:pPr>
      <w:r>
        <w:t xml:space="preserve">Does the requirement include enough </w:t>
      </w:r>
      <w:r>
        <w:rPr>
          <w:b/>
          <w:bCs/>
        </w:rPr>
        <w:t>information</w:t>
      </w:r>
      <w:r>
        <w:t xml:space="preserve"> to allow a test to be defined?</w:t>
      </w:r>
    </w:p>
    <w:p w14:paraId="3BCD815D" w14:textId="77777777" w:rsidR="0090288B" w:rsidRDefault="00577E2A" w:rsidP="00AB0F58">
      <w:pPr>
        <w:pStyle w:val="ListParagraph"/>
        <w:numPr>
          <w:ilvl w:val="0"/>
          <w:numId w:val="7"/>
        </w:numPr>
      </w:pPr>
      <w:r>
        <w:t xml:space="preserve">Is it possible to check the requirement using a single test or are </w:t>
      </w:r>
      <w:r>
        <w:rPr>
          <w:b/>
          <w:bCs/>
        </w:rPr>
        <w:t>multiple</w:t>
      </w:r>
      <w:r>
        <w:t xml:space="preserve"> test cases required?</w:t>
      </w:r>
    </w:p>
    <w:p w14:paraId="55E89132" w14:textId="77777777" w:rsidR="0090288B" w:rsidRDefault="00577E2A" w:rsidP="00AB0F58">
      <w:pPr>
        <w:pStyle w:val="ListParagraph"/>
        <w:numPr>
          <w:ilvl w:val="0"/>
          <w:numId w:val="7"/>
        </w:numPr>
      </w:pPr>
      <w:r>
        <w:t xml:space="preserve">Design a </w:t>
      </w:r>
      <w:r>
        <w:rPr>
          <w:b/>
          <w:bCs/>
        </w:rPr>
        <w:t>Test Recording Form</w:t>
      </w:r>
      <w:r>
        <w:t xml:space="preserve"> for each </w:t>
      </w:r>
      <w:proofErr w:type="gramStart"/>
      <w:r>
        <w:t>requirement</w:t>
      </w:r>
      <w:proofErr w:type="gramEnd"/>
    </w:p>
    <w:p w14:paraId="5616FEC8" w14:textId="77777777" w:rsidR="0090288B" w:rsidRDefault="00577E2A" w:rsidP="00AB0F58">
      <w:pPr>
        <w:pStyle w:val="ListParagraph"/>
        <w:numPr>
          <w:ilvl w:val="1"/>
          <w:numId w:val="7"/>
        </w:numPr>
      </w:pPr>
      <w:r>
        <w:rPr>
          <w:lang w:eastAsia="zh-CN"/>
        </w:rPr>
        <w:t xml:space="preserve">The requirement </w:t>
      </w:r>
      <w:r>
        <w:rPr>
          <w:b/>
          <w:bCs/>
          <w:lang w:eastAsia="zh-CN"/>
        </w:rPr>
        <w:t>identifier</w:t>
      </w:r>
    </w:p>
    <w:p w14:paraId="4B3933C5" w14:textId="77777777" w:rsidR="0090288B" w:rsidRDefault="00577E2A" w:rsidP="00AB0F58">
      <w:pPr>
        <w:pStyle w:val="ListParagraph"/>
        <w:numPr>
          <w:ilvl w:val="1"/>
          <w:numId w:val="7"/>
        </w:numPr>
      </w:pPr>
      <w:r>
        <w:rPr>
          <w:lang w:eastAsia="zh-CN"/>
        </w:rPr>
        <w:t>Related requirements</w:t>
      </w:r>
    </w:p>
    <w:p w14:paraId="6C83E2BB" w14:textId="77777777" w:rsidR="0090288B" w:rsidRDefault="00577E2A" w:rsidP="00AB0F58">
      <w:pPr>
        <w:pStyle w:val="ListParagraph"/>
        <w:numPr>
          <w:ilvl w:val="1"/>
          <w:numId w:val="7"/>
        </w:numPr>
      </w:pPr>
      <w:r>
        <w:rPr>
          <w:lang w:eastAsia="zh-CN"/>
        </w:rPr>
        <w:t xml:space="preserve">A brief description of the test which could be applied and why this is an </w:t>
      </w:r>
      <w:proofErr w:type="gramStart"/>
      <w:r>
        <w:rPr>
          <w:b/>
          <w:bCs/>
          <w:lang w:eastAsia="zh-CN"/>
        </w:rPr>
        <w:t>objective</w:t>
      </w:r>
      <w:r>
        <w:rPr>
          <w:lang w:eastAsia="zh-CN"/>
        </w:rPr>
        <w:t xml:space="preserve"> requirements</w:t>
      </w:r>
      <w:proofErr w:type="gramEnd"/>
      <w:r>
        <w:rPr>
          <w:lang w:eastAsia="zh-CN"/>
        </w:rPr>
        <w:t xml:space="preserve"> test</w:t>
      </w:r>
    </w:p>
    <w:p w14:paraId="1A9E1BCB" w14:textId="77777777" w:rsidR="0090288B" w:rsidRDefault="00577E2A" w:rsidP="00AB0F58">
      <w:pPr>
        <w:pStyle w:val="ListParagraph"/>
        <w:numPr>
          <w:ilvl w:val="1"/>
          <w:numId w:val="7"/>
        </w:numPr>
      </w:pPr>
      <w:r>
        <w:rPr>
          <w:lang w:eastAsia="zh-CN"/>
        </w:rPr>
        <w:t xml:space="preserve">A description of requirements </w:t>
      </w:r>
      <w:r>
        <w:rPr>
          <w:b/>
          <w:bCs/>
          <w:lang w:eastAsia="zh-CN"/>
        </w:rPr>
        <w:t>problems</w:t>
      </w:r>
      <w:r>
        <w:rPr>
          <w:lang w:eastAsia="zh-CN"/>
        </w:rPr>
        <w:t xml:space="preserve"> which made test definition difficult or </w:t>
      </w:r>
      <w:proofErr w:type="gramStart"/>
      <w:r>
        <w:rPr>
          <w:lang w:eastAsia="zh-CN"/>
        </w:rPr>
        <w:t>impossible</w:t>
      </w:r>
      <w:proofErr w:type="gramEnd"/>
    </w:p>
    <w:p w14:paraId="3E9CF7F7" w14:textId="77777777" w:rsidR="0090288B" w:rsidRDefault="00577E2A" w:rsidP="00AB0F58">
      <w:pPr>
        <w:pStyle w:val="ListParagraph"/>
        <w:numPr>
          <w:ilvl w:val="1"/>
          <w:numId w:val="7"/>
        </w:numPr>
      </w:pPr>
      <w:r>
        <w:rPr>
          <w:b/>
          <w:bCs/>
          <w:lang w:eastAsia="zh-CN"/>
        </w:rPr>
        <w:t>Recommendation</w:t>
      </w:r>
      <w:r>
        <w:rPr>
          <w:lang w:eastAsia="zh-CN"/>
        </w:rPr>
        <w:t xml:space="preserve"> for addressing requirements problems which have been </w:t>
      </w:r>
      <w:proofErr w:type="gramStart"/>
      <w:r>
        <w:rPr>
          <w:lang w:eastAsia="zh-CN"/>
        </w:rPr>
        <w:t>discovered</w:t>
      </w:r>
      <w:proofErr w:type="gramEnd"/>
    </w:p>
    <w:p w14:paraId="26E18192" w14:textId="77777777" w:rsidR="0090288B" w:rsidRDefault="0090288B" w:rsidP="00AB0F58"/>
    <w:p w14:paraId="3434726A" w14:textId="77777777" w:rsidR="0090288B" w:rsidRDefault="0090288B" w:rsidP="00AB0F58"/>
    <w:p w14:paraId="5B162512" w14:textId="77777777" w:rsidR="0090288B" w:rsidRDefault="00577E2A" w:rsidP="00AB0F58">
      <w:r>
        <w:t>Requirements document: create a final ‘requirements document’ with the above 7 topics.</w:t>
      </w:r>
    </w:p>
    <w:p w14:paraId="7B991833" w14:textId="77777777" w:rsidR="0090288B" w:rsidRDefault="0090288B" w:rsidP="00AB0F58"/>
    <w:p w14:paraId="3B42559D" w14:textId="77777777" w:rsidR="0090288B" w:rsidRDefault="00577E2A" w:rsidP="00AB0F58">
      <w:pPr>
        <w:pStyle w:val="Heading2"/>
      </w:pPr>
      <w:bookmarkStart w:id="8" w:name="_Toc63885081"/>
      <w:bookmarkStart w:id="9" w:name="_Toc64059572"/>
      <w:bookmarkStart w:id="10" w:name="_Toc64061691"/>
      <w:r>
        <w:t>P</w:t>
      </w:r>
      <w:bookmarkEnd w:id="8"/>
      <w:r>
        <w:t>urpose of the requirements document</w:t>
      </w:r>
      <w:bookmarkEnd w:id="9"/>
      <w:bookmarkEnd w:id="10"/>
    </w:p>
    <w:p w14:paraId="7ADB2FE3" w14:textId="77777777" w:rsidR="0090288B" w:rsidRDefault="00577E2A" w:rsidP="00AB0F58">
      <w:r>
        <w:t>The requirements document is an official statement of the system requirements for customers, end-users, ad software developers.</w:t>
      </w:r>
    </w:p>
    <w:p w14:paraId="45C91F16" w14:textId="77777777" w:rsidR="0090288B" w:rsidRDefault="0090288B" w:rsidP="00AB0F58"/>
    <w:p w14:paraId="4FBA6024" w14:textId="77777777" w:rsidR="0090288B" w:rsidRDefault="00577E2A" w:rsidP="00AB0F58">
      <w:r>
        <w:t>How to use the document:</w:t>
      </w:r>
    </w:p>
    <w:p w14:paraId="3C07140E" w14:textId="77777777" w:rsidR="0090288B" w:rsidRDefault="00577E2A" w:rsidP="00AB0F58">
      <w:r>
        <w:t>Target audience: Users of this document</w:t>
      </w:r>
    </w:p>
    <w:p w14:paraId="769921CB" w14:textId="77777777" w:rsidR="0090288B" w:rsidRDefault="00577E2A" w:rsidP="00AB0F58">
      <w:pPr>
        <w:pStyle w:val="ListParagraph"/>
        <w:numPr>
          <w:ilvl w:val="0"/>
          <w:numId w:val="8"/>
        </w:numPr>
      </w:pPr>
      <w:r>
        <w:lastRenderedPageBreak/>
        <w:t>System Customers: Specify the requirements and read them to check that they meet their needs. Customers specify changes to the requirements.</w:t>
      </w:r>
    </w:p>
    <w:p w14:paraId="6BB2583D" w14:textId="77777777" w:rsidR="0090288B" w:rsidRDefault="00577E2A" w:rsidP="00AB0F58">
      <w:pPr>
        <w:pStyle w:val="ListParagraph"/>
        <w:numPr>
          <w:ilvl w:val="0"/>
          <w:numId w:val="8"/>
        </w:numPr>
      </w:pPr>
      <w:r>
        <w:t>Managers: Use the requirements document to plan a bid for the system and to plan the system development process.</w:t>
      </w:r>
    </w:p>
    <w:p w14:paraId="33F000CA" w14:textId="77777777" w:rsidR="0090288B" w:rsidRDefault="00577E2A" w:rsidP="00AB0F58">
      <w:pPr>
        <w:pStyle w:val="ListParagraph"/>
        <w:numPr>
          <w:ilvl w:val="0"/>
          <w:numId w:val="8"/>
        </w:numPr>
      </w:pPr>
      <w:r>
        <w:t>System Engineers: Use the requirements to understand what system is to be developed,</w:t>
      </w:r>
    </w:p>
    <w:p w14:paraId="195B1D20" w14:textId="77777777" w:rsidR="0090288B" w:rsidRDefault="00577E2A" w:rsidP="00AB0F58">
      <w:pPr>
        <w:pStyle w:val="ListParagraph"/>
        <w:numPr>
          <w:ilvl w:val="0"/>
          <w:numId w:val="8"/>
        </w:numPr>
      </w:pPr>
      <w:r>
        <w:t>System Maintenance Engineers: Use the requirements to understand the system and the relationships between its parts.</w:t>
      </w:r>
    </w:p>
    <w:p w14:paraId="57792300" w14:textId="77777777" w:rsidR="0090288B" w:rsidRDefault="00577E2A" w:rsidP="00AB0F58">
      <w:pPr>
        <w:pStyle w:val="ListParagraph"/>
        <w:numPr>
          <w:ilvl w:val="0"/>
          <w:numId w:val="8"/>
        </w:numPr>
      </w:pPr>
      <w:r>
        <w:t>System Test Engineers: Use the requirements to develop validation tests for the system.</w:t>
      </w:r>
    </w:p>
    <w:p w14:paraId="5D4090B0" w14:textId="77777777" w:rsidR="0090288B" w:rsidRDefault="00577E2A" w:rsidP="00AB0F58">
      <w:r>
        <w:t>Technical background:</w:t>
      </w:r>
    </w:p>
    <w:p w14:paraId="10FB9A0A" w14:textId="77777777" w:rsidR="0090288B" w:rsidRDefault="00577E2A" w:rsidP="00AB0F58">
      <w:r>
        <w:t>Pointers to overview sections:</w:t>
      </w:r>
    </w:p>
    <w:p w14:paraId="1F512CE7" w14:textId="77777777" w:rsidR="0090288B" w:rsidRDefault="0090288B" w:rsidP="00AB0F58"/>
    <w:p w14:paraId="08346766" w14:textId="77777777" w:rsidR="0090288B" w:rsidRDefault="00577E2A" w:rsidP="00AB0F58">
      <w:pPr>
        <w:pStyle w:val="Heading2"/>
      </w:pPr>
      <w:bookmarkStart w:id="11" w:name="_Toc63881850"/>
      <w:bookmarkStart w:id="12" w:name="_Toc63885082"/>
      <w:bookmarkStart w:id="13" w:name="_Toc64059573"/>
      <w:bookmarkStart w:id="14" w:name="_Toc64061692"/>
      <w:r>
        <w:t>Scope of the product</w:t>
      </w:r>
      <w:bookmarkEnd w:id="11"/>
      <w:bookmarkEnd w:id="12"/>
      <w:bookmarkEnd w:id="13"/>
      <w:bookmarkEnd w:id="14"/>
    </w:p>
    <w:p w14:paraId="5D6F607C" w14:textId="77777777" w:rsidR="0090288B" w:rsidRDefault="0090288B" w:rsidP="00AB0F58"/>
    <w:p w14:paraId="14D56A3D" w14:textId="77777777" w:rsidR="0090288B" w:rsidRDefault="00577E2A" w:rsidP="00AB0F58">
      <w:r>
        <w:t xml:space="preserve">Requirements: elicit and label three </w:t>
      </w:r>
      <w:r>
        <w:rPr>
          <w:b/>
          <w:bCs/>
        </w:rPr>
        <w:t>functional</w:t>
      </w:r>
      <w:r>
        <w:t xml:space="preserve"> and three </w:t>
      </w:r>
      <w:r>
        <w:rPr>
          <w:b/>
          <w:bCs/>
        </w:rPr>
        <w:t>non-functional</w:t>
      </w:r>
      <w:r>
        <w:t xml:space="preserve"> requirements (properly label requirements)</w:t>
      </w:r>
    </w:p>
    <w:p w14:paraId="5A595CEE" w14:textId="77777777" w:rsidR="0090288B" w:rsidRDefault="00577E2A" w:rsidP="00AB0F58">
      <w:r>
        <w:t xml:space="preserve">Functional requirements: </w:t>
      </w:r>
    </w:p>
    <w:p w14:paraId="314F0E33" w14:textId="77777777" w:rsidR="0090288B" w:rsidRDefault="00577E2A" w:rsidP="00AB0F58">
      <w:pPr>
        <w:pStyle w:val="ListParagraph"/>
        <w:numPr>
          <w:ilvl w:val="0"/>
          <w:numId w:val="9"/>
        </w:numPr>
      </w:pPr>
      <w:r>
        <w:t>The system should enable the user to watch a video.</w:t>
      </w:r>
    </w:p>
    <w:p w14:paraId="40E0780B" w14:textId="77777777" w:rsidR="0090288B" w:rsidRDefault="00577E2A" w:rsidP="00AB0F58">
      <w:pPr>
        <w:pStyle w:val="ListParagraph"/>
        <w:numPr>
          <w:ilvl w:val="0"/>
          <w:numId w:val="9"/>
        </w:numPr>
      </w:pPr>
      <w:r>
        <w:t>The system should enable the user to choose the quality of a video.</w:t>
      </w:r>
    </w:p>
    <w:p w14:paraId="7E6A1CB4" w14:textId="77777777" w:rsidR="0090288B" w:rsidRDefault="00577E2A" w:rsidP="00AB0F58">
      <w:pPr>
        <w:pStyle w:val="ListParagraph"/>
        <w:numPr>
          <w:ilvl w:val="0"/>
          <w:numId w:val="9"/>
        </w:numPr>
      </w:pPr>
      <w:r>
        <w:t>The system should enable the user to choose the playback speed of a video.</w:t>
      </w:r>
    </w:p>
    <w:p w14:paraId="47DC1602" w14:textId="77777777" w:rsidR="0090288B" w:rsidRDefault="00577E2A" w:rsidP="00AB0F58">
      <w:pPr>
        <w:pStyle w:val="ListParagraph"/>
        <w:numPr>
          <w:ilvl w:val="0"/>
          <w:numId w:val="9"/>
        </w:numPr>
      </w:pPr>
      <w:r>
        <w:t>The system must provide some facility for authenticating the identity of s system user.</w:t>
      </w:r>
    </w:p>
    <w:p w14:paraId="614524DD" w14:textId="77777777" w:rsidR="0090288B" w:rsidRDefault="00577E2A" w:rsidP="00AB0F58">
      <w:r>
        <w:t>Non-functional requirements:</w:t>
      </w:r>
    </w:p>
    <w:p w14:paraId="34A41FD5" w14:textId="77777777" w:rsidR="0090288B" w:rsidRDefault="00577E2A" w:rsidP="00AB0F58">
      <w:pPr>
        <w:pStyle w:val="ListParagraph"/>
        <w:numPr>
          <w:ilvl w:val="0"/>
          <w:numId w:val="9"/>
        </w:numPr>
      </w:pPr>
      <w:r>
        <w:t>The authentication process should be completed in 5 seconds or less.</w:t>
      </w:r>
    </w:p>
    <w:p w14:paraId="1765F749" w14:textId="77777777" w:rsidR="0090288B" w:rsidRDefault="0090288B" w:rsidP="00AB0F58">
      <w:pPr>
        <w:pStyle w:val="ListParagraph"/>
        <w:numPr>
          <w:ilvl w:val="0"/>
          <w:numId w:val="9"/>
        </w:numPr>
      </w:pPr>
    </w:p>
    <w:p w14:paraId="3DCC7B3E" w14:textId="77777777" w:rsidR="0090288B" w:rsidRDefault="00577E2A" w:rsidP="00AB0F58">
      <w:pPr>
        <w:pStyle w:val="Heading2"/>
      </w:pPr>
      <w:bookmarkStart w:id="15" w:name="_Toc63881851"/>
      <w:bookmarkStart w:id="16" w:name="_Toc63885083"/>
      <w:bookmarkStart w:id="17" w:name="_Toc64059574"/>
      <w:bookmarkStart w:id="18" w:name="_Toc64061693"/>
      <w:r>
        <w:t>Definitions, acronyms, and abbreviations</w:t>
      </w:r>
      <w:bookmarkEnd w:id="15"/>
      <w:bookmarkEnd w:id="16"/>
      <w:bookmarkEnd w:id="17"/>
      <w:bookmarkEnd w:id="18"/>
    </w:p>
    <w:p w14:paraId="68A0DD8D" w14:textId="77777777" w:rsidR="0090288B" w:rsidRDefault="0090288B" w:rsidP="00AB0F58"/>
    <w:p w14:paraId="7E6056DD" w14:textId="77777777" w:rsidR="0090288B" w:rsidRDefault="00577E2A" w:rsidP="00AB0F58">
      <w:pPr>
        <w:pStyle w:val="ListParagraph"/>
        <w:numPr>
          <w:ilvl w:val="0"/>
          <w:numId w:val="10"/>
        </w:numPr>
      </w:pPr>
      <w:r>
        <w:rPr>
          <w:lang w:eastAsia="zh-CN"/>
        </w:rPr>
        <w:t>Functional</w:t>
      </w:r>
      <w:r>
        <w:t xml:space="preserve"> requirements = FRs</w:t>
      </w:r>
    </w:p>
    <w:p w14:paraId="50F16B06" w14:textId="77777777" w:rsidR="0090288B" w:rsidRDefault="00577E2A" w:rsidP="00AB0F58">
      <w:pPr>
        <w:pStyle w:val="ListParagraph"/>
        <w:numPr>
          <w:ilvl w:val="0"/>
          <w:numId w:val="10"/>
        </w:numPr>
      </w:pPr>
      <w:r>
        <w:lastRenderedPageBreak/>
        <w:t>Non-functional requirements = NFRs</w:t>
      </w:r>
    </w:p>
    <w:p w14:paraId="58A3A011" w14:textId="77777777" w:rsidR="0090288B" w:rsidRDefault="0090288B" w:rsidP="00AB0F58">
      <w:pPr>
        <w:pStyle w:val="ListParagraph"/>
        <w:numPr>
          <w:ilvl w:val="0"/>
          <w:numId w:val="10"/>
        </w:numPr>
      </w:pPr>
    </w:p>
    <w:p w14:paraId="184092AE" w14:textId="77777777" w:rsidR="0090288B" w:rsidRDefault="00577E2A" w:rsidP="00AB0F58">
      <w:pPr>
        <w:pStyle w:val="Heading2"/>
      </w:pPr>
      <w:bookmarkStart w:id="19" w:name="_Toc63881852"/>
      <w:bookmarkStart w:id="20" w:name="_Toc63885084"/>
      <w:bookmarkStart w:id="21" w:name="_Toc64059575"/>
      <w:bookmarkStart w:id="22" w:name="_Toc64061694"/>
      <w:r>
        <w:t>References</w:t>
      </w:r>
      <w:bookmarkEnd w:id="19"/>
      <w:bookmarkEnd w:id="20"/>
      <w:bookmarkEnd w:id="21"/>
      <w:bookmarkEnd w:id="22"/>
    </w:p>
    <w:p w14:paraId="0047E346" w14:textId="77777777" w:rsidR="0090288B" w:rsidRDefault="0090288B" w:rsidP="00AB0F58"/>
    <w:p w14:paraId="60E6A189" w14:textId="77777777" w:rsidR="0090288B" w:rsidRDefault="00577E2A" w:rsidP="00AB0F58">
      <w:pPr>
        <w:pStyle w:val="Heading2"/>
      </w:pPr>
      <w:bookmarkStart w:id="23" w:name="_Toc63881853"/>
      <w:bookmarkStart w:id="24" w:name="_Toc63885085"/>
      <w:bookmarkStart w:id="25" w:name="_Toc64059576"/>
      <w:bookmarkStart w:id="26" w:name="_Toc64061695"/>
      <w:r>
        <w:t>Overview of the remainder of the document</w:t>
      </w:r>
      <w:bookmarkEnd w:id="23"/>
      <w:bookmarkEnd w:id="24"/>
      <w:bookmarkEnd w:id="25"/>
      <w:bookmarkEnd w:id="26"/>
    </w:p>
    <w:p w14:paraId="0ACFEBF3" w14:textId="77777777" w:rsidR="0090288B" w:rsidRDefault="00577E2A" w:rsidP="00AB0F58">
      <w:r>
        <w:t>Summarize the purpose of the system and principal system requirements.</w:t>
      </w:r>
    </w:p>
    <w:p w14:paraId="659B8FB5" w14:textId="77777777" w:rsidR="0090288B" w:rsidRDefault="00577E2A" w:rsidP="00AB0F58">
      <w:r>
        <w:t>Organize the summary on a per chapter basis.</w:t>
      </w:r>
    </w:p>
    <w:p w14:paraId="1BE50911" w14:textId="77777777" w:rsidR="0090288B" w:rsidRDefault="00577E2A" w:rsidP="00AB0F58">
      <w:pPr>
        <w:pStyle w:val="Heading1"/>
      </w:pPr>
      <w:bookmarkStart w:id="27" w:name="_Toc63881854"/>
      <w:bookmarkStart w:id="28" w:name="_Toc63885086"/>
      <w:bookmarkStart w:id="29" w:name="_Toc64059577"/>
      <w:bookmarkStart w:id="30" w:name="_Toc64061696"/>
      <w:r>
        <w:t>General description</w:t>
      </w:r>
      <w:bookmarkEnd w:id="27"/>
      <w:bookmarkEnd w:id="28"/>
      <w:bookmarkEnd w:id="29"/>
      <w:bookmarkEnd w:id="30"/>
    </w:p>
    <w:p w14:paraId="3C99A3BF" w14:textId="77777777" w:rsidR="0090288B" w:rsidRDefault="0090288B" w:rsidP="00AB0F58">
      <w:pPr>
        <w:pStyle w:val="ListParagraph"/>
        <w:numPr>
          <w:ilvl w:val="0"/>
          <w:numId w:val="12"/>
        </w:numPr>
      </w:pPr>
      <w:bookmarkStart w:id="31" w:name="_Toc63879707"/>
      <w:bookmarkStart w:id="32" w:name="_Toc63881710"/>
      <w:bookmarkStart w:id="33" w:name="_Toc63881740"/>
      <w:bookmarkStart w:id="34" w:name="_Toc63881770"/>
      <w:bookmarkStart w:id="35" w:name="_Toc63881804"/>
      <w:bookmarkStart w:id="36" w:name="_Toc63881855"/>
      <w:bookmarkStart w:id="37" w:name="_Toc63884836"/>
      <w:bookmarkStart w:id="38" w:name="_Toc63884862"/>
      <w:bookmarkStart w:id="39" w:name="_Toc63884938"/>
      <w:bookmarkStart w:id="40" w:name="_Toc63885087"/>
      <w:bookmarkStart w:id="41" w:name="_Toc63952347"/>
      <w:bookmarkStart w:id="42" w:name="_Toc64059578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D2BB6AB" w14:textId="77777777" w:rsidR="0090288B" w:rsidRDefault="0090288B" w:rsidP="00AB0F58">
      <w:bookmarkStart w:id="43" w:name="_Toc63884837"/>
      <w:bookmarkStart w:id="44" w:name="_Toc63884863"/>
      <w:bookmarkStart w:id="45" w:name="_Toc63884939"/>
      <w:bookmarkStart w:id="46" w:name="_Toc63885088"/>
      <w:bookmarkStart w:id="47" w:name="_Toc63881856"/>
      <w:bookmarkEnd w:id="43"/>
      <w:bookmarkEnd w:id="44"/>
      <w:bookmarkEnd w:id="45"/>
      <w:bookmarkEnd w:id="46"/>
    </w:p>
    <w:p w14:paraId="410BA79F" w14:textId="77777777" w:rsidR="0090288B" w:rsidRDefault="00577E2A" w:rsidP="00AB0F58">
      <w:pPr>
        <w:pStyle w:val="Heading2"/>
      </w:pPr>
      <w:bookmarkStart w:id="48" w:name="_Toc63885089"/>
      <w:bookmarkStart w:id="49" w:name="_Toc64059579"/>
      <w:bookmarkStart w:id="50" w:name="_Toc64061697"/>
      <w:r>
        <w:t>Product perspective</w:t>
      </w:r>
      <w:bookmarkEnd w:id="47"/>
      <w:bookmarkEnd w:id="48"/>
      <w:bookmarkEnd w:id="49"/>
      <w:bookmarkEnd w:id="50"/>
    </w:p>
    <w:p w14:paraId="772A4F02" w14:textId="77777777" w:rsidR="0090288B" w:rsidRDefault="00577E2A" w:rsidP="00AB0F58">
      <w:pPr>
        <w:pStyle w:val="Heading2"/>
      </w:pPr>
      <w:bookmarkStart w:id="51" w:name="_Toc63881857"/>
      <w:bookmarkStart w:id="52" w:name="_Toc63885090"/>
      <w:bookmarkStart w:id="53" w:name="_Toc64059580"/>
      <w:bookmarkStart w:id="54" w:name="_Toc64061698"/>
      <w:r>
        <w:t>Product functions</w:t>
      </w:r>
      <w:bookmarkEnd w:id="51"/>
      <w:bookmarkEnd w:id="52"/>
      <w:bookmarkEnd w:id="53"/>
      <w:bookmarkEnd w:id="54"/>
    </w:p>
    <w:p w14:paraId="2D25EE2C" w14:textId="77777777" w:rsidR="0090288B" w:rsidRDefault="0090288B" w:rsidP="00AB0F58"/>
    <w:p w14:paraId="232EDDEF" w14:textId="77777777" w:rsidR="0090288B" w:rsidRDefault="00577E2A" w:rsidP="00AB0F58">
      <w:pPr>
        <w:pStyle w:val="Heading2"/>
      </w:pPr>
      <w:bookmarkStart w:id="55" w:name="_Toc63881858"/>
      <w:bookmarkStart w:id="56" w:name="_Toc63885091"/>
      <w:bookmarkStart w:id="57" w:name="_Toc64059581"/>
      <w:bookmarkStart w:id="58" w:name="_Toc64061699"/>
      <w:r>
        <w:t>User characteristics</w:t>
      </w:r>
      <w:bookmarkEnd w:id="55"/>
      <w:bookmarkEnd w:id="56"/>
      <w:bookmarkEnd w:id="57"/>
      <w:bookmarkEnd w:id="58"/>
    </w:p>
    <w:p w14:paraId="5804EC65" w14:textId="77777777" w:rsidR="0090288B" w:rsidRDefault="0090288B" w:rsidP="00AB0F58"/>
    <w:p w14:paraId="4FEDBEF9" w14:textId="77777777" w:rsidR="0090288B" w:rsidRDefault="00577E2A" w:rsidP="00AB0F58">
      <w:pPr>
        <w:pStyle w:val="Heading2"/>
      </w:pPr>
      <w:bookmarkStart w:id="59" w:name="_Toc63881860"/>
      <w:bookmarkStart w:id="60" w:name="_Toc63885093"/>
      <w:bookmarkStart w:id="61" w:name="_Toc64059582"/>
      <w:bookmarkStart w:id="62" w:name="_Toc64061700"/>
      <w:r>
        <w:t>General constraints</w:t>
      </w:r>
      <w:bookmarkEnd w:id="59"/>
      <w:bookmarkEnd w:id="60"/>
      <w:bookmarkEnd w:id="61"/>
      <w:bookmarkEnd w:id="62"/>
    </w:p>
    <w:p w14:paraId="6EC43FF4" w14:textId="77777777" w:rsidR="0090288B" w:rsidRDefault="0090288B" w:rsidP="00AB0F58"/>
    <w:p w14:paraId="79D66A40" w14:textId="77777777" w:rsidR="0090288B" w:rsidRDefault="00577E2A" w:rsidP="00AB0F58">
      <w:pPr>
        <w:pStyle w:val="Heading2"/>
      </w:pPr>
      <w:bookmarkStart w:id="63" w:name="_Toc63881862"/>
      <w:bookmarkStart w:id="64" w:name="_Toc63885095"/>
      <w:bookmarkStart w:id="65" w:name="_Toc64059583"/>
      <w:bookmarkStart w:id="66" w:name="_Toc64061701"/>
      <w:r>
        <w:t>Assumptions and dependencies</w:t>
      </w:r>
      <w:bookmarkEnd w:id="63"/>
      <w:bookmarkEnd w:id="64"/>
      <w:bookmarkEnd w:id="65"/>
      <w:bookmarkEnd w:id="66"/>
    </w:p>
    <w:p w14:paraId="31B707C5" w14:textId="77777777" w:rsidR="0090288B" w:rsidRDefault="00577E2A" w:rsidP="00AB0F58">
      <w:pPr>
        <w:pStyle w:val="Heading1"/>
      </w:pPr>
      <w:bookmarkStart w:id="67" w:name="_Toc63881863"/>
      <w:bookmarkStart w:id="68" w:name="_Toc63885096"/>
      <w:bookmarkStart w:id="69" w:name="_Toc64059584"/>
      <w:bookmarkStart w:id="70" w:name="_Toc64061702"/>
      <w:r>
        <w:t>Specific functional, non-functional, and interface requirements</w:t>
      </w:r>
      <w:bookmarkEnd w:id="67"/>
      <w:bookmarkEnd w:id="68"/>
      <w:bookmarkEnd w:id="69"/>
      <w:bookmarkEnd w:id="70"/>
    </w:p>
    <w:p w14:paraId="55B1E768" w14:textId="77777777" w:rsidR="0090288B" w:rsidRDefault="00577E2A" w:rsidP="00AB0F58">
      <w:proofErr w:type="spellStart"/>
      <w:r>
        <w:t>Eg</w:t>
      </w:r>
      <w:proofErr w:type="spellEnd"/>
      <w:r>
        <w:t>: external interfaces, functionality, performance requirements, logical database requirements, design constraints, system attributes, and quality characteristics</w:t>
      </w:r>
    </w:p>
    <w:p w14:paraId="25076EA1" w14:textId="77777777" w:rsidR="0090288B" w:rsidRDefault="00577E2A" w:rsidP="00AB0F58">
      <w:pPr>
        <w:pStyle w:val="Heading1"/>
      </w:pPr>
      <w:bookmarkStart w:id="71" w:name="_Toc64059585"/>
      <w:bookmarkStart w:id="72" w:name="_Toc64061703"/>
      <w:bookmarkStart w:id="73" w:name="_Toc63881869"/>
      <w:bookmarkStart w:id="74" w:name="_Toc63885103"/>
      <w:r>
        <w:t>Appendix</w:t>
      </w:r>
      <w:bookmarkEnd w:id="71"/>
      <w:bookmarkEnd w:id="72"/>
    </w:p>
    <w:p w14:paraId="292BD4E8" w14:textId="77777777" w:rsidR="0090288B" w:rsidRDefault="00577E2A" w:rsidP="00AB0F58">
      <w:pPr>
        <w:pStyle w:val="Heading1"/>
      </w:pPr>
      <w:bookmarkStart w:id="75" w:name="_Toc64059586"/>
      <w:bookmarkStart w:id="76" w:name="_Toc64061704"/>
      <w:bookmarkEnd w:id="73"/>
      <w:bookmarkEnd w:id="74"/>
      <w:r>
        <w:t>Index</w:t>
      </w:r>
      <w:bookmarkEnd w:id="75"/>
      <w:bookmarkEnd w:id="76"/>
    </w:p>
    <w:sectPr w:rsidR="0090288B">
      <w:headerReference w:type="default" r:id="rId12"/>
      <w:footerReference w:type="default" r:id="rId13"/>
      <w:pgSz w:w="11906" w:h="16838"/>
      <w:pgMar w:top="2268" w:right="1701" w:bottom="2155" w:left="275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DCBDE" w14:textId="77777777" w:rsidR="00564B23" w:rsidRDefault="00564B23" w:rsidP="00AB0F58">
      <w:r>
        <w:separator/>
      </w:r>
    </w:p>
  </w:endnote>
  <w:endnote w:type="continuationSeparator" w:id="0">
    <w:p w14:paraId="04F89F15" w14:textId="77777777" w:rsidR="00564B23" w:rsidRDefault="00564B23" w:rsidP="00AB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A73F3" w14:textId="77777777" w:rsidR="009B4663" w:rsidRDefault="00564B23" w:rsidP="00AB0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CD7F1" w14:textId="77777777" w:rsidR="009B4663" w:rsidRDefault="00577E2A" w:rsidP="00AB0F58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D7E0C1" wp14:editId="3ED622BB">
              <wp:simplePos x="0" y="0"/>
              <wp:positionH relativeFrom="column">
                <wp:posOffset>2762246</wp:posOffset>
              </wp:positionH>
              <wp:positionV relativeFrom="paragraph">
                <wp:posOffset>45089</wp:posOffset>
              </wp:positionV>
              <wp:extent cx="641" cy="611505"/>
              <wp:effectExtent l="0" t="0" r="37459" b="36195"/>
              <wp:wrapNone/>
              <wp:docPr id="6" name="Ra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1" cy="611505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BFBC1FE" id="_x0000_t32" coordsize="21600,21600" o:spt="32" o:oned="t" path="m,l21600,21600e" filled="f">
              <v:path arrowok="t" fillok="f" o:connecttype="none"/>
              <o:lock v:ext="edit" shapetype="t"/>
            </v:shapetype>
            <v:shape id="Rak 26" o:spid="_x0000_s1026" type="#_x0000_t32" style="position:absolute;margin-left:217.5pt;margin-top:3.55pt;width:.05pt;height:48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" strokeweight=".35281mm">
              <v:stroke joinstyle="miter"/>
            </v:shap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66432" behindDoc="1" locked="0" layoutInCell="1" allowOverlap="1" wp14:anchorId="37FF38E0" wp14:editId="5535B427">
          <wp:simplePos x="0" y="0"/>
          <wp:positionH relativeFrom="column">
            <wp:posOffset>-3180082</wp:posOffset>
          </wp:positionH>
          <wp:positionV relativeFrom="paragraph">
            <wp:posOffset>-3946522</wp:posOffset>
          </wp:positionV>
          <wp:extent cx="5418002" cy="6371996"/>
          <wp:effectExtent l="0" t="0" r="0" b="0"/>
          <wp:wrapNone/>
          <wp:docPr id="7" name="Bildobjekt 36" descr="MM_Pil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8002" cy="6371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8E51C95" w14:textId="77777777" w:rsidR="009B4663" w:rsidRDefault="00564B23" w:rsidP="00AB0F58"/>
  <w:p w14:paraId="78864669" w14:textId="77777777" w:rsidR="009B4663" w:rsidRDefault="00564B23" w:rsidP="00AB0F58">
    <w:pPr>
      <w:pStyle w:val="Footer"/>
    </w:pPr>
  </w:p>
  <w:p w14:paraId="52481285" w14:textId="77777777" w:rsidR="009B4663" w:rsidRDefault="00577E2A" w:rsidP="00AB0F58">
    <w:pPr>
      <w:pStyle w:val="Foot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4D20A7" wp14:editId="11EA4A0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0" cy="208282"/>
              <wp:effectExtent l="0" t="0" r="0" b="1268"/>
              <wp:wrapSquare wrapText="bothSides"/>
              <wp:docPr id="8" name="Textrut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0" cy="20828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778ED5C" w14:textId="77777777" w:rsidR="009B4663" w:rsidRDefault="00564B23" w:rsidP="00AB0F58">
                          <w:pPr>
                            <w:pStyle w:val="Footer"/>
                          </w:pPr>
                        </w:p>
                      </w:txbxContent>
                    </wps:txbx>
                    <wps:bodyPr vert="horz" wrap="none" lIns="91440" tIns="45720" rIns="91440" bIns="45720" anchor="t" anchorCtr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4D20A7" id="_x0000_t202" coordsize="21600,21600" o:spt="202" path="m,l,21600r21600,l21600,xe">
              <v:stroke joinstyle="miter"/>
              <v:path gradientshapeok="t" o:connecttype="rect"/>
            </v:shapetype>
            <v:shape id="Textruta 18" o:spid="_x0000_s1028" type="#_x0000_t202" style="position:absolute;margin-left:0;margin-top:0;width:23.45pt;height:16.4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" filled="f" stroked="f">
              <v:textbox style="mso-fit-shape-to-text:t">
                <w:txbxContent>
                  <w:p w14:paraId="6778ED5C" w14:textId="77777777" w:rsidR="009B4663" w:rsidRDefault="00564B23" w:rsidP="00AB0F58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97938" w14:textId="77777777" w:rsidR="009B4663" w:rsidRDefault="00577E2A" w:rsidP="00AB0F5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B54C" w14:textId="77777777" w:rsidR="00564B23" w:rsidRDefault="00564B23" w:rsidP="00AB0F58">
      <w:r>
        <w:separator/>
      </w:r>
    </w:p>
  </w:footnote>
  <w:footnote w:type="continuationSeparator" w:id="0">
    <w:p w14:paraId="626D693B" w14:textId="77777777" w:rsidR="00564B23" w:rsidRDefault="00564B23" w:rsidP="00AB0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15DA1" w14:textId="77777777" w:rsidR="009B4663" w:rsidRDefault="00577E2A" w:rsidP="00AB0F58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0288" behindDoc="0" locked="0" layoutInCell="1" allowOverlap="1" wp14:anchorId="0A0BF031" wp14:editId="070A3882">
          <wp:simplePos x="0" y="0"/>
          <wp:positionH relativeFrom="page">
            <wp:posOffset>363858</wp:posOffset>
          </wp:positionH>
          <wp:positionV relativeFrom="page">
            <wp:posOffset>363858</wp:posOffset>
          </wp:positionV>
          <wp:extent cx="270004" cy="359999"/>
          <wp:effectExtent l="0" t="0" r="0" b="1951"/>
          <wp:wrapNone/>
          <wp:docPr id="1" name="Symb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0004" cy="359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9264" behindDoc="0" locked="0" layoutInCell="1" allowOverlap="1" wp14:anchorId="2E268940" wp14:editId="176C34AB">
          <wp:simplePos x="0" y="0"/>
          <wp:positionH relativeFrom="page">
            <wp:posOffset>1746247</wp:posOffset>
          </wp:positionH>
          <wp:positionV relativeFrom="page">
            <wp:posOffset>360045</wp:posOffset>
          </wp:positionV>
          <wp:extent cx="2383200" cy="395999"/>
          <wp:effectExtent l="0" t="0" r="0" b="4051"/>
          <wp:wrapNone/>
          <wp:docPr id="2" name="Logoty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83200" cy="395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BD983" w14:textId="77777777" w:rsidR="009B4663" w:rsidRDefault="00577E2A" w:rsidP="00AB0F58">
    <w:pPr>
      <w:pStyle w:val="Head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2D447C" wp14:editId="3CA92403">
              <wp:simplePos x="0" y="0"/>
              <wp:positionH relativeFrom="page">
                <wp:posOffset>1674495</wp:posOffset>
              </wp:positionH>
              <wp:positionV relativeFrom="page">
                <wp:posOffset>360045</wp:posOffset>
              </wp:positionV>
              <wp:extent cx="0" cy="1655448"/>
              <wp:effectExtent l="0" t="0" r="38100" b="20952"/>
              <wp:wrapNone/>
              <wp:docPr id="3" name="Rak koppli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5448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231F2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893CD44" id="_x0000_t32" coordsize="21600,21600" o:spt="32" o:oned="t" path="m,l21600,21600e" filled="f">
              <v:path arrowok="t" fillok="f" o:connecttype="none"/>
              <o:lock v:ext="edit" shapetype="t"/>
            </v:shapetype>
            <v:shape id="Rak koppling 3" o:spid="_x0000_s1026" type="#_x0000_t32" style="position:absolute;margin-left:131.85pt;margin-top:28.35pt;width:0;height:130.3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" strokecolor="#231f20" strokeweight=".17625mm">
              <v:stroke joinstyle="miter"/>
              <w10:wrap anchorx="page" anchory="page"/>
            </v:shap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63360" behindDoc="0" locked="0" layoutInCell="1" allowOverlap="1" wp14:anchorId="3FD74E32" wp14:editId="41DFBC77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4" cy="359999"/>
          <wp:effectExtent l="0" t="0" r="0" b="1951"/>
          <wp:wrapNone/>
          <wp:docPr id="4" name="Symb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0004" cy="359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62336" behindDoc="0" locked="0" layoutInCell="1" allowOverlap="1" wp14:anchorId="3F4DF513" wp14:editId="2CBFBD8F">
          <wp:simplePos x="0" y="0"/>
          <wp:positionH relativeFrom="page">
            <wp:posOffset>1746247</wp:posOffset>
          </wp:positionH>
          <wp:positionV relativeFrom="page">
            <wp:posOffset>360045</wp:posOffset>
          </wp:positionV>
          <wp:extent cx="2383200" cy="395999"/>
          <wp:effectExtent l="0" t="0" r="0" b="4051"/>
          <wp:wrapNone/>
          <wp:docPr id="5" name="Logoty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83200" cy="395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3D865" w14:textId="77777777" w:rsidR="009B4663" w:rsidRDefault="00577E2A" w:rsidP="00AB0F58">
    <w:pPr>
      <w:pStyle w:val="Header"/>
    </w:pPr>
    <w:r>
      <w:rPr>
        <w:noProof/>
        <w:lang w:eastAsia="sv-SE"/>
      </w:rPr>
      <w:drawing>
        <wp:anchor distT="0" distB="0" distL="114300" distR="114300" simplePos="0" relativeHeight="251671552" behindDoc="0" locked="0" layoutInCell="1" allowOverlap="1" wp14:anchorId="64270AEB" wp14:editId="48DAB66F">
          <wp:simplePos x="0" y="0"/>
          <wp:positionH relativeFrom="page">
            <wp:posOffset>363858</wp:posOffset>
          </wp:positionH>
          <wp:positionV relativeFrom="page">
            <wp:posOffset>363858</wp:posOffset>
          </wp:positionV>
          <wp:extent cx="270004" cy="359999"/>
          <wp:effectExtent l="0" t="0" r="0" b="1951"/>
          <wp:wrapNone/>
          <wp:docPr id="9" name="Symb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0004" cy="359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70528" behindDoc="0" locked="0" layoutInCell="1" allowOverlap="1" wp14:anchorId="09958ABB" wp14:editId="48F7E992">
          <wp:simplePos x="0" y="0"/>
          <wp:positionH relativeFrom="page">
            <wp:posOffset>1746247</wp:posOffset>
          </wp:positionH>
          <wp:positionV relativeFrom="page">
            <wp:posOffset>360045</wp:posOffset>
          </wp:positionV>
          <wp:extent cx="2383200" cy="395999"/>
          <wp:effectExtent l="0" t="0" r="0" b="4051"/>
          <wp:wrapNone/>
          <wp:docPr id="10" name="Logoty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83200" cy="395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47A3"/>
    <w:multiLevelType w:val="multilevel"/>
    <w:tmpl w:val="E68C2F6E"/>
    <w:styleLink w:val="LFO5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F752C"/>
    <w:multiLevelType w:val="multilevel"/>
    <w:tmpl w:val="C756C3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21C64E4"/>
    <w:multiLevelType w:val="multilevel"/>
    <w:tmpl w:val="92FE90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E8F5222"/>
    <w:multiLevelType w:val="hybridMultilevel"/>
    <w:tmpl w:val="69622D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08CD"/>
    <w:multiLevelType w:val="multilevel"/>
    <w:tmpl w:val="C18212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ADD2292"/>
    <w:multiLevelType w:val="multilevel"/>
    <w:tmpl w:val="DA00BF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C091CEF"/>
    <w:multiLevelType w:val="multilevel"/>
    <w:tmpl w:val="53124C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03238A5"/>
    <w:multiLevelType w:val="multilevel"/>
    <w:tmpl w:val="BD26FD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C0D6B1A"/>
    <w:multiLevelType w:val="multilevel"/>
    <w:tmpl w:val="25EC16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37113C"/>
    <w:multiLevelType w:val="multilevel"/>
    <w:tmpl w:val="D022269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0" w15:restartNumberingAfterBreak="0">
    <w:nsid w:val="778035BE"/>
    <w:multiLevelType w:val="multilevel"/>
    <w:tmpl w:val="E7740B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97E34E0"/>
    <w:multiLevelType w:val="multilevel"/>
    <w:tmpl w:val="503EED9C"/>
    <w:styleLink w:val="WWOutlineListStyl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130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8B"/>
    <w:rsid w:val="00062E8E"/>
    <w:rsid w:val="001D0D19"/>
    <w:rsid w:val="002A003E"/>
    <w:rsid w:val="00564B23"/>
    <w:rsid w:val="00577E2A"/>
    <w:rsid w:val="0090288B"/>
    <w:rsid w:val="00A062B1"/>
    <w:rsid w:val="00AB0F58"/>
    <w:rsid w:val="00B0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83F"/>
  <w15:docId w15:val="{0DB7B90B-0D8D-4B6B-B5CC-FCD68CE0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60" w:lineRule="atLeast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58"/>
    <w:pPr>
      <w:suppressAutoHyphens/>
    </w:pPr>
    <w:rPr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120"/>
      <w:outlineLvl w:val="0"/>
    </w:pPr>
    <w:rPr>
      <w:rFonts w:eastAsia="SimHei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40" w:after="0"/>
      <w:outlineLvl w:val="1"/>
    </w:pPr>
    <w:rPr>
      <w:rFonts w:eastAsia="SimHei"/>
      <w:sz w:val="2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240" w:after="0"/>
      <w:outlineLvl w:val="2"/>
    </w:pPr>
    <w:rPr>
      <w:rFonts w:eastAsia="SimHe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40" w:after="0"/>
      <w:outlineLvl w:val="3"/>
    </w:pPr>
    <w:rPr>
      <w:rFonts w:eastAsia="SimHe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eastAsia="SimHei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="SimHei"/>
    </w:rPr>
  </w:style>
  <w:style w:type="paragraph" w:styleId="Heading7">
    <w:name w:val="heading 7"/>
    <w:basedOn w:val="Normal"/>
    <w:next w:val="Normal"/>
    <w:pPr>
      <w:keepNext/>
      <w:keepLines/>
      <w:numPr>
        <w:ilvl w:val="6"/>
        <w:numId w:val="1"/>
      </w:numPr>
      <w:spacing w:before="40"/>
      <w:outlineLvl w:val="6"/>
    </w:pPr>
    <w:rPr>
      <w:rFonts w:eastAsia="SimHei"/>
      <w:i/>
      <w:iCs/>
    </w:rPr>
  </w:style>
  <w:style w:type="paragraph" w:styleId="Heading8">
    <w:name w:val="heading 8"/>
    <w:basedOn w:val="Normal"/>
    <w:next w:val="Normal"/>
    <w:pPr>
      <w:keepNext/>
      <w:keepLines/>
      <w:numPr>
        <w:ilvl w:val="7"/>
        <w:numId w:val="1"/>
      </w:numPr>
      <w:spacing w:before="40"/>
      <w:outlineLvl w:val="7"/>
    </w:pPr>
    <w:rPr>
      <w:rFonts w:eastAsia="SimHei"/>
      <w:color w:val="262626"/>
      <w:sz w:val="21"/>
      <w:szCs w:val="21"/>
    </w:rPr>
  </w:style>
  <w:style w:type="paragraph" w:styleId="Heading9">
    <w:name w:val="heading 9"/>
    <w:basedOn w:val="Normal"/>
    <w:next w:val="Normal"/>
    <w:pPr>
      <w:keepNext/>
      <w:keepLines/>
      <w:numPr>
        <w:ilvl w:val="8"/>
        <w:numId w:val="1"/>
      </w:numPr>
      <w:spacing w:before="40"/>
      <w:outlineLvl w:val="8"/>
    </w:pPr>
    <w:rPr>
      <w:rFonts w:eastAsia="SimHei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styleId="Header">
    <w:name w:val="header"/>
    <w:basedOn w:val="Normal"/>
    <w:pPr>
      <w:tabs>
        <w:tab w:val="left" w:pos="6804"/>
      </w:tabs>
      <w:spacing w:after="0" w:line="240" w:lineRule="auto"/>
      <w:ind w:right="-1332"/>
    </w:pPr>
  </w:style>
  <w:style w:type="character" w:customStyle="1" w:styleId="HeaderChar">
    <w:name w:val="Header Char"/>
    <w:basedOn w:val="DefaultParagraphFont"/>
    <w:rPr>
      <w:rFonts w:cs="Times New Roman"/>
      <w:color w:val="000000"/>
      <w:lang w:val="en-GB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80" w:lineRule="atLeast"/>
    </w:pPr>
    <w:rPr>
      <w:sz w:val="16"/>
    </w:rPr>
  </w:style>
  <w:style w:type="character" w:customStyle="1" w:styleId="FooterChar">
    <w:name w:val="Footer Char"/>
    <w:basedOn w:val="DefaultParagraphFont"/>
    <w:rPr>
      <w:rFonts w:cs="Times New Roman"/>
      <w:color w:val="000000"/>
      <w:sz w:val="16"/>
      <w:lang w:val="en-GB"/>
    </w:rPr>
  </w:style>
  <w:style w:type="character" w:customStyle="1" w:styleId="Heading1Char">
    <w:name w:val="Heading 1 Char"/>
    <w:basedOn w:val="DefaultParagraphFont"/>
    <w:rPr>
      <w:rFonts w:ascii="Times New Roman" w:eastAsia="SimHei" w:hAnsi="Times New Roman" w:cs="Times New Roman"/>
      <w:color w:val="000000"/>
      <w:sz w:val="34"/>
      <w:szCs w:val="32"/>
      <w:lang w:val="en-GB"/>
    </w:rPr>
  </w:style>
  <w:style w:type="character" w:customStyle="1" w:styleId="Heading2Char">
    <w:name w:val="Heading 2 Char"/>
    <w:basedOn w:val="DefaultParagraphFont"/>
    <w:rPr>
      <w:rFonts w:ascii="Times New Roman" w:eastAsia="SimHei" w:hAnsi="Times New Roman" w:cs="Times New Roman"/>
      <w:color w:val="000000"/>
      <w:sz w:val="26"/>
      <w:szCs w:val="28"/>
      <w:lang w:val="en-GB"/>
    </w:rPr>
  </w:style>
  <w:style w:type="character" w:customStyle="1" w:styleId="Heading3Char">
    <w:name w:val="Heading 3 Char"/>
    <w:basedOn w:val="DefaultParagraphFont"/>
    <w:rPr>
      <w:rFonts w:ascii="Times New Roman" w:eastAsia="SimHei" w:hAnsi="Times New Roman" w:cs="Times New Roman"/>
      <w:b/>
      <w:color w:val="000000"/>
      <w:lang w:val="en-GB"/>
    </w:rPr>
  </w:style>
  <w:style w:type="character" w:customStyle="1" w:styleId="Heading4Char">
    <w:name w:val="Heading 4 Char"/>
    <w:basedOn w:val="DefaultParagraphFont"/>
    <w:rPr>
      <w:rFonts w:ascii="Times New Roman" w:eastAsia="SimHei" w:hAnsi="Times New Roman" w:cs="Times New Roman"/>
      <w:i/>
      <w:iCs/>
      <w:color w:val="000000"/>
      <w:lang w:val="en-GB"/>
    </w:rPr>
  </w:style>
  <w:style w:type="character" w:customStyle="1" w:styleId="Heading5Char">
    <w:name w:val="Heading 5 Char"/>
    <w:basedOn w:val="DefaultParagraphFont"/>
    <w:rPr>
      <w:rFonts w:ascii="Times New Roman" w:eastAsia="SimHei" w:hAnsi="Times New Roman" w:cs="Times New Roman"/>
      <w:color w:val="404040"/>
    </w:rPr>
  </w:style>
  <w:style w:type="character" w:customStyle="1" w:styleId="Heading6Char">
    <w:name w:val="Heading 6 Char"/>
    <w:basedOn w:val="DefaultParagraphFont"/>
    <w:rPr>
      <w:rFonts w:ascii="Times New Roman" w:eastAsia="SimHei" w:hAnsi="Times New Roman" w:cs="Times New Roman"/>
    </w:rPr>
  </w:style>
  <w:style w:type="character" w:customStyle="1" w:styleId="Heading7Char">
    <w:name w:val="Heading 7 Char"/>
    <w:basedOn w:val="DefaultParagraphFont"/>
    <w:rPr>
      <w:rFonts w:ascii="Times New Roman" w:eastAsia="SimHei" w:hAnsi="Times New Roman" w:cs="Times New Roman"/>
      <w:i/>
      <w:iCs/>
    </w:rPr>
  </w:style>
  <w:style w:type="character" w:customStyle="1" w:styleId="Heading8Char">
    <w:name w:val="Heading 8 Char"/>
    <w:basedOn w:val="DefaultParagraphFont"/>
    <w:rPr>
      <w:rFonts w:ascii="Times New Roman" w:eastAsia="SimHei" w:hAnsi="Times New Roman" w:cs="Times New Roman"/>
      <w:color w:val="262626"/>
      <w:sz w:val="21"/>
      <w:szCs w:val="21"/>
    </w:rPr>
  </w:style>
  <w:style w:type="character" w:customStyle="1" w:styleId="Heading9Char">
    <w:name w:val="Heading 9 Char"/>
    <w:basedOn w:val="DefaultParagraphFont"/>
    <w:rPr>
      <w:rFonts w:ascii="Times New Roman" w:eastAsia="SimHei" w:hAnsi="Times New Roman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747474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eastAsia="SimHei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Times New Roman" w:eastAsia="SimHei" w:hAnsi="Times New Roman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  <w:spacing w:val="15"/>
    </w:rPr>
  </w:style>
  <w:style w:type="character" w:customStyle="1" w:styleId="SubtitleChar">
    <w:name w:val="Subtitle Char"/>
    <w:basedOn w:val="DefaultParagraphFont"/>
    <w:rPr>
      <w:color w:val="5A5A5A"/>
      <w:spacing w:val="15"/>
    </w:rPr>
  </w:style>
  <w:style w:type="character" w:styleId="Strong">
    <w:name w:val="Strong"/>
    <w:basedOn w:val="DefaultParagraphFont"/>
    <w:rPr>
      <w:b/>
      <w:bCs/>
      <w:color w:val="auto"/>
    </w:rPr>
  </w:style>
  <w:style w:type="character" w:styleId="Emphasis">
    <w:name w:val="Emphasis"/>
    <w:basedOn w:val="DefaultParagraphFont"/>
    <w:rPr>
      <w:i/>
      <w:iCs/>
      <w:color w:val="auto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IntenseQuote">
    <w:name w:val="Intense Quote"/>
    <w:basedOn w:val="Normal"/>
    <w:next w:val="Normal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404040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b/>
      <w:bCs/>
      <w:i/>
      <w:iCs/>
      <w:color w:val="auto"/>
    </w:rPr>
  </w:style>
  <w:style w:type="character" w:styleId="SubtleReference">
    <w:name w:val="Subtle Reference"/>
    <w:basedOn w:val="DefaultParagraphFont"/>
    <w:rPr>
      <w:smallCaps/>
      <w:color w:val="404040"/>
    </w:rPr>
  </w:style>
  <w:style w:type="character" w:styleId="IntenseReference">
    <w:name w:val="Intense Reference"/>
    <w:basedOn w:val="DefaultParagraphFont"/>
    <w:rPr>
      <w:b/>
      <w:bCs/>
      <w:smallCaps/>
      <w:color w:val="404040"/>
      <w:spacing w:val="5"/>
    </w:rPr>
  </w:style>
  <w:style w:type="character" w:styleId="BookTitle">
    <w:name w:val="Book Title"/>
    <w:basedOn w:val="DefaultParagraphFont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qFormat/>
    <w:pPr>
      <w:numPr>
        <w:numId w:val="2"/>
      </w:numPr>
    </w:pPr>
  </w:style>
  <w:style w:type="paragraph" w:styleId="BalloonText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</w:style>
  <w:style w:type="paragraph" w:customStyle="1" w:styleId="Dokumenttyp">
    <w:name w:val="Dokumenttyp"/>
    <w:basedOn w:val="Normal"/>
    <w:pPr>
      <w:spacing w:after="100"/>
    </w:pPr>
    <w:rPr>
      <w:sz w:val="44"/>
    </w:rPr>
  </w:style>
  <w:style w:type="paragraph" w:customStyle="1" w:styleId="Titel">
    <w:name w:val="Titel"/>
    <w:basedOn w:val="Dokumenttyp"/>
    <w:pPr>
      <w:spacing w:before="1440" w:after="0"/>
    </w:pPr>
    <w:rPr>
      <w:sz w:val="60"/>
      <w:szCs w:val="60"/>
    </w:rPr>
  </w:style>
  <w:style w:type="paragraph" w:customStyle="1" w:styleId="Frfattarruta">
    <w:name w:val="Författarruta"/>
    <w:basedOn w:val="Normal"/>
    <w:pPr>
      <w:spacing w:after="0"/>
    </w:pPr>
    <w:rPr>
      <w:i/>
    </w:rPr>
  </w:style>
  <w:style w:type="paragraph" w:styleId="TOC1">
    <w:name w:val="toc 1"/>
    <w:basedOn w:val="Normal"/>
    <w:next w:val="Normal"/>
    <w:autoRedefine/>
    <w:uiPriority w:val="39"/>
    <w:pPr>
      <w:spacing w:before="120" w:after="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pPr>
      <w:spacing w:after="0"/>
      <w:ind w:left="221"/>
    </w:pPr>
    <w:rPr>
      <w:i/>
      <w:iCs/>
    </w:rPr>
  </w:style>
  <w:style w:type="paragraph" w:styleId="TOC3">
    <w:name w:val="toc 3"/>
    <w:basedOn w:val="Normal"/>
    <w:next w:val="Normal"/>
    <w:autoRedefine/>
    <w:pPr>
      <w:spacing w:after="0"/>
      <w:ind w:left="442"/>
    </w:pPr>
  </w:style>
  <w:style w:type="paragraph" w:styleId="TOC4">
    <w:name w:val="toc 4"/>
    <w:basedOn w:val="Normal"/>
    <w:next w:val="Normal"/>
    <w:autoRedefine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</w:style>
  <w:style w:type="numbering" w:customStyle="1" w:styleId="LFO5">
    <w:name w:val="LFO5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z\Downloads\Study\2DV608%20Software%20Design\Assignment%201\RequirementsDocument_Z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C8BF8-057F-49A3-8FC1-BAC86B50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RequirementsDocument_Zong</Template>
  <TotalTime>2954</TotalTime>
  <Pages>7</Pages>
  <Words>1276</Words>
  <Characters>7125</Characters>
  <Application>Microsoft Office Word</Application>
  <DocSecurity>0</DocSecurity>
  <Lines>254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/>
  <dc:creator>Xingrong Zong</dc:creator>
  <dc:description/>
  <cp:lastModifiedBy>Xingrong Zong</cp:lastModifiedBy>
  <cp:revision>4</cp:revision>
  <cp:lastPrinted>2017-04-13T08:40:00Z</cp:lastPrinted>
  <dcterms:created xsi:type="dcterms:W3CDTF">2021-02-12T21:37:00Z</dcterms:created>
  <dcterms:modified xsi:type="dcterms:W3CDTF">2021-02-15T19:38:00Z</dcterms:modified>
</cp:coreProperties>
</file>