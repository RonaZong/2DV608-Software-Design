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99711832" w:displacedByCustomXml="next"/>
    <w:sdt>
      <w:sdtPr>
        <w:alias w:val="Title"/>
        <w:tag w:val=""/>
        <w:id w:val="1594053417"/>
        <w:placeholder>
          <w:docPart w:val="2415A3B26653461780DEFDD95EA0E01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63D75C21" w14:textId="1D838843" w:rsidR="00860659" w:rsidRPr="00255E2B" w:rsidRDefault="009A4D58" w:rsidP="00AE0C5E">
          <w:pPr>
            <w:pStyle w:val="TitleLinnaeus"/>
          </w:pPr>
          <w:r>
            <w:t>Performance Engineering</w:t>
          </w:r>
        </w:p>
      </w:sdtContent>
    </w:sdt>
    <w:bookmarkEnd w:id="0" w:displacedByCustomXml="prev"/>
    <w:sdt>
      <w:sdtPr>
        <w:rPr>
          <w:sz w:val="36"/>
          <w:szCs w:val="36"/>
        </w:rPr>
        <w:id w:val="804596263"/>
        <w:placeholder>
          <w:docPart w:val="4B5841D54B464063B9C5255625B8BFFB"/>
        </w:placeholder>
        <w:showingPlcHdr/>
        <w:text/>
      </w:sdtPr>
      <w:sdtContent>
        <w:p w14:paraId="57F63FC5" w14:textId="77777777" w:rsidR="00860659" w:rsidRPr="00255E2B" w:rsidRDefault="005B49D4" w:rsidP="00AE0C5E">
          <w:pPr>
            <w:pStyle w:val="Dokumenttyp"/>
            <w:rPr>
              <w:sz w:val="36"/>
              <w:szCs w:val="36"/>
            </w:rPr>
          </w:pPr>
          <w:r w:rsidRPr="00255E2B">
            <w:rPr>
              <w:rStyle w:val="PlaceholderText"/>
              <w:i/>
            </w:rPr>
            <w:t>[</w:t>
          </w:r>
          <w:r w:rsidR="00A60AEA" w:rsidRPr="00255E2B">
            <w:rPr>
              <w:rStyle w:val="PlaceholderText"/>
              <w:i/>
            </w:rPr>
            <w:t>Subtitle</w:t>
          </w:r>
          <w:r w:rsidRPr="00255E2B">
            <w:rPr>
              <w:rStyle w:val="PlaceholderText"/>
              <w:i/>
            </w:rPr>
            <w:t>]</w:t>
          </w:r>
        </w:p>
      </w:sdtContent>
    </w:sdt>
    <w:p w14:paraId="1CF943FB" w14:textId="77777777" w:rsidR="001F6AC1" w:rsidRPr="00255E2B" w:rsidRDefault="000B4C66" w:rsidP="00AE0C5E">
      <w:pPr>
        <w:rPr>
          <w:sz w:val="36"/>
          <w:szCs w:val="36"/>
        </w:rPr>
      </w:pPr>
      <w:r w:rsidRPr="00255E2B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8480" behindDoc="0" locked="1" layoutInCell="1" allowOverlap="1" wp14:anchorId="2A29E753" wp14:editId="249C21A9">
                <wp:simplePos x="0" y="0"/>
                <wp:positionH relativeFrom="page">
                  <wp:posOffset>1746250</wp:posOffset>
                </wp:positionH>
                <wp:positionV relativeFrom="page">
                  <wp:posOffset>900430</wp:posOffset>
                </wp:positionV>
                <wp:extent cx="4680000" cy="1242000"/>
                <wp:effectExtent l="0" t="0" r="25400" b="15875"/>
                <wp:wrapTopAndBottom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1242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sdt>
                            <w:sdtPr>
                              <w:id w:val="431253130"/>
                              <w:showingPlcHdr/>
                              <w:text w:multiLine="1"/>
                            </w:sdtPr>
                            <w:sdtContent>
                              <w:p w14:paraId="74510567" w14:textId="77777777" w:rsidR="0012378E" w:rsidRPr="00BF09FD" w:rsidRDefault="0012378E" w:rsidP="00AE0C5E">
                                <w:pPr>
                                  <w:pStyle w:val="Dokumenttyp"/>
                                </w:pPr>
                                <w:r w:rsidRPr="00BF09FD">
                                  <w:rPr>
                                    <w:rStyle w:val="PlaceholderText"/>
                                  </w:rPr>
                                  <w:t>[Document type]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9E753"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margin-left:137.5pt;margin-top:70.9pt;width:368.5pt;height:97.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" filled="f" strokecolor="white [3212]" strokeweight=".5pt">
                <v:textbox inset="0,0,0,0">
                  <w:txbxContent>
                    <w:sdt>
                      <w:sdtPr>
                        <w:id w:val="431253130"/>
                        <w:showingPlcHdr/>
                        <w:text w:multiLine="1"/>
                      </w:sdtPr>
                      <w:sdtContent>
                        <w:p w14:paraId="74510567" w14:textId="77777777" w:rsidR="0012378E" w:rsidRPr="00BF09FD" w:rsidRDefault="0012378E" w:rsidP="00AE0C5E">
                          <w:pPr>
                            <w:pStyle w:val="Dokumenttyp"/>
                          </w:pPr>
                          <w:r w:rsidRPr="00BF09FD">
                            <w:rPr>
                              <w:rStyle w:val="PlaceholderText"/>
                            </w:rPr>
                            <w:t>[Document type]</w:t>
                          </w:r>
                        </w:p>
                      </w:sdtContent>
                    </w:sdt>
                  </w:txbxContent>
                </v:textbox>
                <w10:wrap type="topAndBottom" anchorx="page" anchory="page"/>
                <w10:anchorlock/>
              </v:shape>
            </w:pict>
          </mc:Fallback>
        </mc:AlternateContent>
      </w:r>
      <w:r w:rsidR="005A4295" w:rsidRPr="00255E2B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C42750" wp14:editId="4424F683">
                <wp:simplePos x="0" y="0"/>
                <wp:positionH relativeFrom="column">
                  <wp:posOffset>2759075</wp:posOffset>
                </wp:positionH>
                <wp:positionV relativeFrom="page">
                  <wp:posOffset>9534525</wp:posOffset>
                </wp:positionV>
                <wp:extent cx="2858135" cy="791845"/>
                <wp:effectExtent l="0" t="0" r="0" b="8255"/>
                <wp:wrapNone/>
                <wp:docPr id="25" name="Textru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791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F048D" w14:textId="77777777" w:rsidR="0012378E" w:rsidRPr="00FD4D9F" w:rsidRDefault="0012378E" w:rsidP="00FD4D9F">
                            <w:pPr>
                              <w:pStyle w:val="Frfattarruta"/>
                              <w:spacing w:line="240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4D9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Author: </w:t>
                            </w:r>
                            <w:sdt>
                              <w:sdt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alias w:val="Author"/>
                                <w:tag w:val=""/>
                                <w:id w:val="-176729370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Pr="00FD4D9F"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Xingrong Zong</w:t>
                                </w:r>
                              </w:sdtContent>
                            </w:sdt>
                          </w:p>
                          <w:p w14:paraId="4EAE46D3" w14:textId="77777777" w:rsidR="0012378E" w:rsidRPr="00FD4D9F" w:rsidRDefault="0012378E" w:rsidP="00FD4D9F">
                            <w:pPr>
                              <w:pStyle w:val="Frfattarruta"/>
                              <w:spacing w:line="240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4D9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Supervisor: </w:t>
                            </w: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id w:val="546336949"/>
                                <w:showingPlcHdr/>
                                <w:text/>
                              </w:sdtPr>
                              <w:sdtContent>
                                <w:r w:rsidRPr="00FD4D9F">
                                  <w:rPr>
                                    <w:rStyle w:val="PlaceholderText"/>
                                    <w:i w:val="0"/>
                                    <w:sz w:val="22"/>
                                    <w:szCs w:val="22"/>
                                    <w:lang w:val="sv-SE"/>
                                  </w:rPr>
                                  <w:t>[Supervisor]</w:t>
                                </w:r>
                              </w:sdtContent>
                            </w:sdt>
                          </w:p>
                          <w:p w14:paraId="0EDFEFF0" w14:textId="1B75001F" w:rsidR="0012378E" w:rsidRPr="00FD4D9F" w:rsidRDefault="0012378E" w:rsidP="00FD4D9F">
                            <w:pPr>
                              <w:pStyle w:val="Frfattarruta"/>
                              <w:spacing w:line="240" w:lineRule="auto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D4D9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Semester: </w:t>
                            </w:r>
                            <w:sdt>
                              <w:sdt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id w:val="1653417009"/>
                                <w:text/>
                              </w:sdtPr>
                              <w:sdtContent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VT21</w:t>
                                </w:r>
                              </w:sdtContent>
                            </w:sdt>
                          </w:p>
                          <w:p w14:paraId="40047127" w14:textId="6BF2D8F7" w:rsidR="0012378E" w:rsidRPr="00FD4D9F" w:rsidRDefault="0012378E" w:rsidP="00FD4D9F">
                            <w:pPr>
                              <w:pStyle w:val="Frfattarruta"/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FD4D9F">
                              <w:rPr>
                                <w:sz w:val="22"/>
                                <w:szCs w:val="22"/>
                              </w:rPr>
                              <w:t xml:space="preserve">Course code: </w:t>
                            </w: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id w:val="-475997056"/>
                                <w:text/>
                              </w:sdtPr>
                              <w:sdtContent>
                                <w:r>
                                  <w:rPr>
                                    <w:sz w:val="22"/>
                                    <w:szCs w:val="22"/>
                                  </w:rPr>
                                  <w:t>2DV608</w:t>
                                </w:r>
                              </w:sdtContent>
                            </w:sdt>
                          </w:p>
                          <w:p w14:paraId="0575AA08" w14:textId="77777777" w:rsidR="0012378E" w:rsidRPr="00FD4D9F" w:rsidRDefault="0012378E" w:rsidP="00FD4D9F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E08A59D" w14:textId="77777777" w:rsidR="0012378E" w:rsidRDefault="0012378E" w:rsidP="00AE0C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42750" id="Textruta 25" o:spid="_x0000_s1027" type="#_x0000_t202" style="position:absolute;margin-left:217.25pt;margin-top:750.75pt;width:225.05pt;height:6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" filled="f" stroked="f">
                <v:textbox>
                  <w:txbxContent>
                    <w:p w14:paraId="098F048D" w14:textId="77777777" w:rsidR="0012378E" w:rsidRPr="00FD4D9F" w:rsidRDefault="0012378E" w:rsidP="00FD4D9F">
                      <w:pPr>
                        <w:pStyle w:val="Frfattarruta"/>
                        <w:spacing w:line="240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D4D9F">
                        <w:rPr>
                          <w:sz w:val="22"/>
                          <w:szCs w:val="22"/>
                          <w:lang w:val="en-US"/>
                        </w:rPr>
                        <w:t xml:space="preserve">Author: </w:t>
                      </w:r>
                      <w:sdt>
                        <w:sdtPr>
                          <w:rPr>
                            <w:sz w:val="22"/>
                            <w:szCs w:val="22"/>
                            <w:lang w:val="en-US"/>
                          </w:rPr>
                          <w:alias w:val="Author"/>
                          <w:tag w:val=""/>
                          <w:id w:val="-176729370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Pr="00FD4D9F">
                            <w:rPr>
                              <w:sz w:val="22"/>
                              <w:szCs w:val="22"/>
                              <w:lang w:val="en-US"/>
                            </w:rPr>
                            <w:t>Xingrong Zong</w:t>
                          </w:r>
                        </w:sdtContent>
                      </w:sdt>
                    </w:p>
                    <w:p w14:paraId="4EAE46D3" w14:textId="77777777" w:rsidR="0012378E" w:rsidRPr="00FD4D9F" w:rsidRDefault="0012378E" w:rsidP="00FD4D9F">
                      <w:pPr>
                        <w:pStyle w:val="Frfattarruta"/>
                        <w:spacing w:line="240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D4D9F">
                        <w:rPr>
                          <w:sz w:val="22"/>
                          <w:szCs w:val="22"/>
                          <w:lang w:val="en-US"/>
                        </w:rPr>
                        <w:t xml:space="preserve">Supervisor: </w:t>
                      </w:r>
                      <w:sdt>
                        <w:sdtPr>
                          <w:rPr>
                            <w:sz w:val="22"/>
                            <w:szCs w:val="22"/>
                          </w:rPr>
                          <w:id w:val="546336949"/>
                          <w:showingPlcHdr/>
                          <w:text/>
                        </w:sdtPr>
                        <w:sdtContent>
                          <w:r w:rsidRPr="00FD4D9F">
                            <w:rPr>
                              <w:rStyle w:val="PlaceholderText"/>
                              <w:i w:val="0"/>
                              <w:sz w:val="22"/>
                              <w:szCs w:val="22"/>
                              <w:lang w:val="sv-SE"/>
                            </w:rPr>
                            <w:t>[Supervisor]</w:t>
                          </w:r>
                        </w:sdtContent>
                      </w:sdt>
                    </w:p>
                    <w:p w14:paraId="0EDFEFF0" w14:textId="1B75001F" w:rsidR="0012378E" w:rsidRPr="00FD4D9F" w:rsidRDefault="0012378E" w:rsidP="00FD4D9F">
                      <w:pPr>
                        <w:pStyle w:val="Frfattarruta"/>
                        <w:spacing w:line="240" w:lineRule="auto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D4D9F">
                        <w:rPr>
                          <w:sz w:val="22"/>
                          <w:szCs w:val="22"/>
                          <w:lang w:val="en-US"/>
                        </w:rPr>
                        <w:t xml:space="preserve">Semester: </w:t>
                      </w:r>
                      <w:sdt>
                        <w:sdtPr>
                          <w:rPr>
                            <w:sz w:val="22"/>
                            <w:szCs w:val="22"/>
                            <w:lang w:val="en-US"/>
                          </w:rPr>
                          <w:id w:val="1653417009"/>
                          <w:text/>
                        </w:sdtPr>
                        <w:sdtContent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VT21</w:t>
                          </w:r>
                        </w:sdtContent>
                      </w:sdt>
                    </w:p>
                    <w:p w14:paraId="40047127" w14:textId="6BF2D8F7" w:rsidR="0012378E" w:rsidRPr="00FD4D9F" w:rsidRDefault="0012378E" w:rsidP="00FD4D9F">
                      <w:pPr>
                        <w:pStyle w:val="Frfattarruta"/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 w:rsidRPr="00FD4D9F">
                        <w:rPr>
                          <w:sz w:val="22"/>
                          <w:szCs w:val="22"/>
                        </w:rPr>
                        <w:t xml:space="preserve">Course code: </w:t>
                      </w:r>
                      <w:sdt>
                        <w:sdtPr>
                          <w:rPr>
                            <w:sz w:val="22"/>
                            <w:szCs w:val="22"/>
                          </w:rPr>
                          <w:id w:val="-475997056"/>
                          <w:text/>
                        </w:sdtPr>
                        <w:sdtContent>
                          <w:r>
                            <w:rPr>
                              <w:sz w:val="22"/>
                              <w:szCs w:val="22"/>
                            </w:rPr>
                            <w:t>2DV608</w:t>
                          </w:r>
                        </w:sdtContent>
                      </w:sdt>
                    </w:p>
                    <w:p w14:paraId="0575AA08" w14:textId="77777777" w:rsidR="0012378E" w:rsidRPr="00FD4D9F" w:rsidRDefault="0012378E" w:rsidP="00FD4D9F">
                      <w:pPr>
                        <w:spacing w:line="240" w:lineRule="auto"/>
                        <w:rPr>
                          <w:sz w:val="22"/>
                          <w:szCs w:val="22"/>
                        </w:rPr>
                      </w:pPr>
                    </w:p>
                    <w:p w14:paraId="0E08A59D" w14:textId="77777777" w:rsidR="0012378E" w:rsidRDefault="0012378E" w:rsidP="00AE0C5E"/>
                  </w:txbxContent>
                </v:textbox>
                <w10:wrap anchory="page"/>
              </v:shape>
            </w:pict>
          </mc:Fallback>
        </mc:AlternateContent>
      </w:r>
      <w:r w:rsidR="001F6AC1" w:rsidRPr="00255E2B">
        <w:rPr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80917535"/>
        <w:docPartObj>
          <w:docPartGallery w:val="Table of Contents"/>
          <w:docPartUnique/>
        </w:docPartObj>
      </w:sdtPr>
      <w:sdtEndPr>
        <w:rPr>
          <w:rFonts w:cstheme="minorHAnsi"/>
          <w:noProof/>
          <w:color w:val="000000"/>
          <w:sz w:val="24"/>
          <w:szCs w:val="24"/>
        </w:rPr>
      </w:sdtEndPr>
      <w:sdtContent>
        <w:p w14:paraId="21B1BEBD" w14:textId="77777777" w:rsidR="00053690" w:rsidRPr="00255E2B" w:rsidRDefault="00EB23CD" w:rsidP="00AE0C5E">
          <w:pPr>
            <w:pStyle w:val="TOCHeading"/>
            <w:numPr>
              <w:ilvl w:val="0"/>
              <w:numId w:val="0"/>
            </w:numPr>
          </w:pPr>
          <w:r>
            <w:t>Table of co</w:t>
          </w:r>
          <w:r w:rsidR="00A60AEA" w:rsidRPr="00255E2B">
            <w:t>ntents</w:t>
          </w:r>
        </w:p>
        <w:p w14:paraId="30BC4FEB" w14:textId="33A453E0" w:rsidR="00297BD4" w:rsidRDefault="00053690">
          <w:pPr>
            <w:pStyle w:val="TOC1"/>
            <w:tabs>
              <w:tab w:val="left" w:pos="442"/>
              <w:tab w:val="right" w:leader="dot" w:pos="7445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zh-CN"/>
            </w:rPr>
          </w:pPr>
          <w:r w:rsidRPr="00255E2B">
            <w:fldChar w:fldCharType="begin"/>
          </w:r>
          <w:r w:rsidRPr="00255E2B">
            <w:instrText>TOC \o "1-3" \h \z \u</w:instrText>
          </w:r>
          <w:r w:rsidRPr="00255E2B">
            <w:fldChar w:fldCharType="separate"/>
          </w:r>
          <w:hyperlink w:anchor="_Toc65448526" w:history="1">
            <w:r w:rsidR="00297BD4" w:rsidRPr="00E10EF7">
              <w:rPr>
                <w:rStyle w:val="Hyperlink"/>
                <w:noProof/>
              </w:rPr>
              <w:t>1</w:t>
            </w:r>
            <w:r w:rsidR="00297BD4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="00297BD4" w:rsidRPr="00E10EF7">
              <w:rPr>
                <w:rStyle w:val="Hyperlink"/>
                <w:noProof/>
              </w:rPr>
              <w:t>Introduction</w:t>
            </w:r>
            <w:r w:rsidR="00297BD4">
              <w:rPr>
                <w:noProof/>
                <w:webHidden/>
              </w:rPr>
              <w:tab/>
            </w:r>
            <w:r w:rsidR="00297BD4">
              <w:rPr>
                <w:noProof/>
                <w:webHidden/>
              </w:rPr>
              <w:fldChar w:fldCharType="begin"/>
            </w:r>
            <w:r w:rsidR="00297BD4">
              <w:rPr>
                <w:noProof/>
                <w:webHidden/>
              </w:rPr>
              <w:instrText xml:space="preserve"> PAGEREF _Toc65448526 \h </w:instrText>
            </w:r>
            <w:r w:rsidR="00297BD4">
              <w:rPr>
                <w:noProof/>
                <w:webHidden/>
              </w:rPr>
            </w:r>
            <w:r w:rsidR="00297BD4">
              <w:rPr>
                <w:noProof/>
                <w:webHidden/>
              </w:rPr>
              <w:fldChar w:fldCharType="separate"/>
            </w:r>
            <w:r w:rsidR="00297BD4">
              <w:rPr>
                <w:noProof/>
                <w:webHidden/>
              </w:rPr>
              <w:t>3</w:t>
            </w:r>
            <w:r w:rsidR="00297BD4">
              <w:rPr>
                <w:noProof/>
                <w:webHidden/>
              </w:rPr>
              <w:fldChar w:fldCharType="end"/>
            </w:r>
          </w:hyperlink>
        </w:p>
        <w:p w14:paraId="4352C69C" w14:textId="79500FE7" w:rsidR="00297BD4" w:rsidRDefault="00297BD4">
          <w:pPr>
            <w:pStyle w:val="TOC1"/>
            <w:tabs>
              <w:tab w:val="left" w:pos="442"/>
              <w:tab w:val="right" w:leader="dot" w:pos="7445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zh-CN"/>
            </w:rPr>
          </w:pPr>
          <w:hyperlink w:anchor="_Toc65448527" w:history="1">
            <w:r w:rsidRPr="00E10EF7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E10EF7">
              <w:rPr>
                <w:rStyle w:val="Hyperlink"/>
                <w:noProof/>
              </w:rPr>
              <w:t>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A1926" w14:textId="15C67CB7" w:rsidR="00297BD4" w:rsidRDefault="00297BD4">
          <w:pPr>
            <w:pStyle w:val="TOC2"/>
            <w:tabs>
              <w:tab w:val="left" w:pos="880"/>
              <w:tab w:val="right" w:leader="dot" w:pos="7445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  <w:lang w:eastAsia="zh-CN"/>
            </w:rPr>
          </w:pPr>
          <w:hyperlink w:anchor="_Toc65448528" w:history="1">
            <w:r w:rsidRPr="00E10EF7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E10EF7">
              <w:rPr>
                <w:rStyle w:val="Hyperlink"/>
                <w:noProof/>
              </w:rPr>
              <w:t>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3B5C7" w14:textId="4CDE8571" w:rsidR="00297BD4" w:rsidRDefault="00297BD4">
          <w:pPr>
            <w:pStyle w:val="TOC2"/>
            <w:tabs>
              <w:tab w:val="left" w:pos="880"/>
              <w:tab w:val="right" w:leader="dot" w:pos="7445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  <w:lang w:eastAsia="zh-CN"/>
            </w:rPr>
          </w:pPr>
          <w:hyperlink w:anchor="_Toc65448529" w:history="1">
            <w:r w:rsidRPr="00E10EF7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E10EF7">
              <w:rPr>
                <w:rStyle w:val="Hyperlink"/>
                <w:noProof/>
              </w:rPr>
              <w:t>Winner Payment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14724" w14:textId="0CD5F9FC" w:rsidR="00297BD4" w:rsidRDefault="00297BD4">
          <w:pPr>
            <w:pStyle w:val="TOC2"/>
            <w:tabs>
              <w:tab w:val="left" w:pos="880"/>
              <w:tab w:val="right" w:leader="dot" w:pos="7445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  <w:lang w:eastAsia="zh-CN"/>
            </w:rPr>
          </w:pPr>
          <w:hyperlink w:anchor="_Toc65448530" w:history="1">
            <w:r w:rsidRPr="00E10EF7">
              <w:rPr>
                <w:rStyle w:val="Hyperlink"/>
                <w:noProof/>
              </w:rPr>
              <w:t>2.3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E10EF7">
              <w:rPr>
                <w:rStyle w:val="Hyperlink"/>
                <w:noProof/>
              </w:rPr>
              <w:t>Player Engagement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32497" w14:textId="0994512C" w:rsidR="00297BD4" w:rsidRDefault="00297BD4">
          <w:pPr>
            <w:pStyle w:val="TOC2"/>
            <w:tabs>
              <w:tab w:val="left" w:pos="880"/>
              <w:tab w:val="right" w:leader="dot" w:pos="7445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  <w:lang w:eastAsia="zh-CN"/>
            </w:rPr>
          </w:pPr>
          <w:hyperlink w:anchor="_Toc65448531" w:history="1">
            <w:r w:rsidRPr="00E10EF7">
              <w:rPr>
                <w:rStyle w:val="Hyperlink"/>
                <w:noProof/>
              </w:rPr>
              <w:t>2.4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E10EF7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FA015" w14:textId="2D008DE7" w:rsidR="00297BD4" w:rsidRDefault="00297BD4">
          <w:pPr>
            <w:pStyle w:val="TOC2"/>
            <w:tabs>
              <w:tab w:val="left" w:pos="880"/>
              <w:tab w:val="right" w:leader="dot" w:pos="7445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  <w:lang w:eastAsia="zh-CN"/>
            </w:rPr>
          </w:pPr>
          <w:hyperlink w:anchor="_Toc65448532" w:history="1">
            <w:r w:rsidRPr="00E10EF7">
              <w:rPr>
                <w:rStyle w:val="Hyperlink"/>
                <w:noProof/>
              </w:rPr>
              <w:t>2.5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E10EF7">
              <w:rPr>
                <w:rStyle w:val="Hyperlink"/>
                <w:noProof/>
              </w:rPr>
              <w:t>Betting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CF655" w14:textId="4C90AE9B" w:rsidR="00297BD4" w:rsidRDefault="00297BD4">
          <w:pPr>
            <w:pStyle w:val="TOC1"/>
            <w:tabs>
              <w:tab w:val="left" w:pos="442"/>
              <w:tab w:val="right" w:leader="dot" w:pos="7445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  <w:lang w:eastAsia="zh-CN"/>
            </w:rPr>
          </w:pPr>
          <w:hyperlink w:anchor="_Toc65448533" w:history="1">
            <w:r w:rsidRPr="00E10EF7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E10EF7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2F743" w14:textId="3379AC50" w:rsidR="00297BD4" w:rsidRDefault="00297BD4">
          <w:pPr>
            <w:pStyle w:val="TOC2"/>
            <w:tabs>
              <w:tab w:val="left" w:pos="880"/>
              <w:tab w:val="right" w:leader="dot" w:pos="7445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  <w:lang w:eastAsia="zh-CN"/>
            </w:rPr>
          </w:pPr>
          <w:hyperlink w:anchor="_Toc65448534" w:history="1">
            <w:r w:rsidRPr="00E10EF7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E10EF7">
              <w:rPr>
                <w:rStyle w:val="Hyperlink"/>
                <w:noProof/>
              </w:rPr>
              <w:t>Service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4C41E" w14:textId="3FC7F587" w:rsidR="00297BD4" w:rsidRDefault="00297BD4">
          <w:pPr>
            <w:pStyle w:val="TOC3"/>
            <w:tabs>
              <w:tab w:val="left" w:pos="1320"/>
              <w:tab w:val="right" w:leader="dot" w:pos="7445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zh-CN"/>
            </w:rPr>
          </w:pPr>
          <w:hyperlink w:anchor="_Toc65448535" w:history="1">
            <w:r w:rsidRPr="00E10EF7">
              <w:rPr>
                <w:rStyle w:val="Hyperlink"/>
                <w:noProof/>
              </w:rPr>
              <w:t>3.1.1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E10EF7">
              <w:rPr>
                <w:rStyle w:val="Hyperlink"/>
                <w:noProof/>
              </w:rPr>
              <w:t>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499A0" w14:textId="4CD77B7B" w:rsidR="00297BD4" w:rsidRDefault="00297BD4">
          <w:pPr>
            <w:pStyle w:val="TOC3"/>
            <w:tabs>
              <w:tab w:val="left" w:pos="1320"/>
              <w:tab w:val="right" w:leader="dot" w:pos="7445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zh-CN"/>
            </w:rPr>
          </w:pPr>
          <w:hyperlink w:anchor="_Toc65448536" w:history="1">
            <w:r w:rsidRPr="00E10EF7">
              <w:rPr>
                <w:rStyle w:val="Hyperlink"/>
                <w:noProof/>
              </w:rPr>
              <w:t>3.1.2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E10EF7">
              <w:rPr>
                <w:rStyle w:val="Hyperlink"/>
                <w:noProof/>
              </w:rPr>
              <w:t>Winner Payment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66A16" w14:textId="29C4F569" w:rsidR="00297BD4" w:rsidRDefault="00297BD4">
          <w:pPr>
            <w:pStyle w:val="TOC3"/>
            <w:tabs>
              <w:tab w:val="left" w:pos="1320"/>
              <w:tab w:val="right" w:leader="dot" w:pos="7445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zh-CN"/>
            </w:rPr>
          </w:pPr>
          <w:hyperlink w:anchor="_Toc65448537" w:history="1">
            <w:r w:rsidRPr="00E10EF7">
              <w:rPr>
                <w:rStyle w:val="Hyperlink"/>
                <w:noProof/>
              </w:rPr>
              <w:t>3.1.3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E10EF7">
              <w:rPr>
                <w:rStyle w:val="Hyperlink"/>
                <w:noProof/>
              </w:rPr>
              <w:t>Player Engagement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0BB77" w14:textId="71112E1B" w:rsidR="00297BD4" w:rsidRDefault="00297BD4">
          <w:pPr>
            <w:pStyle w:val="TOC3"/>
            <w:tabs>
              <w:tab w:val="left" w:pos="1320"/>
              <w:tab w:val="right" w:leader="dot" w:pos="7445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zh-CN"/>
            </w:rPr>
          </w:pPr>
          <w:hyperlink w:anchor="_Toc65448538" w:history="1">
            <w:r w:rsidRPr="00E10EF7">
              <w:rPr>
                <w:rStyle w:val="Hyperlink"/>
                <w:noProof/>
              </w:rPr>
              <w:t>3.1.4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E10EF7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4862C" w14:textId="36D1C8B3" w:rsidR="00297BD4" w:rsidRDefault="00297BD4">
          <w:pPr>
            <w:pStyle w:val="TOC3"/>
            <w:tabs>
              <w:tab w:val="left" w:pos="1320"/>
              <w:tab w:val="right" w:leader="dot" w:pos="7445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zh-CN"/>
            </w:rPr>
          </w:pPr>
          <w:hyperlink w:anchor="_Toc65448539" w:history="1">
            <w:r w:rsidRPr="00E10EF7">
              <w:rPr>
                <w:rStyle w:val="Hyperlink"/>
                <w:noProof/>
              </w:rPr>
              <w:t>3.1.5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E10EF7">
              <w:rPr>
                <w:rStyle w:val="Hyperlink"/>
                <w:noProof/>
              </w:rPr>
              <w:t>Betting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BF377" w14:textId="72821F4E" w:rsidR="00297BD4" w:rsidRDefault="00297BD4">
          <w:pPr>
            <w:pStyle w:val="TOC2"/>
            <w:tabs>
              <w:tab w:val="left" w:pos="880"/>
              <w:tab w:val="right" w:leader="dot" w:pos="7445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  <w:lang w:eastAsia="zh-CN"/>
            </w:rPr>
          </w:pPr>
          <w:hyperlink w:anchor="_Toc65448540" w:history="1">
            <w:r w:rsidRPr="00E10EF7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E10EF7">
              <w:rPr>
                <w:rStyle w:val="Hyperlink"/>
                <w:noProof/>
              </w:rPr>
              <w:t>Routing Probabilities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7FFE3" w14:textId="4BC0E023" w:rsidR="00297BD4" w:rsidRDefault="00297BD4">
          <w:pPr>
            <w:pStyle w:val="TOC3"/>
            <w:tabs>
              <w:tab w:val="left" w:pos="1320"/>
              <w:tab w:val="right" w:leader="dot" w:pos="7445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zh-CN"/>
            </w:rPr>
          </w:pPr>
          <w:hyperlink w:anchor="_Toc65448541" w:history="1">
            <w:r w:rsidRPr="00E10EF7">
              <w:rPr>
                <w:rStyle w:val="Hyperlink"/>
                <w:noProof/>
              </w:rPr>
              <w:t>3.2.1</w:t>
            </w:r>
            <w:r>
              <w:rPr>
                <w:rFonts w:eastAsiaTheme="minorEastAsia" w:cstheme="minorBidi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E10EF7">
              <w:rPr>
                <w:rStyle w:val="Hyperlink"/>
                <w:noProof/>
              </w:rPr>
              <w:t>Router 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07145" w14:textId="16477F28" w:rsidR="00297BD4" w:rsidRDefault="00297BD4">
          <w:pPr>
            <w:pStyle w:val="TOC2"/>
            <w:tabs>
              <w:tab w:val="left" w:pos="880"/>
              <w:tab w:val="right" w:leader="dot" w:pos="7445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  <w:lang w:eastAsia="zh-CN"/>
            </w:rPr>
          </w:pPr>
          <w:hyperlink w:anchor="_Toc65448542" w:history="1">
            <w:r w:rsidRPr="00E10EF7">
              <w:rPr>
                <w:rStyle w:val="Hyperlink"/>
                <w:noProof/>
              </w:rPr>
              <w:t>3.3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E10EF7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63AB0" w14:textId="526F501C" w:rsidR="00297BD4" w:rsidRDefault="00297BD4">
          <w:pPr>
            <w:pStyle w:val="TOC2"/>
            <w:tabs>
              <w:tab w:val="left" w:pos="880"/>
              <w:tab w:val="right" w:leader="dot" w:pos="7445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  <w:lang w:eastAsia="zh-CN"/>
            </w:rPr>
          </w:pPr>
          <w:hyperlink w:anchor="_Toc65448543" w:history="1">
            <w:r w:rsidRPr="00E10EF7">
              <w:rPr>
                <w:rStyle w:val="Hyperlink"/>
                <w:noProof/>
              </w:rPr>
              <w:t>3.4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E10EF7">
              <w:rPr>
                <w:rStyle w:val="Hyperlink"/>
                <w:noProof/>
              </w:rPr>
              <w:t>Number of 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62483" w14:textId="3DD076D5" w:rsidR="00297BD4" w:rsidRDefault="00297BD4">
          <w:pPr>
            <w:pStyle w:val="TOC2"/>
            <w:tabs>
              <w:tab w:val="left" w:pos="880"/>
              <w:tab w:val="right" w:leader="dot" w:pos="7445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  <w:lang w:eastAsia="zh-CN"/>
            </w:rPr>
          </w:pPr>
          <w:hyperlink w:anchor="_Toc65448544" w:history="1">
            <w:r w:rsidRPr="00E10EF7">
              <w:rPr>
                <w:rStyle w:val="Hyperlink"/>
                <w:noProof/>
              </w:rPr>
              <w:t>3.5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E10EF7">
              <w:rPr>
                <w:rStyle w:val="Hyperlink"/>
                <w:noProof/>
              </w:rPr>
              <w:t>Response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3A6BC" w14:textId="5AFA1B17" w:rsidR="00297BD4" w:rsidRDefault="00297BD4">
          <w:pPr>
            <w:pStyle w:val="TOC2"/>
            <w:tabs>
              <w:tab w:val="left" w:pos="880"/>
              <w:tab w:val="right" w:leader="dot" w:pos="7445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  <w:lang w:eastAsia="zh-CN"/>
            </w:rPr>
          </w:pPr>
          <w:hyperlink w:anchor="_Toc65448545" w:history="1">
            <w:r w:rsidRPr="00E10EF7">
              <w:rPr>
                <w:rStyle w:val="Hyperlink"/>
                <w:noProof/>
              </w:rPr>
              <w:t>3.6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E10EF7">
              <w:rPr>
                <w:rStyle w:val="Hyperlink"/>
                <w:noProof/>
              </w:rPr>
              <w:t>Residence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0386A" w14:textId="30A563B2" w:rsidR="00297BD4" w:rsidRDefault="00297BD4">
          <w:pPr>
            <w:pStyle w:val="TOC2"/>
            <w:tabs>
              <w:tab w:val="left" w:pos="880"/>
              <w:tab w:val="right" w:leader="dot" w:pos="7445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  <w:lang w:eastAsia="zh-CN"/>
            </w:rPr>
          </w:pPr>
          <w:hyperlink w:anchor="_Toc65448546" w:history="1">
            <w:r w:rsidRPr="00E10EF7">
              <w:rPr>
                <w:rStyle w:val="Hyperlink"/>
                <w:noProof/>
              </w:rPr>
              <w:t>3.7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E10EF7">
              <w:rPr>
                <w:rStyle w:val="Hyperlink"/>
                <w:noProof/>
              </w:rPr>
              <w:t>Utilization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1043D" w14:textId="7F8587A6" w:rsidR="00297BD4" w:rsidRDefault="00297BD4">
          <w:pPr>
            <w:pStyle w:val="TOC2"/>
            <w:tabs>
              <w:tab w:val="left" w:pos="880"/>
              <w:tab w:val="right" w:leader="dot" w:pos="7445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  <w:lang w:eastAsia="zh-CN"/>
            </w:rPr>
          </w:pPr>
          <w:hyperlink w:anchor="_Toc65448547" w:history="1">
            <w:r w:rsidRPr="00E10EF7">
              <w:rPr>
                <w:rStyle w:val="Hyperlink"/>
                <w:noProof/>
              </w:rPr>
              <w:t>3.8</w:t>
            </w:r>
            <w:r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  <w:lang w:eastAsia="zh-CN"/>
              </w:rPr>
              <w:tab/>
            </w:r>
            <w:r w:rsidRPr="00E10EF7">
              <w:rPr>
                <w:rStyle w:val="Hyperlink"/>
                <w:noProof/>
              </w:rPr>
              <w:t>Throughput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_Toc65448547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75BE5" w14:textId="6DCC67CE" w:rsidR="001F6AC1" w:rsidRPr="00255E2B" w:rsidRDefault="00053690" w:rsidP="00C9141A">
          <w:r w:rsidRPr="00255E2B">
            <w:rPr>
              <w:noProof/>
            </w:rPr>
            <w:fldChar w:fldCharType="end"/>
          </w:r>
        </w:p>
      </w:sdtContent>
    </w:sdt>
    <w:p w14:paraId="5DBD085A" w14:textId="77777777" w:rsidR="00053690" w:rsidRDefault="00053690" w:rsidP="00AE0C5E"/>
    <w:p w14:paraId="37F64C52" w14:textId="77777777" w:rsidR="00AE0C5E" w:rsidRPr="00255E2B" w:rsidRDefault="00AE0C5E" w:rsidP="00AE0C5E">
      <w:pPr>
        <w:sectPr w:rsidR="00AE0C5E" w:rsidRPr="00255E2B" w:rsidSect="00AD1C4C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2268" w:right="1701" w:bottom="2155" w:left="2750" w:header="567" w:footer="567" w:gutter="0"/>
          <w:cols w:space="708"/>
          <w:titlePg/>
          <w:docGrid w:linePitch="360"/>
        </w:sectPr>
      </w:pPr>
    </w:p>
    <w:p w14:paraId="7EDAC7A4" w14:textId="3647B5E9" w:rsidR="00AE0C5E" w:rsidRDefault="009A4D58" w:rsidP="009A4D58">
      <w:pPr>
        <w:pStyle w:val="Heading1"/>
      </w:pPr>
      <w:bookmarkStart w:id="1" w:name="_Toc65448526"/>
      <w:r>
        <w:lastRenderedPageBreak/>
        <w:t>Introduction</w:t>
      </w:r>
      <w:bookmarkEnd w:id="1"/>
    </w:p>
    <w:p w14:paraId="35EF767B" w14:textId="72FE7BF2" w:rsidR="009A4D58" w:rsidRDefault="009A4D58" w:rsidP="009A4D58">
      <w:r>
        <w:t>This report shows the results of the mathematical representation of the behaviour from the system proposed, a model created with JMT and the results got by it.</w:t>
      </w:r>
    </w:p>
    <w:p w14:paraId="27E5EA47" w14:textId="00A8A27E" w:rsidR="009A4D58" w:rsidRDefault="009A4D58" w:rsidP="009A4D58"/>
    <w:p w14:paraId="606E7564" w14:textId="00040736" w:rsidR="00C9141A" w:rsidRDefault="00C9141A" w:rsidP="009A4D58"/>
    <w:p w14:paraId="35955BF0" w14:textId="3DF4DE4E" w:rsidR="00797376" w:rsidRDefault="00797376" w:rsidP="009A4D58"/>
    <w:p w14:paraId="76012F0C" w14:textId="13E2253C" w:rsidR="00797376" w:rsidRDefault="00797376" w:rsidP="009A4D58"/>
    <w:p w14:paraId="65BB31C8" w14:textId="5971AE54" w:rsidR="00797376" w:rsidRDefault="00797376" w:rsidP="009A4D58"/>
    <w:p w14:paraId="7939C333" w14:textId="77777777" w:rsidR="00797376" w:rsidRDefault="00797376" w:rsidP="009A4D58"/>
    <w:p w14:paraId="443EF7A8" w14:textId="13961587" w:rsidR="009A4D58" w:rsidRDefault="009A4D58" w:rsidP="009A4D58">
      <w:pPr>
        <w:pStyle w:val="Heading1"/>
      </w:pPr>
      <w:bookmarkStart w:id="2" w:name="_Toc65448527"/>
      <w:r>
        <w:t>Calculations</w:t>
      </w:r>
      <w:bookmarkEnd w:id="2"/>
    </w:p>
    <w:p w14:paraId="78FBD23B" w14:textId="3B622343" w:rsidR="00C9141A" w:rsidRPr="00A6472A" w:rsidRDefault="00C9141A" w:rsidP="00C9141A">
      <w:pPr>
        <w:rPr>
          <w:rFonts w:asciiTheme="majorHAnsi" w:eastAsiaTheme="majorEastAsia" w:hAnsiTheme="majorHAnsi" w:cstheme="majorHAnsi"/>
        </w:rPr>
      </w:pPr>
      <m:oMathPara>
        <m:oMath>
          <m:r>
            <w:rPr>
              <w:rFonts w:ascii="Cambria Math" w:eastAsiaTheme="majorEastAsia" w:hAnsi="Cambria Math" w:cstheme="majorHAnsi"/>
            </w:rPr>
            <m:t>T=</m:t>
          </m:r>
          <m:r>
            <w:rPr>
              <w:rFonts w:ascii="Cambria Math" w:eastAsiaTheme="majorEastAsia" w:hAnsi="Cambria Math" w:cstheme="majorHAnsi"/>
            </w:rPr>
            <m:t>length of time we observe the system</m:t>
          </m:r>
        </m:oMath>
      </m:oMathPara>
    </w:p>
    <w:p w14:paraId="4F5B0B0A" w14:textId="7811080A" w:rsidR="00A6472A" w:rsidRPr="004A0315" w:rsidRDefault="0012378E" w:rsidP="00C9141A">
      <w:pPr>
        <w:rPr>
          <w:rFonts w:asciiTheme="majorHAnsi" w:eastAsiaTheme="maj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HAnsi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ajorEastAsia" w:hAnsi="Cambria Math" w:cstheme="majorHAnsi"/>
            </w:rPr>
            <m:t>=number of session arrives we observe</m:t>
          </m:r>
          <m:r>
            <w:rPr>
              <w:rFonts w:ascii="Cambria Math" w:eastAsiaTheme="majorEastAsia" w:hAnsi="Cambria Math" w:cstheme="majorHAnsi"/>
            </w:rPr>
            <m:t xml:space="preserve"> for source k</m:t>
          </m:r>
        </m:oMath>
      </m:oMathPara>
    </w:p>
    <w:p w14:paraId="06A7EA96" w14:textId="4E3783AC" w:rsidR="00EF7946" w:rsidRPr="00EF7946" w:rsidRDefault="0012378E" w:rsidP="00C9141A">
      <w:pPr>
        <w:rPr>
          <w:rFonts w:asciiTheme="majorHAnsi" w:eastAsiaTheme="maj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number of session completions we observe at source k</m:t>
          </m:r>
        </m:oMath>
      </m:oMathPara>
    </w:p>
    <w:p w14:paraId="42623849" w14:textId="14F5D5F6" w:rsidR="00EF7946" w:rsidRPr="00E74F29" w:rsidRDefault="0012378E" w:rsidP="00C9141A">
      <w:pPr>
        <w:rPr>
          <w:rFonts w:asciiTheme="majorHAnsi" w:eastAsiaTheme="maj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HAnsi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ajorEastAsia" w:hAnsi="Cambria Math" w:cstheme="majorHAnsi"/>
            </w:rPr>
            <m:t>=</m:t>
          </m:r>
          <m:r>
            <w:rPr>
              <w:rFonts w:ascii="Cambria Math" w:eastAsiaTheme="majorEastAsia" w:hAnsi="Cambria Math" w:cstheme="majorHAnsi"/>
            </w:rPr>
            <m:t xml:space="preserve">total amount of time during which the </m:t>
          </m:r>
          <m:r>
            <w:rPr>
              <w:rFonts w:ascii="Cambria Math" w:eastAsiaTheme="majorEastAsia" w:hAnsi="Cambria Math" w:cstheme="majorHAnsi"/>
            </w:rPr>
            <m:t>source k</m:t>
          </m:r>
          <m:r>
            <w:rPr>
              <w:rFonts w:ascii="Cambria Math" w:eastAsiaTheme="majorEastAsia" w:hAnsi="Cambria Math" w:cstheme="majorHAnsi"/>
            </w:rPr>
            <m:t xml:space="preserve"> is busy</m:t>
          </m:r>
          <m:r>
            <w:rPr>
              <w:rFonts w:ascii="Cambria Math" w:eastAsiaTheme="majorEastAsia" w:hAnsi="Cambria Math" w:cstheme="majorHAnsi"/>
            </w:rPr>
            <m:t xml:space="preserve"> </m:t>
          </m:r>
          <m:d>
            <m:dPr>
              <m:ctrlPr>
                <w:rPr>
                  <w:rFonts w:ascii="Cambria Math" w:eastAsiaTheme="majorEastAsia" w:hAnsi="Cambria Math" w:cstheme="majorHAns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HAnsi"/>
                </w:rPr>
                <m:t>B&lt;T</m:t>
              </m:r>
            </m:e>
          </m:d>
        </m:oMath>
      </m:oMathPara>
    </w:p>
    <w:p w14:paraId="49A6B046" w14:textId="3103A6CC" w:rsidR="00E74F29" w:rsidRPr="004C4687" w:rsidRDefault="0012378E" w:rsidP="00C9141A">
      <w:pPr>
        <w:rPr>
          <w:rFonts w:asciiTheme="majorHAnsi" w:eastAsiaTheme="maj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HAnsi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ajorEastAsia" w:hAnsi="Cambria Math" w:cstheme="majorHAnsi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HAnsi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ajorEastAsia" w:hAnsi="Cambria Math" w:cstheme="majorHAnsi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HAnsi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ajorEastAsia" w:hAnsi="Cambria Math" w:cstheme="majorHAnsi"/>
            </w:rPr>
            <m:t>=</m:t>
          </m:r>
          <m:r>
            <w:rPr>
              <w:rFonts w:ascii="Cambria Math" w:eastAsiaTheme="majorEastAsia" w:hAnsi="Cambria Math" w:cstheme="majorHAnsi"/>
            </w:rPr>
            <m:t>average number of jobs in the system</m:t>
          </m:r>
        </m:oMath>
      </m:oMathPara>
    </w:p>
    <w:p w14:paraId="067E1229" w14:textId="053A44C1" w:rsidR="004C4687" w:rsidRPr="00A6472A" w:rsidRDefault="0012378E" w:rsidP="00C9141A">
      <w:pPr>
        <w:rPr>
          <w:rFonts w:asciiTheme="majorHAnsi" w:eastAsiaTheme="maj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HAnsi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ajorEastAsia" w:hAnsi="Cambria Math" w:cstheme="majorHAnsi"/>
            </w:rPr>
            <m:t xml:space="preserve">=average </m:t>
          </m:r>
          <m:r>
            <w:rPr>
              <w:rFonts w:ascii="Cambria Math" w:eastAsiaTheme="majorEastAsia" w:hAnsi="Cambria Math" w:cstheme="majorHAnsi"/>
            </w:rPr>
            <m:t>source k</m:t>
          </m:r>
          <m:r>
            <w:rPr>
              <w:rFonts w:ascii="Cambria Math" w:eastAsiaTheme="majorEastAsia" w:hAnsi="Cambria Math" w:cstheme="majorHAnsi"/>
            </w:rPr>
            <m:t xml:space="preserve"> residence time per job</m:t>
          </m:r>
        </m:oMath>
      </m:oMathPara>
    </w:p>
    <w:p w14:paraId="6ADC5E16" w14:textId="6123DDF9" w:rsidR="00A6472A" w:rsidRPr="00A6472A" w:rsidRDefault="0012378E" w:rsidP="00A6472A">
      <w:pPr>
        <w:rPr>
          <w:rFonts w:asciiTheme="majorHAnsi" w:eastAsiaTheme="maj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HAnsi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ajorEastAsia" w:hAnsi="Cambria Math" w:cstheme="majorHAnsi"/>
            </w:rPr>
            <m:t>=</m:t>
          </m:r>
          <m:f>
            <m:fPr>
              <m:ctrlPr>
                <w:rPr>
                  <w:rFonts w:ascii="Cambria Math" w:eastAsiaTheme="majorEastAsia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HAnsi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ajorEastAsia" w:hAnsi="Cambria Math" w:cstheme="majorHAnsi"/>
                </w:rPr>
                <m:t>T</m:t>
              </m:r>
            </m:den>
          </m:f>
          <m:r>
            <w:rPr>
              <w:rFonts w:ascii="Cambria Math" w:eastAsiaTheme="majorEastAsia" w:hAnsi="Cambria Math" w:cstheme="majorHAnsi"/>
            </w:rPr>
            <m:t>=arrival rate</m:t>
          </m:r>
        </m:oMath>
      </m:oMathPara>
    </w:p>
    <w:p w14:paraId="23127472" w14:textId="224E2F9C" w:rsidR="00A6472A" w:rsidRPr="00A6472A" w:rsidRDefault="0012378E" w:rsidP="00A6472A">
      <w:pPr>
        <w:rPr>
          <w:rFonts w:asciiTheme="majorHAnsi" w:eastAsiaTheme="maj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HAnsi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ajorEastAsia" w:hAnsi="Cambria Math" w:cstheme="majorHAnsi"/>
            </w:rPr>
            <m:t>=</m:t>
          </m:r>
          <m:f>
            <m:fPr>
              <m:ctrlPr>
                <w:rPr>
                  <w:rFonts w:ascii="Cambria Math" w:eastAsiaTheme="majorEastAsia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HAnsi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ajorEastAsia" w:hAnsi="Cambria Math" w:cstheme="majorHAnsi"/>
                </w:rPr>
                <m:t>T</m:t>
              </m:r>
            </m:den>
          </m:f>
          <m:r>
            <w:rPr>
              <w:rFonts w:ascii="Cambria Math" w:eastAsiaTheme="majorEastAsia" w:hAnsi="Cambria Math" w:cstheme="majorHAnsi"/>
            </w:rPr>
            <m:t>=throughput rate</m:t>
          </m:r>
        </m:oMath>
      </m:oMathPara>
    </w:p>
    <w:p w14:paraId="117A7A77" w14:textId="6DF947EE" w:rsidR="00A6472A" w:rsidRPr="00A6472A" w:rsidRDefault="0012378E" w:rsidP="00A6472A">
      <w:pPr>
        <w:rPr>
          <w:rFonts w:asciiTheme="majorHAnsi" w:eastAsiaTheme="maj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HAnsi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ajorEastAsia" w:hAnsi="Cambria Math" w:cstheme="majorHAnsi"/>
            </w:rPr>
            <m:t>=</m:t>
          </m:r>
          <m:f>
            <m:fPr>
              <m:ctrlPr>
                <w:rPr>
                  <w:rFonts w:ascii="Cambria Math" w:eastAsiaTheme="majorEastAsia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HAnsi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ajorEastAsia" w:hAnsi="Cambria Math" w:cstheme="majorHAnsi"/>
                </w:rPr>
                <m:t>T</m:t>
              </m:r>
            </m:den>
          </m:f>
          <m:r>
            <w:rPr>
              <w:rFonts w:ascii="Cambria Math" w:eastAsiaTheme="majorEastAsia" w:hAnsi="Cambria Math" w:cstheme="majorHAnsi"/>
            </w:rPr>
            <m:t>=utilization</m:t>
          </m:r>
        </m:oMath>
      </m:oMathPara>
    </w:p>
    <w:p w14:paraId="08CF0508" w14:textId="69B06616" w:rsidR="00A6472A" w:rsidRPr="004C4687" w:rsidRDefault="0012378E" w:rsidP="00A6472A">
      <w:pPr>
        <w:rPr>
          <w:rFonts w:asciiTheme="majorHAnsi" w:eastAsiaTheme="maj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HAnsi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ajorEastAsia" w:hAnsi="Cambria Math" w:cstheme="majorHAnsi"/>
            </w:rPr>
            <m:t>=</m:t>
          </m:r>
          <m:f>
            <m:fPr>
              <m:ctrlPr>
                <w:rPr>
                  <w:rFonts w:ascii="Cambria Math" w:eastAsiaTheme="majorEastAsia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HAnsi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HAnsi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ajorEastAsia" w:hAnsi="Cambria Math" w:cstheme="majorHAnsi"/>
            </w:rPr>
            <m:t>=mean service time per completed job</m:t>
          </m:r>
          <m:r>
            <w:rPr>
              <w:rFonts w:ascii="Cambria Math" w:eastAsiaTheme="majorEastAsia" w:hAnsi="Cambria Math" w:cstheme="majorHAnsi"/>
            </w:rPr>
            <m:t xml:space="preserve"> in the system</m:t>
          </m:r>
        </m:oMath>
      </m:oMathPara>
    </w:p>
    <w:p w14:paraId="45119751" w14:textId="30C226CC" w:rsidR="004C4687" w:rsidRPr="004C4687" w:rsidRDefault="0012378E" w:rsidP="00A6472A">
      <w:pPr>
        <w:rPr>
          <w:rFonts w:asciiTheme="majorHAnsi" w:eastAsiaTheme="maj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HAnsi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ajorEastAsia" w:hAnsi="Cambria Math" w:cstheme="majorHAnsi"/>
            </w:rPr>
            <m:t>=</m:t>
          </m:r>
          <m:f>
            <m:fPr>
              <m:ctrlPr>
                <w:rPr>
                  <w:rFonts w:ascii="Cambria Math" w:eastAsiaTheme="majorEastAsia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ajorEastAsia" w:hAnsi="Cambria Math" w:cstheme="majorHAnsi"/>
                </w:rPr>
                <m:t>C</m:t>
              </m:r>
            </m:den>
          </m:f>
          <m:r>
            <w:rPr>
              <w:rFonts w:ascii="Cambria Math" w:eastAsiaTheme="majorEastAsia" w:hAnsi="Cambria Math" w:cstheme="majorHAnsi"/>
            </w:rPr>
            <m:t>=me</m:t>
          </m:r>
          <m:r>
            <w:rPr>
              <w:rFonts w:ascii="Cambria Math" w:eastAsiaTheme="majorEastAsia" w:hAnsi="Cambria Math" w:cstheme="majorHAnsi"/>
            </w:rPr>
            <m:t>a</m:t>
          </m:r>
          <m:r>
            <w:rPr>
              <w:rFonts w:ascii="Cambria Math" w:eastAsiaTheme="majorEastAsia" w:hAnsi="Cambria Math" w:cstheme="majorHAnsi"/>
            </w:rPr>
            <m:t>n number of visits per completed job</m:t>
          </m:r>
        </m:oMath>
      </m:oMathPara>
    </w:p>
    <w:p w14:paraId="74907FB5" w14:textId="3177814F" w:rsidR="00EF7946" w:rsidRPr="00797376" w:rsidRDefault="0012378E" w:rsidP="00C9141A">
      <w:pPr>
        <w:rPr>
          <w:rFonts w:asciiTheme="majorHAnsi" w:eastAsiaTheme="maj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HAnsi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ajorEastAsia" w:hAnsi="Cambria Math" w:cstheme="majorHAnsi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HAnsi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ajorEastAsia" w:hAnsi="Cambria Math" w:cstheme="majorHAnsi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HAnsi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ajorEastAsia" w:hAnsi="Cambria Math" w:cstheme="majorHAnsi"/>
            </w:rPr>
            <m:t>=mean demand time per completed job in the system</m:t>
          </m:r>
          <m:r>
            <w:rPr>
              <w:rFonts w:ascii="Cambria Math" w:eastAsiaTheme="majorEastAsia" w:hAnsi="Cambria Math" w:cstheme="majorHAnsi"/>
            </w:rPr>
            <w:br/>
          </m:r>
        </m:oMath>
      </m:oMathPara>
    </w:p>
    <w:p w14:paraId="50A889CB" w14:textId="77777777" w:rsidR="00797376" w:rsidRPr="00EF7946" w:rsidRDefault="00797376" w:rsidP="00C9141A">
      <w:pPr>
        <w:rPr>
          <w:rFonts w:asciiTheme="majorHAnsi" w:eastAsiaTheme="majorEastAsia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2"/>
      </w:tblGrid>
      <w:tr w:rsidR="009A4D58" w14:paraId="09F3166C" w14:textId="77777777" w:rsidTr="009A4D58">
        <w:tc>
          <w:tcPr>
            <w:tcW w:w="1861" w:type="dxa"/>
          </w:tcPr>
          <w:p w14:paraId="2909B9F1" w14:textId="3875BF0F" w:rsidR="009A4D58" w:rsidRPr="00A6472A" w:rsidRDefault="009A4D58" w:rsidP="009A4D58">
            <w:pPr>
              <w:rPr>
                <w:b/>
                <w:bCs/>
              </w:rPr>
            </w:pPr>
            <w:r w:rsidRPr="00A6472A">
              <w:rPr>
                <w:b/>
                <w:bCs/>
              </w:rPr>
              <w:lastRenderedPageBreak/>
              <w:t>Server</w:t>
            </w:r>
          </w:p>
        </w:tc>
        <w:tc>
          <w:tcPr>
            <w:tcW w:w="1861" w:type="dxa"/>
          </w:tcPr>
          <w:p w14:paraId="752F1F80" w14:textId="1E2BBBE7" w:rsidR="009A4D58" w:rsidRPr="00A6472A" w:rsidRDefault="009A4D58" w:rsidP="009A4D58">
            <w:pPr>
              <w:rPr>
                <w:b/>
                <w:bCs/>
              </w:rPr>
            </w:pPr>
            <w:r w:rsidRPr="00A6472A">
              <w:rPr>
                <w:b/>
                <w:bCs/>
              </w:rPr>
              <w:t>S</w:t>
            </w:r>
          </w:p>
        </w:tc>
        <w:tc>
          <w:tcPr>
            <w:tcW w:w="1861" w:type="dxa"/>
          </w:tcPr>
          <w:p w14:paraId="2BD8603F" w14:textId="7177EC46" w:rsidR="009A4D58" w:rsidRPr="00A6472A" w:rsidRDefault="009A4D58" w:rsidP="009A4D58">
            <w:pPr>
              <w:rPr>
                <w:b/>
                <w:bCs/>
              </w:rPr>
            </w:pPr>
            <w:r w:rsidRPr="00A6472A">
              <w:rPr>
                <w:b/>
                <w:bCs/>
              </w:rPr>
              <w:t>X</w:t>
            </w:r>
          </w:p>
        </w:tc>
        <w:tc>
          <w:tcPr>
            <w:tcW w:w="1862" w:type="dxa"/>
          </w:tcPr>
          <w:p w14:paraId="26F11659" w14:textId="20B03DFB" w:rsidR="009A4D58" w:rsidRPr="00A6472A" w:rsidRDefault="009A4D58" w:rsidP="009A4D58">
            <w:pPr>
              <w:rPr>
                <w:b/>
                <w:bCs/>
              </w:rPr>
            </w:pPr>
            <w:r w:rsidRPr="00A6472A">
              <w:rPr>
                <w:b/>
                <w:bCs/>
              </w:rPr>
              <w:t>U</w:t>
            </w:r>
          </w:p>
        </w:tc>
      </w:tr>
      <w:tr w:rsidR="009A4D58" w14:paraId="10B00A45" w14:textId="77777777" w:rsidTr="009A4D58">
        <w:tc>
          <w:tcPr>
            <w:tcW w:w="1861" w:type="dxa"/>
          </w:tcPr>
          <w:p w14:paraId="4DAFE8A7" w14:textId="2EBB084C" w:rsidR="009A4D58" w:rsidRDefault="009A4D58" w:rsidP="009A4D58">
            <w:r>
              <w:t>Web Server</w:t>
            </w:r>
          </w:p>
        </w:tc>
        <w:tc>
          <w:tcPr>
            <w:tcW w:w="1861" w:type="dxa"/>
          </w:tcPr>
          <w:p w14:paraId="707D2A14" w14:textId="324CAC6F" w:rsidR="009A4D58" w:rsidRDefault="006267C3" w:rsidP="009A4D58">
            <w:r>
              <w:t>0.03 s</w:t>
            </w:r>
          </w:p>
        </w:tc>
        <w:tc>
          <w:tcPr>
            <w:tcW w:w="1861" w:type="dxa"/>
          </w:tcPr>
          <w:p w14:paraId="0CC43230" w14:textId="69B6FF83" w:rsidR="009A4D58" w:rsidRDefault="006267C3" w:rsidP="009A4D58">
            <w:r>
              <w:t>1.5</w:t>
            </w:r>
          </w:p>
        </w:tc>
        <w:tc>
          <w:tcPr>
            <w:tcW w:w="1862" w:type="dxa"/>
          </w:tcPr>
          <w:p w14:paraId="5DC604B9" w14:textId="64671983" w:rsidR="009A4D58" w:rsidRDefault="004C02A5" w:rsidP="009A4D58">
            <w:r>
              <w:t>0.045</w:t>
            </w:r>
          </w:p>
        </w:tc>
      </w:tr>
      <w:tr w:rsidR="009A4D58" w14:paraId="4B3FEC76" w14:textId="77777777" w:rsidTr="009A4D58">
        <w:tc>
          <w:tcPr>
            <w:tcW w:w="1861" w:type="dxa"/>
          </w:tcPr>
          <w:p w14:paraId="08750D6C" w14:textId="39319A78" w:rsidR="009A4D58" w:rsidRDefault="009A4D58" w:rsidP="009A4D58">
            <w:r>
              <w:t>Winner Payment Server</w:t>
            </w:r>
          </w:p>
        </w:tc>
        <w:tc>
          <w:tcPr>
            <w:tcW w:w="1861" w:type="dxa"/>
          </w:tcPr>
          <w:p w14:paraId="0D908C47" w14:textId="595FDF15" w:rsidR="009A4D58" w:rsidRDefault="00716E68" w:rsidP="009A4D58">
            <w:r>
              <w:t>1</w:t>
            </w:r>
          </w:p>
        </w:tc>
        <w:tc>
          <w:tcPr>
            <w:tcW w:w="1861" w:type="dxa"/>
          </w:tcPr>
          <w:p w14:paraId="7D62416D" w14:textId="4469D0B8" w:rsidR="009A4D58" w:rsidRDefault="00716E68" w:rsidP="009A4D58">
            <w:r>
              <w:t>0.375</w:t>
            </w:r>
          </w:p>
        </w:tc>
        <w:tc>
          <w:tcPr>
            <w:tcW w:w="1862" w:type="dxa"/>
          </w:tcPr>
          <w:p w14:paraId="3D74F74C" w14:textId="01090AEF" w:rsidR="009A4D58" w:rsidRDefault="004A0315" w:rsidP="009A4D58">
            <w:r>
              <w:t>0.375</w:t>
            </w:r>
          </w:p>
        </w:tc>
      </w:tr>
      <w:tr w:rsidR="009A4D58" w14:paraId="68C62D38" w14:textId="77777777" w:rsidTr="009A4D58">
        <w:tc>
          <w:tcPr>
            <w:tcW w:w="1861" w:type="dxa"/>
          </w:tcPr>
          <w:p w14:paraId="6CE54EB2" w14:textId="5CFC0E5D" w:rsidR="009A4D58" w:rsidRDefault="009A4D58" w:rsidP="009A4D58">
            <w:r>
              <w:t>Database</w:t>
            </w:r>
          </w:p>
        </w:tc>
        <w:tc>
          <w:tcPr>
            <w:tcW w:w="1861" w:type="dxa"/>
          </w:tcPr>
          <w:p w14:paraId="3408E51F" w14:textId="2254236F" w:rsidR="009A4D58" w:rsidRDefault="00F440F7" w:rsidP="009A4D58">
            <w:r>
              <w:t>0.08</w:t>
            </w:r>
          </w:p>
        </w:tc>
        <w:tc>
          <w:tcPr>
            <w:tcW w:w="1861" w:type="dxa"/>
          </w:tcPr>
          <w:p w14:paraId="544AA3D0" w14:textId="77777777" w:rsidR="009A4D58" w:rsidRDefault="009A4D58" w:rsidP="009A4D58"/>
        </w:tc>
        <w:tc>
          <w:tcPr>
            <w:tcW w:w="1862" w:type="dxa"/>
          </w:tcPr>
          <w:p w14:paraId="4E7B3C53" w14:textId="77777777" w:rsidR="009A4D58" w:rsidRDefault="009A4D58" w:rsidP="009A4D58"/>
        </w:tc>
      </w:tr>
      <w:tr w:rsidR="009A4D58" w14:paraId="589C7A83" w14:textId="77777777" w:rsidTr="009A4D58">
        <w:tc>
          <w:tcPr>
            <w:tcW w:w="1861" w:type="dxa"/>
          </w:tcPr>
          <w:p w14:paraId="4988926E" w14:textId="0B54EB70" w:rsidR="009A4D58" w:rsidRDefault="009A4D58" w:rsidP="009A4D58">
            <w:r>
              <w:t>Betting Server</w:t>
            </w:r>
          </w:p>
        </w:tc>
        <w:tc>
          <w:tcPr>
            <w:tcW w:w="1861" w:type="dxa"/>
          </w:tcPr>
          <w:p w14:paraId="176662BA" w14:textId="35F1AC81" w:rsidR="009A4D58" w:rsidRDefault="004C4687" w:rsidP="009A4D58">
            <w:r>
              <w:t>0.199</w:t>
            </w:r>
          </w:p>
        </w:tc>
        <w:tc>
          <w:tcPr>
            <w:tcW w:w="1861" w:type="dxa"/>
          </w:tcPr>
          <w:p w14:paraId="4DE6281A" w14:textId="165D255C" w:rsidR="009A4D58" w:rsidRDefault="004C4687" w:rsidP="009A4D58">
            <w:r>
              <w:t>1.050</w:t>
            </w:r>
          </w:p>
        </w:tc>
        <w:tc>
          <w:tcPr>
            <w:tcW w:w="1862" w:type="dxa"/>
          </w:tcPr>
          <w:p w14:paraId="119D3F92" w14:textId="0E7B0A2F" w:rsidR="009A4D58" w:rsidRDefault="004C4687" w:rsidP="009A4D58">
            <w:r>
              <w:t>0.2091</w:t>
            </w:r>
          </w:p>
        </w:tc>
      </w:tr>
    </w:tbl>
    <w:p w14:paraId="12CDA634" w14:textId="150D1151" w:rsidR="009A4D58" w:rsidRDefault="009A4D58" w:rsidP="009A4D58"/>
    <w:p w14:paraId="315E0AF2" w14:textId="77777777" w:rsidR="00797376" w:rsidRDefault="00797376" w:rsidP="009A4D58"/>
    <w:p w14:paraId="2BE397BF" w14:textId="017B0087" w:rsidR="009A4D58" w:rsidRDefault="009A4D58" w:rsidP="009A4D58">
      <w:pPr>
        <w:pStyle w:val="Heading2"/>
      </w:pPr>
      <w:bookmarkStart w:id="3" w:name="_Toc65448528"/>
      <w:r>
        <w:t>Web Server</w:t>
      </w:r>
      <w:bookmarkEnd w:id="3"/>
    </w:p>
    <w:p w14:paraId="66CFF94E" w14:textId="2805A005" w:rsidR="004A0315" w:rsidRPr="004A0315" w:rsidRDefault="004A0315" w:rsidP="004A0315">
      <w:pPr>
        <w:rPr>
          <w:rFonts w:asciiTheme="majorHAnsi" w:eastAsiaTheme="majorEastAsia" w:hAnsiTheme="majorHAnsi" w:cstheme="majorHAnsi"/>
        </w:rPr>
      </w:pPr>
      <m:oMathPara>
        <m:oMath>
          <m:r>
            <w:rPr>
              <w:rFonts w:ascii="Cambria Math" w:eastAsiaTheme="majorEastAsia" w:hAnsi="Cambria Math" w:cstheme="majorHAnsi"/>
            </w:rPr>
            <m:t>T=5 days=5×24×60×60=432000 s</m:t>
          </m:r>
        </m:oMath>
      </m:oMathPara>
    </w:p>
    <w:p w14:paraId="429A3129" w14:textId="47CD3296" w:rsidR="009A4D58" w:rsidRPr="006267C3" w:rsidRDefault="006267C3" w:rsidP="009A4D58">
      <w:pPr>
        <w:rPr>
          <w:rFonts w:asciiTheme="majorHAnsi" w:eastAsiaTheme="maj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648000</m:t>
          </m:r>
        </m:oMath>
      </m:oMathPara>
    </w:p>
    <w:p w14:paraId="3067D68F" w14:textId="05BFCC50" w:rsidR="006267C3" w:rsidRPr="006267C3" w:rsidRDefault="006267C3" w:rsidP="009A4D58">
      <w:pPr>
        <w:rPr>
          <w:rFonts w:asciiTheme="majorHAnsi" w:eastAsiaTheme="majorEastAsia" w:hAnsiTheme="majorHAnsi" w:cstheme="majorHAns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HAnsi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HAnsi"/>
                </w:rPr>
                <m:t>1</m:t>
              </m:r>
            </m:sub>
          </m:sSub>
          <m:r>
            <w:rPr>
              <w:rFonts w:ascii="Cambria Math" w:eastAsiaTheme="majorEastAsia" w:hAnsi="Cambria Math" w:cstheme="majorHAnsi"/>
            </w:rPr>
            <m:t>= 30 ms=0.03 s</m:t>
          </m:r>
        </m:oMath>
      </m:oMathPara>
    </w:p>
    <w:p w14:paraId="23A71367" w14:textId="7046E677" w:rsidR="006267C3" w:rsidRPr="006267C3" w:rsidRDefault="004C02A5" w:rsidP="009A4D58">
      <w:pPr>
        <w:rPr>
          <w:rFonts w:asciiTheme="majorHAnsi" w:eastAsiaTheme="maj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ajorEastAsia" w:hAnsi="Cambria Math" w:cstheme="majorHAnsi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ajorEastAsia" w:hAnsi="Cambria Math" w:cstheme="majorHAnsi"/>
            </w:rPr>
            <m:t>×</m:t>
          </m:r>
          <m:sSub>
            <m:sSubPr>
              <m:ctrlPr>
                <w:rPr>
                  <w:rFonts w:ascii="Cambria Math" w:eastAsiaTheme="maj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HAnsi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HAnsi"/>
                </w:rPr>
                <m:t>1</m:t>
              </m:r>
            </m:sub>
          </m:sSub>
          <m:r>
            <w:rPr>
              <w:rFonts w:ascii="Cambria Math" w:eastAsiaTheme="majorEastAsia" w:hAnsi="Cambria Math" w:cstheme="majorHAnsi"/>
            </w:rPr>
            <m:t>=648000*0.03=19440</m:t>
          </m:r>
        </m:oMath>
      </m:oMathPara>
    </w:p>
    <w:p w14:paraId="01D0497F" w14:textId="41327A40" w:rsidR="006267C3" w:rsidRPr="006267C3" w:rsidRDefault="004C02A5" w:rsidP="009A4D58">
      <w:pPr>
        <w:rPr>
          <w:rFonts w:asciiTheme="majorHAnsi" w:eastAsiaTheme="maj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ajorEastAsia" w:hAnsi="Cambria Math" w:cstheme="majorHAns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ajorEastAsia" w:hAnsi="Cambria Math" w:cstheme="majorHAnsi"/>
                </w:rPr>
                <m:t>T</m:t>
              </m:r>
            </m:den>
          </m:f>
          <m:r>
            <w:rPr>
              <w:rFonts w:ascii="Cambria Math" w:eastAsiaTheme="majorEastAsia" w:hAnsi="Cambria Math" w:cstheme="majorHAns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aj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HAnsi"/>
                </w:rPr>
                <m:t>648000</m:t>
              </m:r>
            </m:num>
            <m:den>
              <m:r>
                <w:rPr>
                  <w:rFonts w:ascii="Cambria Math" w:eastAsiaTheme="majorEastAsia" w:hAnsi="Cambria Math" w:cstheme="majorHAnsi"/>
                </w:rPr>
                <m:t>432000</m:t>
              </m:r>
            </m:den>
          </m:f>
          <m:r>
            <w:rPr>
              <w:rFonts w:ascii="Cambria Math" w:eastAsiaTheme="majorEastAsia" w:hAnsi="Cambria Math" w:cstheme="majorHAnsi"/>
            </w:rPr>
            <m:t xml:space="preserve">=1.5 </m:t>
          </m:r>
        </m:oMath>
      </m:oMathPara>
    </w:p>
    <w:p w14:paraId="26257C3A" w14:textId="7D885084" w:rsidR="006267C3" w:rsidRPr="006267C3" w:rsidRDefault="004C02A5" w:rsidP="009A4D58">
      <w:pPr>
        <w:rPr>
          <w:rFonts w:asciiTheme="majorHAnsi" w:eastAsiaTheme="maj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ajorEastAsia" w:hAnsi="Cambria Math" w:cstheme="majorHAns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ajorEastAsia" w:hAnsi="Cambria Math" w:cstheme="majorHAnsi"/>
                </w:rPr>
                <m:t>T</m:t>
              </m:r>
            </m:den>
          </m:f>
          <m:r>
            <w:rPr>
              <w:rFonts w:ascii="Cambria Math" w:eastAsiaTheme="majorEastAsia" w:hAnsi="Cambria Math" w:cstheme="majorHAns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aj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HAnsi"/>
                </w:rPr>
                <m:t>19440</m:t>
              </m:r>
            </m:num>
            <m:den>
              <m:r>
                <w:rPr>
                  <w:rFonts w:ascii="Cambria Math" w:eastAsiaTheme="majorEastAsia" w:hAnsi="Cambria Math" w:cstheme="majorHAnsi"/>
                </w:rPr>
                <m:t>432000</m:t>
              </m:r>
            </m:den>
          </m:f>
          <m:r>
            <w:rPr>
              <w:rFonts w:ascii="Cambria Math" w:eastAsiaTheme="majorEastAsia" w:hAnsi="Cambria Math" w:cstheme="majorHAnsi"/>
            </w:rPr>
            <m:t>=0.045</m:t>
          </m:r>
        </m:oMath>
      </m:oMathPara>
    </w:p>
    <w:p w14:paraId="2A9AB2DB" w14:textId="77777777" w:rsidR="006267C3" w:rsidRPr="006267C3" w:rsidRDefault="006267C3" w:rsidP="009A4D58">
      <w:pPr>
        <w:rPr>
          <w:rFonts w:asciiTheme="majorHAnsi" w:eastAsiaTheme="majorEastAsia" w:hAnsiTheme="majorHAnsi" w:cstheme="majorHAnsi"/>
        </w:rPr>
      </w:pPr>
    </w:p>
    <w:p w14:paraId="3904AF07" w14:textId="45B42F0A" w:rsidR="009A4D58" w:rsidRDefault="009A4D58" w:rsidP="009A4D58">
      <w:pPr>
        <w:pStyle w:val="Heading2"/>
      </w:pPr>
      <w:bookmarkStart w:id="4" w:name="_Toc65448529"/>
      <w:r>
        <w:t>Winner Payment Server</w:t>
      </w:r>
      <w:bookmarkEnd w:id="4"/>
    </w:p>
    <w:p w14:paraId="2C7D7CF5" w14:textId="7185CD4A" w:rsidR="004C02A5" w:rsidRPr="004C02A5" w:rsidRDefault="004C02A5" w:rsidP="004C02A5">
      <w:pPr>
        <w:rPr>
          <w:rFonts w:asciiTheme="majorHAnsi" w:eastAsiaTheme="maj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>×0.25=648000×0.25=162000</m:t>
          </m:r>
        </m:oMath>
      </m:oMathPara>
    </w:p>
    <w:p w14:paraId="35217B1B" w14:textId="1D496405" w:rsidR="004C02A5" w:rsidRPr="004C02A5" w:rsidRDefault="004C02A5" w:rsidP="004C02A5">
      <w:pPr>
        <w:rPr>
          <w:rFonts w:asciiTheme="majorHAnsi" w:eastAsiaTheme="maj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=0.375</m:t>
          </m:r>
        </m:oMath>
      </m:oMathPara>
    </w:p>
    <w:p w14:paraId="0459DA46" w14:textId="6E015705" w:rsidR="004C02A5" w:rsidRPr="00716E68" w:rsidRDefault="004C02A5" w:rsidP="004C02A5">
      <w:pPr>
        <w:rPr>
          <w:rFonts w:asciiTheme="majorHAnsi" w:eastAsiaTheme="maj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ajorEastAsia" w:hAnsi="Cambria Math" w:cstheme="majorHAns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ajorEastAsia" w:hAnsi="Cambria Math" w:cstheme="majorHAnsi"/>
                </w:rPr>
                <m:t>T</m:t>
              </m:r>
            </m:den>
          </m:f>
          <m:r>
            <w:rPr>
              <w:rFonts w:ascii="Cambria Math" w:eastAsiaTheme="majorEastAsia" w:hAnsi="Cambria Math" w:cstheme="majorHAns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aj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HAnsi"/>
                </w:rPr>
                <m:t>162000</m:t>
              </m:r>
            </m:num>
            <m:den>
              <m:r>
                <w:rPr>
                  <w:rFonts w:ascii="Cambria Math" w:eastAsiaTheme="majorEastAsia" w:hAnsi="Cambria Math" w:cstheme="majorHAnsi"/>
                </w:rPr>
                <m:t>432000</m:t>
              </m:r>
            </m:den>
          </m:f>
          <m:r>
            <w:rPr>
              <w:rFonts w:ascii="Cambria Math" w:eastAsiaTheme="majorEastAsia" w:hAnsi="Cambria Math" w:cstheme="majorHAnsi"/>
            </w:rPr>
            <m:t xml:space="preserve">=0.375 </m:t>
          </m:r>
        </m:oMath>
      </m:oMathPara>
    </w:p>
    <w:p w14:paraId="4474443E" w14:textId="2A78FF28" w:rsidR="00716E68" w:rsidRPr="00716E68" w:rsidRDefault="00716E68" w:rsidP="004C02A5">
      <w:pPr>
        <w:rPr>
          <w:rFonts w:asciiTheme="majorHAnsi" w:eastAsiaTheme="maj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×T=0.375×432000=162000</m:t>
          </m:r>
        </m:oMath>
      </m:oMathPara>
    </w:p>
    <w:p w14:paraId="3F55AE74" w14:textId="4DFE1D84" w:rsidR="004C02A5" w:rsidRPr="004C02A5" w:rsidRDefault="00716E68" w:rsidP="004C02A5">
      <w:pPr>
        <w:rPr>
          <w:rFonts w:asciiTheme="majorHAnsi" w:eastAsiaTheme="maj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ajorEastAsia" w:hAnsi="Cambria Math" w:cstheme="majorHAns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ajorEastAsia" w:hAnsi="Cambria Math" w:cstheme="majorHAns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aj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HAnsi"/>
                </w:rPr>
                <m:t>162000</m:t>
              </m:r>
            </m:num>
            <m:den>
              <m:r>
                <w:rPr>
                  <w:rFonts w:ascii="Cambria Math" w:eastAsiaTheme="majorEastAsia" w:hAnsi="Cambria Math" w:cstheme="majorHAnsi"/>
                </w:rPr>
                <m:t>162000</m:t>
              </m:r>
            </m:den>
          </m:f>
          <m:r>
            <w:rPr>
              <w:rFonts w:ascii="Cambria Math" w:eastAsiaTheme="majorEastAsia" w:hAnsi="Cambria Math" w:cstheme="majorHAnsi"/>
            </w:rPr>
            <m:t>=1</m:t>
          </m:r>
        </m:oMath>
      </m:oMathPara>
    </w:p>
    <w:p w14:paraId="626B33EE" w14:textId="77777777" w:rsidR="004C02A5" w:rsidRPr="004C02A5" w:rsidRDefault="004C02A5" w:rsidP="004C02A5"/>
    <w:p w14:paraId="372350AE" w14:textId="58C7DADD" w:rsidR="006267C3" w:rsidRPr="006267C3" w:rsidRDefault="006267C3" w:rsidP="006267C3">
      <w:pPr>
        <w:pStyle w:val="Heading2"/>
      </w:pPr>
      <w:bookmarkStart w:id="5" w:name="_Toc65448530"/>
      <w:r>
        <w:t>Player Engagement Server</w:t>
      </w:r>
      <w:bookmarkEnd w:id="5"/>
    </w:p>
    <w:p w14:paraId="188EDE57" w14:textId="2989EE4D" w:rsidR="009B3314" w:rsidRDefault="009B3314" w:rsidP="009B3314">
      <w:pPr>
        <w:rPr>
          <w:rFonts w:asciiTheme="majorHAnsi" w:eastAsiaTheme="majorEastAsia" w:hAnsiTheme="majorHAnsi" w:cstheme="majorHAnsi"/>
        </w:rPr>
      </w:pPr>
      <m:oMathPara>
        <m:oMath>
          <m:r>
            <w:rPr>
              <w:rFonts w:ascii="Cambria Math" w:eastAsiaTheme="majorEastAsia" w:hAnsi="Cambria Math" w:cstheme="majorHAnsi"/>
            </w:rPr>
            <m:t>C=2 iterations</m:t>
          </m:r>
        </m:oMath>
      </m:oMathPara>
    </w:p>
    <w:p w14:paraId="1998C6A4" w14:textId="2B87D95D" w:rsidR="009B3314" w:rsidRPr="009B3314" w:rsidRDefault="009B3314" w:rsidP="009B3314">
      <w:pPr>
        <w:rPr>
          <w:rFonts w:asciiTheme="majorHAnsi" w:eastAsiaTheme="maj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>×0.75×C=648000×0.75×2=972000</m:t>
          </m:r>
        </m:oMath>
      </m:oMathPara>
    </w:p>
    <w:p w14:paraId="7218A44C" w14:textId="5AA4D80E" w:rsidR="009B3314" w:rsidRPr="004C02A5" w:rsidRDefault="009B3314" w:rsidP="009B3314">
      <w:pPr>
        <w:rPr>
          <w:rFonts w:asciiTheme="majorHAnsi" w:eastAsiaTheme="maj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ajorEastAsia" w:hAnsi="Cambria Math" w:cstheme="majorHAnsi"/>
            </w:rPr>
            <m:t>=400 ms=0.4 s</m:t>
          </m:r>
        </m:oMath>
      </m:oMathPara>
    </w:p>
    <w:p w14:paraId="7B17CD76" w14:textId="77777777" w:rsidR="009A4D58" w:rsidRPr="009A4D58" w:rsidRDefault="009A4D58" w:rsidP="009A4D58"/>
    <w:p w14:paraId="30CDC6E7" w14:textId="686DC50E" w:rsidR="009A4D58" w:rsidRDefault="009A4D58" w:rsidP="009A4D58">
      <w:pPr>
        <w:pStyle w:val="Heading2"/>
      </w:pPr>
      <w:bookmarkStart w:id="6" w:name="_Toc65448531"/>
      <w:r>
        <w:t>Database</w:t>
      </w:r>
      <w:bookmarkEnd w:id="6"/>
    </w:p>
    <w:p w14:paraId="108E79BC" w14:textId="7387428E" w:rsidR="0012378E" w:rsidRPr="00F440F7" w:rsidRDefault="0012378E" w:rsidP="0012378E">
      <w:pPr>
        <w:rPr>
          <w:rFonts w:asciiTheme="majorHAnsi" w:eastAsiaTheme="maj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 xml:space="preserve">3 </m:t>
              </m:r>
            </m:sub>
          </m:sSub>
          <m:r>
            <w:rPr>
              <w:rFonts w:ascii="Cambria Math" w:hAnsi="Cambria Math"/>
            </w:rPr>
            <m:t>=972000</m:t>
          </m:r>
        </m:oMath>
      </m:oMathPara>
    </w:p>
    <w:p w14:paraId="27112731" w14:textId="560BCDF6" w:rsidR="00F440F7" w:rsidRPr="009B3314" w:rsidRDefault="00F440F7" w:rsidP="0012378E">
      <w:pPr>
        <w:rPr>
          <w:rFonts w:asciiTheme="majorHAnsi" w:eastAsiaTheme="maj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HAnsi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eastAsiaTheme="majorEastAsia" w:hAnsi="Cambria Math" w:cstheme="majorHAnsi"/>
            </w:rPr>
            <m:t>=</m:t>
          </m:r>
          <m:f>
            <m:fPr>
              <m:ctrlPr>
                <w:rPr>
                  <w:rFonts w:ascii="Cambria Math" w:eastAsiaTheme="majorEastAsia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ajorEastAsia" w:hAnsi="Cambria Math" w:cstheme="majorHAnsi"/>
            </w:rPr>
            <m:t>=</m:t>
          </m:r>
          <m:f>
            <m:fPr>
              <m:ctrlPr>
                <w:rPr>
                  <w:rFonts w:ascii="Cambria Math" w:eastAsiaTheme="majorEastAsia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972000</m:t>
              </m:r>
            </m:num>
            <m:den>
              <m:r>
                <w:rPr>
                  <w:rFonts w:ascii="Cambria Math" w:eastAsiaTheme="minorEastAsia" w:hAnsi="Cambria Math"/>
                </w:rPr>
                <m:t>648000</m:t>
              </m:r>
            </m:den>
          </m:f>
          <m:r>
            <w:rPr>
              <w:rFonts w:ascii="Cambria Math" w:eastAsiaTheme="majorEastAsia" w:hAnsi="Cambria Math" w:cstheme="majorHAnsi"/>
            </w:rPr>
            <m:t>=1.5</m:t>
          </m:r>
        </m:oMath>
      </m:oMathPara>
    </w:p>
    <w:p w14:paraId="7F8DD385" w14:textId="43214F74" w:rsidR="0012378E" w:rsidRDefault="0012378E" w:rsidP="004C4687">
      <w:pPr>
        <w:rPr>
          <w:rFonts w:asciiTheme="majorHAnsi" w:eastAsiaTheme="majorEastAsia" w:hAnsiTheme="majorHAnsi" w:cstheme="majorHAnsi"/>
        </w:rPr>
      </w:pPr>
    </w:p>
    <w:p w14:paraId="025C087F" w14:textId="47E6C654" w:rsidR="004C4687" w:rsidRPr="00F440F7" w:rsidRDefault="004C4687" w:rsidP="004C46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=120 ms=0.12 s</m:t>
          </m:r>
        </m:oMath>
      </m:oMathPara>
    </w:p>
    <w:p w14:paraId="4AE41D60" w14:textId="17C84731" w:rsidR="00F440F7" w:rsidRPr="009B3314" w:rsidRDefault="00F440F7" w:rsidP="00F440F7">
      <w:pPr>
        <w:rPr>
          <w:rFonts w:asciiTheme="majorHAnsi" w:eastAsiaTheme="maj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HAnsi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eastAsiaTheme="majorEastAsia" w:hAnsi="Cambria Math" w:cstheme="majorHAnsi"/>
            </w:rPr>
            <m:t>=</m:t>
          </m:r>
          <m:f>
            <m:fPr>
              <m:ctrlPr>
                <w:rPr>
                  <w:rFonts w:ascii="Cambria Math" w:eastAsiaTheme="majorEastAsia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eastAsiaTheme="majorEastAsia" w:hAnsi="Cambria Math" w:cstheme="majorHAnsi"/>
            </w:rPr>
            <m:t>=</m:t>
          </m:r>
          <m:f>
            <m:fPr>
              <m:ctrlPr>
                <w:rPr>
                  <w:rFonts w:ascii="Cambria Math" w:eastAsiaTheme="majorEastAsia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0.12</m:t>
              </m:r>
            </m:num>
            <m:den>
              <m:r>
                <w:rPr>
                  <w:rFonts w:ascii="Cambria Math" w:eastAsiaTheme="minorEastAsia" w:hAnsi="Cambria Math"/>
                </w:rPr>
                <m:t>1.5</m:t>
              </m:r>
            </m:den>
          </m:f>
          <m:r>
            <w:rPr>
              <w:rFonts w:ascii="Cambria Math" w:eastAsiaTheme="majorEastAsia" w:hAnsi="Cambria Math" w:cstheme="majorHAnsi"/>
            </w:rPr>
            <m:t>=</m:t>
          </m:r>
          <m:r>
            <w:rPr>
              <w:rFonts w:ascii="Cambria Math" w:eastAsiaTheme="majorEastAsia" w:hAnsi="Cambria Math" w:cstheme="majorHAnsi"/>
            </w:rPr>
            <m:t>0.08</m:t>
          </m:r>
        </m:oMath>
      </m:oMathPara>
    </w:p>
    <w:p w14:paraId="562DAAE3" w14:textId="3A357F8D" w:rsidR="00E74F29" w:rsidRPr="00E74F29" w:rsidRDefault="00E74F29" w:rsidP="00E74F29"/>
    <w:p w14:paraId="47F5F25C" w14:textId="4E6F28DA" w:rsidR="009A4D58" w:rsidRDefault="009A4D58" w:rsidP="009A4D58">
      <w:pPr>
        <w:pStyle w:val="Heading2"/>
      </w:pPr>
      <w:bookmarkStart w:id="7" w:name="_Toc65448532"/>
      <w:r>
        <w:t>Betting Server</w:t>
      </w:r>
      <w:bookmarkEnd w:id="7"/>
    </w:p>
    <w:p w14:paraId="6D67729F" w14:textId="7994803F" w:rsidR="004C4687" w:rsidRPr="004C4687" w:rsidRDefault="00E74F29" w:rsidP="00E74F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=0.265</m:t>
          </m:r>
        </m:oMath>
      </m:oMathPara>
    </w:p>
    <w:p w14:paraId="673EC1DD" w14:textId="27C62DCE" w:rsidR="004C4687" w:rsidRPr="004C4687" w:rsidRDefault="004C4687" w:rsidP="00E74F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=0.2525 s</m:t>
          </m:r>
        </m:oMath>
      </m:oMathPara>
    </w:p>
    <w:p w14:paraId="71A22F12" w14:textId="0F0666C1" w:rsidR="00E74F29" w:rsidRPr="004C02A5" w:rsidRDefault="00E74F29" w:rsidP="00E74F29">
      <w:pPr>
        <w:rPr>
          <w:rFonts w:asciiTheme="majorHAnsi" w:eastAsiaTheme="maj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=0.2091</m:t>
          </m:r>
        </m:oMath>
      </m:oMathPara>
    </w:p>
    <w:p w14:paraId="75F4B8C7" w14:textId="3292A4D1" w:rsidR="00E74F29" w:rsidRPr="00716E68" w:rsidRDefault="00E74F29" w:rsidP="00E74F29">
      <w:pPr>
        <w:rPr>
          <w:rFonts w:asciiTheme="majorHAnsi" w:eastAsiaTheme="maj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eastAsiaTheme="majorEastAsia" w:hAnsi="Cambria Math" w:cstheme="majorHAns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eastAsiaTheme="majorEastAsia" w:hAnsi="Cambria Math" w:cstheme="majorHAns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aj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HAnsi"/>
                </w:rPr>
                <m:t>0.265</m:t>
              </m:r>
            </m:num>
            <m:den>
              <m:r>
                <w:rPr>
                  <w:rFonts w:ascii="Cambria Math" w:eastAsiaTheme="majorEastAsia" w:hAnsi="Cambria Math" w:cstheme="majorHAnsi"/>
                </w:rPr>
                <m:t>0.2525</m:t>
              </m:r>
            </m:den>
          </m:f>
          <m:r>
            <w:rPr>
              <w:rFonts w:ascii="Cambria Math" w:eastAsiaTheme="majorEastAsia" w:hAnsi="Cambria Math" w:cstheme="majorHAnsi"/>
            </w:rPr>
            <m:t>≈1.050</m:t>
          </m:r>
          <m:r>
            <w:rPr>
              <w:rFonts w:ascii="Cambria Math" w:eastAsiaTheme="majorEastAsia" w:hAnsi="Cambria Math" w:cstheme="majorHAnsi"/>
            </w:rPr>
            <m:t xml:space="preserve"> </m:t>
          </m:r>
        </m:oMath>
      </m:oMathPara>
    </w:p>
    <w:p w14:paraId="623345C9" w14:textId="17D12DA3" w:rsidR="00E74F29" w:rsidRPr="004C02A5" w:rsidRDefault="00E74F29" w:rsidP="00E74F29">
      <w:pPr>
        <w:rPr>
          <w:rFonts w:asciiTheme="majorHAnsi" w:eastAsiaTheme="maj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eastAsiaTheme="majorEastAsia" w:hAnsi="Cambria Math" w:cstheme="majorHAns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eastAsiaTheme="majorEastAsia" w:hAnsi="Cambria Math" w:cstheme="majorHAnsi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theme="majorHAns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HAnsi"/>
                </w:rPr>
                <m:t>0.2091</m:t>
              </m:r>
            </m:num>
            <m:den>
              <m:r>
                <w:rPr>
                  <w:rFonts w:ascii="Cambria Math" w:eastAsiaTheme="majorEastAsia" w:hAnsi="Cambria Math" w:cstheme="majorHAnsi"/>
                </w:rPr>
                <m:t>1.050</m:t>
              </m:r>
            </m:den>
          </m:f>
          <m:r>
            <w:rPr>
              <w:rFonts w:ascii="Cambria Math" w:eastAsiaTheme="majorEastAsia" w:hAnsi="Cambria Math" w:cstheme="majorHAnsi"/>
            </w:rPr>
            <m:t>≈0.199</m:t>
          </m:r>
        </m:oMath>
      </m:oMathPara>
    </w:p>
    <w:p w14:paraId="46D6A37E" w14:textId="1A980516" w:rsidR="009A4D58" w:rsidRDefault="009A4D58" w:rsidP="009A4D58"/>
    <w:p w14:paraId="5507D856" w14:textId="017A3A40" w:rsidR="00797376" w:rsidRDefault="00797376" w:rsidP="009A4D58"/>
    <w:p w14:paraId="491963EB" w14:textId="77C13B0F" w:rsidR="00797376" w:rsidRDefault="00797376" w:rsidP="009A4D58"/>
    <w:p w14:paraId="4B03A4FC" w14:textId="286F867D" w:rsidR="00797376" w:rsidRDefault="00797376" w:rsidP="009A4D58"/>
    <w:p w14:paraId="59872FEB" w14:textId="5D32B789" w:rsidR="00797376" w:rsidRDefault="00797376" w:rsidP="009A4D58"/>
    <w:p w14:paraId="7DB7E8BE" w14:textId="29FD2B7F" w:rsidR="00797376" w:rsidRDefault="00797376" w:rsidP="009A4D58"/>
    <w:p w14:paraId="707A77D5" w14:textId="3104D7BF" w:rsidR="00797376" w:rsidRDefault="00797376" w:rsidP="009A4D58"/>
    <w:p w14:paraId="21D58DC9" w14:textId="23517F4C" w:rsidR="00797376" w:rsidRDefault="00797376" w:rsidP="009A4D58"/>
    <w:p w14:paraId="088D4E52" w14:textId="38EF24C7" w:rsidR="00797376" w:rsidRDefault="00797376" w:rsidP="009A4D58"/>
    <w:p w14:paraId="4962BA4A" w14:textId="77777777" w:rsidR="00797376" w:rsidRPr="009A4D58" w:rsidRDefault="00797376" w:rsidP="009A4D58"/>
    <w:p w14:paraId="5D5F6A7D" w14:textId="719EE63D" w:rsidR="009A4D58" w:rsidRDefault="009A4D58" w:rsidP="009A4D58">
      <w:pPr>
        <w:pStyle w:val="Heading1"/>
      </w:pPr>
      <w:bookmarkStart w:id="8" w:name="_Toc65448533"/>
      <w:r>
        <w:lastRenderedPageBreak/>
        <w:t>Model</w:t>
      </w:r>
      <w:bookmarkEnd w:id="8"/>
    </w:p>
    <w:p w14:paraId="1180B474" w14:textId="5DFB1C86" w:rsidR="00E74F29" w:rsidRDefault="00797376" w:rsidP="00C9141A">
      <w:r w:rsidRPr="00797376">
        <w:drawing>
          <wp:inline distT="0" distB="0" distL="0" distR="0" wp14:anchorId="3A240898" wp14:editId="43DABAEC">
            <wp:extent cx="4733925" cy="1038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198C" w14:textId="77777777" w:rsidR="00797376" w:rsidRPr="00C9141A" w:rsidRDefault="00797376" w:rsidP="00C9141A"/>
    <w:p w14:paraId="5AFEE56D" w14:textId="1377D142" w:rsidR="009A4D58" w:rsidRDefault="004A0315" w:rsidP="004A0315">
      <w:pPr>
        <w:pStyle w:val="Heading2"/>
      </w:pPr>
      <w:bookmarkStart w:id="9" w:name="_Toc65448534"/>
      <w:r>
        <w:t>Service Time</w:t>
      </w:r>
      <w:bookmarkEnd w:id="9"/>
    </w:p>
    <w:p w14:paraId="3D577F3D" w14:textId="564C19D7" w:rsidR="00EF7946" w:rsidRDefault="00EF7946" w:rsidP="00EF7946">
      <w:pPr>
        <w:pStyle w:val="Heading3"/>
      </w:pPr>
      <w:bookmarkStart w:id="10" w:name="_Toc65448535"/>
      <w:r>
        <w:t>Web Server</w:t>
      </w:r>
      <w:bookmarkEnd w:id="10"/>
    </w:p>
    <w:p w14:paraId="6422CB23" w14:textId="0CFF6878" w:rsidR="00EF7946" w:rsidRDefault="00EF7946" w:rsidP="00EF7946">
      <w:r w:rsidRPr="00EF7946">
        <w:drawing>
          <wp:inline distT="0" distB="0" distL="0" distR="0" wp14:anchorId="218804B6" wp14:editId="644D8148">
            <wp:extent cx="2575406" cy="327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99" t="1008"/>
                    <a:stretch/>
                  </pic:blipFill>
                  <pic:spPr bwMode="auto">
                    <a:xfrm>
                      <a:off x="0" y="0"/>
                      <a:ext cx="2607739" cy="3317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DA78A" w14:textId="3DA500B7" w:rsidR="00EF7946" w:rsidRDefault="00EF7946" w:rsidP="00EF7946"/>
    <w:p w14:paraId="7E193357" w14:textId="1AAB078F" w:rsidR="00EF7946" w:rsidRDefault="00EF7946" w:rsidP="00EF7946">
      <w:pPr>
        <w:pStyle w:val="Heading3"/>
      </w:pPr>
      <w:bookmarkStart w:id="11" w:name="_Toc65448536"/>
      <w:r>
        <w:lastRenderedPageBreak/>
        <w:t>Winner Payment Server</w:t>
      </w:r>
      <w:bookmarkEnd w:id="11"/>
    </w:p>
    <w:p w14:paraId="2E4DCA66" w14:textId="4C02FF8E" w:rsidR="00EF7946" w:rsidRDefault="00716E68" w:rsidP="00EF7946">
      <w:r w:rsidRPr="00716E68">
        <w:drawing>
          <wp:inline distT="0" distB="0" distL="0" distR="0" wp14:anchorId="52B820E4" wp14:editId="06DD97FB">
            <wp:extent cx="2588394" cy="33070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7441" cy="333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D775" w14:textId="77777777" w:rsidR="00797376" w:rsidRPr="00EF7946" w:rsidRDefault="00797376" w:rsidP="00EF7946"/>
    <w:p w14:paraId="5B787035" w14:textId="06D05C6F" w:rsidR="009A4D58" w:rsidRDefault="00F440F7" w:rsidP="00F440F7">
      <w:pPr>
        <w:pStyle w:val="Heading3"/>
      </w:pPr>
      <w:bookmarkStart w:id="12" w:name="_Toc65448537"/>
      <w:r>
        <w:t>Player Engagement Server</w:t>
      </w:r>
      <w:bookmarkEnd w:id="12"/>
    </w:p>
    <w:p w14:paraId="0276CA92" w14:textId="0C659E25" w:rsidR="00F440F7" w:rsidRDefault="00F440F7" w:rsidP="00F440F7">
      <w:r w:rsidRPr="00F440F7">
        <w:drawing>
          <wp:inline distT="0" distB="0" distL="0" distR="0" wp14:anchorId="569EC0D8" wp14:editId="342F5D1B">
            <wp:extent cx="2589326" cy="3329940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1816" cy="335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B601" w14:textId="77777777" w:rsidR="00797376" w:rsidRDefault="00797376" w:rsidP="00F440F7"/>
    <w:p w14:paraId="640F8354" w14:textId="5B6B802B" w:rsidR="00F440F7" w:rsidRDefault="00797376" w:rsidP="00797376">
      <w:pPr>
        <w:pStyle w:val="Heading3"/>
      </w:pPr>
      <w:bookmarkStart w:id="13" w:name="_Toc65448538"/>
      <w:r>
        <w:lastRenderedPageBreak/>
        <w:t>Database</w:t>
      </w:r>
      <w:bookmarkEnd w:id="13"/>
    </w:p>
    <w:p w14:paraId="4620D5BA" w14:textId="2D9C4E98" w:rsidR="00797376" w:rsidRDefault="00797376" w:rsidP="00797376">
      <w:r w:rsidRPr="00797376">
        <w:drawing>
          <wp:inline distT="0" distB="0" distL="0" distR="0" wp14:anchorId="130F814B" wp14:editId="29A47070">
            <wp:extent cx="2576828" cy="3299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7145" cy="3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EBBE" w14:textId="77777777" w:rsidR="00797376" w:rsidRDefault="00797376" w:rsidP="00797376"/>
    <w:p w14:paraId="3EC88081" w14:textId="06D4D281" w:rsidR="00797376" w:rsidRDefault="00797376" w:rsidP="00797376">
      <w:pPr>
        <w:pStyle w:val="Heading3"/>
      </w:pPr>
      <w:bookmarkStart w:id="14" w:name="_Toc65448539"/>
      <w:r>
        <w:t>Betting Server</w:t>
      </w:r>
      <w:bookmarkEnd w:id="14"/>
    </w:p>
    <w:p w14:paraId="66D158AC" w14:textId="524B3D9B" w:rsidR="00797376" w:rsidRDefault="00797376" w:rsidP="00797376">
      <w:r w:rsidRPr="00797376">
        <w:drawing>
          <wp:inline distT="0" distB="0" distL="0" distR="0" wp14:anchorId="7545DBE8" wp14:editId="25769BFF">
            <wp:extent cx="2545080" cy="3324807"/>
            <wp:effectExtent l="0" t="0" r="762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078"/>
                    <a:stretch/>
                  </pic:blipFill>
                  <pic:spPr bwMode="auto">
                    <a:xfrm>
                      <a:off x="0" y="0"/>
                      <a:ext cx="2559198" cy="33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75773" w14:textId="77777777" w:rsidR="00797376" w:rsidRPr="00797376" w:rsidRDefault="00797376" w:rsidP="00797376"/>
    <w:p w14:paraId="3652FF33" w14:textId="6315A550" w:rsidR="00F440F7" w:rsidRDefault="00F440F7" w:rsidP="00F440F7">
      <w:pPr>
        <w:pStyle w:val="Heading2"/>
      </w:pPr>
      <w:bookmarkStart w:id="15" w:name="_Toc65448540"/>
      <w:r>
        <w:lastRenderedPageBreak/>
        <w:t>Routing Probabilities</w:t>
      </w:r>
      <w:bookmarkEnd w:id="15"/>
    </w:p>
    <w:p w14:paraId="5073CF2B" w14:textId="2342E635" w:rsidR="00F440F7" w:rsidRDefault="00F440F7" w:rsidP="00F440F7">
      <w:pPr>
        <w:pStyle w:val="Heading3"/>
      </w:pPr>
      <w:bookmarkStart w:id="16" w:name="_Toc65448541"/>
      <w:r>
        <w:t>Router Web Server</w:t>
      </w:r>
      <w:bookmarkEnd w:id="16"/>
    </w:p>
    <w:p w14:paraId="58863893" w14:textId="79E82C55" w:rsidR="00F440F7" w:rsidRDefault="00F440F7" w:rsidP="00F440F7">
      <w:r w:rsidRPr="00E74F29">
        <w:drawing>
          <wp:inline distT="0" distB="0" distL="0" distR="0" wp14:anchorId="049FB42C" wp14:editId="0CDBC877">
            <wp:extent cx="4733925" cy="318960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ABAB" w14:textId="373BA373" w:rsidR="00797376" w:rsidRDefault="00797376" w:rsidP="00F440F7"/>
    <w:p w14:paraId="66074457" w14:textId="265FACA3" w:rsidR="00681D20" w:rsidRDefault="00681D20" w:rsidP="00797376">
      <w:pPr>
        <w:pStyle w:val="Heading2"/>
      </w:pPr>
      <w:bookmarkStart w:id="17" w:name="_Toc65448542"/>
      <w:r>
        <w:t>Resources</w:t>
      </w:r>
      <w:bookmarkEnd w:id="17"/>
    </w:p>
    <w:p w14:paraId="3F6EA6F5" w14:textId="39BADAC7" w:rsidR="00681D20" w:rsidRPr="00681D20" w:rsidRDefault="00681D20" w:rsidP="00681D20">
      <w:r>
        <w:t xml:space="preserve">Only </w:t>
      </w:r>
      <w:proofErr w:type="spellStart"/>
      <w:r>
        <w:t>PlayerEngagementServer</w:t>
      </w:r>
      <w:proofErr w:type="spellEnd"/>
      <w:r>
        <w:t xml:space="preserve"> has 2 servers working in parallel.</w:t>
      </w:r>
    </w:p>
    <w:p w14:paraId="30BDFD53" w14:textId="4064F9D9" w:rsidR="00681D20" w:rsidRDefault="00681D20" w:rsidP="00681D20">
      <w:r w:rsidRPr="00681D20">
        <w:drawing>
          <wp:inline distT="0" distB="0" distL="0" distR="0" wp14:anchorId="4B364BAB" wp14:editId="35F580EC">
            <wp:extent cx="4733925" cy="3175000"/>
            <wp:effectExtent l="0" t="0" r="952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C189" w14:textId="0E424F35" w:rsidR="00681D20" w:rsidRDefault="00681D20" w:rsidP="00681D20">
      <w:r>
        <w:lastRenderedPageBreak/>
        <w:t xml:space="preserve">There is no System Response Time to choose in </w:t>
      </w:r>
      <w:r>
        <w:t xml:space="preserve">Performance Indices in </w:t>
      </w:r>
      <w:r>
        <w:t>this version.</w:t>
      </w:r>
    </w:p>
    <w:p w14:paraId="0760F7A7" w14:textId="77777777" w:rsidR="00681D20" w:rsidRDefault="00681D20" w:rsidP="00681D20">
      <w:r w:rsidRPr="00797376">
        <w:drawing>
          <wp:inline distT="0" distB="0" distL="0" distR="0" wp14:anchorId="5F836BBF" wp14:editId="4FC95C45">
            <wp:extent cx="4733925" cy="245808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68EF" w14:textId="77777777" w:rsidR="00681D20" w:rsidRDefault="00681D20" w:rsidP="00681D20">
      <w:r w:rsidRPr="00C9141A">
        <w:drawing>
          <wp:inline distT="0" distB="0" distL="0" distR="0" wp14:anchorId="7AE5B3C1" wp14:editId="592DFA82">
            <wp:extent cx="1165860" cy="167016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09302" cy="173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5DFF" w14:textId="77777777" w:rsidR="00681D20" w:rsidRPr="00681D20" w:rsidRDefault="00681D20" w:rsidP="00681D20"/>
    <w:p w14:paraId="71C3E95F" w14:textId="52880D5D" w:rsidR="00681D20" w:rsidRDefault="00681D20" w:rsidP="00797376">
      <w:pPr>
        <w:pStyle w:val="Heading2"/>
      </w:pPr>
      <w:bookmarkStart w:id="18" w:name="_Toc65448543"/>
      <w:r>
        <w:lastRenderedPageBreak/>
        <w:t>Number of Customers</w:t>
      </w:r>
      <w:bookmarkEnd w:id="18"/>
    </w:p>
    <w:p w14:paraId="7A8C05BB" w14:textId="0D84D113" w:rsidR="00681D20" w:rsidRDefault="00681D20" w:rsidP="00681D20">
      <w:r w:rsidRPr="00681D20">
        <w:drawing>
          <wp:inline distT="0" distB="0" distL="0" distR="0" wp14:anchorId="05BCF4FA" wp14:editId="6F505F1A">
            <wp:extent cx="4733925" cy="339153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849E" w14:textId="77777777" w:rsidR="00681D20" w:rsidRPr="00681D20" w:rsidRDefault="00681D20" w:rsidP="00681D20"/>
    <w:p w14:paraId="62502D87" w14:textId="4BD09F3D" w:rsidR="00681D20" w:rsidRDefault="00681D20" w:rsidP="00797376">
      <w:pPr>
        <w:pStyle w:val="Heading2"/>
      </w:pPr>
      <w:bookmarkStart w:id="19" w:name="_Toc65448544"/>
      <w:r>
        <w:t>Response Time</w:t>
      </w:r>
      <w:bookmarkEnd w:id="19"/>
    </w:p>
    <w:p w14:paraId="1D79C3C6" w14:textId="16EE1F45" w:rsidR="00681D20" w:rsidRPr="00681D20" w:rsidRDefault="00681D20" w:rsidP="00681D20">
      <w:r w:rsidRPr="00681D20">
        <w:drawing>
          <wp:inline distT="0" distB="0" distL="0" distR="0" wp14:anchorId="48325110" wp14:editId="0500149A">
            <wp:extent cx="4733925" cy="331787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3ED4" w14:textId="6F22FB29" w:rsidR="00681D20" w:rsidRDefault="00681D20" w:rsidP="00797376">
      <w:pPr>
        <w:pStyle w:val="Heading2"/>
      </w:pPr>
      <w:bookmarkStart w:id="20" w:name="_Toc65448545"/>
      <w:r>
        <w:lastRenderedPageBreak/>
        <w:t>Residence Time</w:t>
      </w:r>
      <w:bookmarkEnd w:id="20"/>
    </w:p>
    <w:p w14:paraId="2C0A3BF9" w14:textId="309A3FF0" w:rsidR="00681D20" w:rsidRDefault="00681D20" w:rsidP="00681D20">
      <w:r w:rsidRPr="00681D20">
        <w:drawing>
          <wp:inline distT="0" distB="0" distL="0" distR="0" wp14:anchorId="4C17C67A" wp14:editId="2242223F">
            <wp:extent cx="4733925" cy="337947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959B" w14:textId="77777777" w:rsidR="00681D20" w:rsidRPr="00681D20" w:rsidRDefault="00681D20" w:rsidP="00681D20"/>
    <w:p w14:paraId="3D56DDCA" w14:textId="67EAF1E8" w:rsidR="00681D20" w:rsidRDefault="00681D20" w:rsidP="00797376">
      <w:pPr>
        <w:pStyle w:val="Heading2"/>
      </w:pPr>
      <w:bookmarkStart w:id="21" w:name="_Toc65448546"/>
      <w:r>
        <w:t>Utilization</w:t>
      </w:r>
      <w:bookmarkEnd w:id="21"/>
    </w:p>
    <w:p w14:paraId="5F85AD0F" w14:textId="2DD66DA4" w:rsidR="00681D20" w:rsidRPr="00681D20" w:rsidRDefault="00681D20" w:rsidP="00681D20">
      <w:r w:rsidRPr="00681D20">
        <w:drawing>
          <wp:inline distT="0" distB="0" distL="0" distR="0" wp14:anchorId="163904EC" wp14:editId="3CC6C5AD">
            <wp:extent cx="4733925" cy="3367405"/>
            <wp:effectExtent l="0" t="0" r="9525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54F0" w14:textId="57A38999" w:rsidR="00797376" w:rsidRDefault="00797376" w:rsidP="00797376">
      <w:pPr>
        <w:pStyle w:val="Heading2"/>
      </w:pPr>
      <w:bookmarkStart w:id="22" w:name="_Toc65448547"/>
      <w:r>
        <w:lastRenderedPageBreak/>
        <w:t>Throughput</w:t>
      </w:r>
      <w:bookmarkEnd w:id="22"/>
    </w:p>
    <w:p w14:paraId="37E2A779" w14:textId="0139B41B" w:rsidR="00681D20" w:rsidRPr="00681D20" w:rsidRDefault="00681D20" w:rsidP="00681D20">
      <w:r w:rsidRPr="00681D20">
        <w:drawing>
          <wp:inline distT="0" distB="0" distL="0" distR="0" wp14:anchorId="1DBF1F17" wp14:editId="623D4DC8">
            <wp:extent cx="4733925" cy="3385185"/>
            <wp:effectExtent l="0" t="0" r="952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3B05" w14:textId="7257C3E5" w:rsidR="00797376" w:rsidRDefault="00797376" w:rsidP="00797376"/>
    <w:p w14:paraId="735372A3" w14:textId="77777777" w:rsidR="00797376" w:rsidRPr="00797376" w:rsidRDefault="00797376" w:rsidP="00797376"/>
    <w:sectPr w:rsidR="00797376" w:rsidRPr="00797376" w:rsidSect="00C511D3">
      <w:footerReference w:type="default" r:id="rId28"/>
      <w:headerReference w:type="first" r:id="rId29"/>
      <w:footerReference w:type="first" r:id="rId30"/>
      <w:pgSz w:w="11906" w:h="16838" w:code="9"/>
      <w:pgMar w:top="2268" w:right="1701" w:bottom="2155" w:left="275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E3FC8" w14:textId="77777777" w:rsidR="002957C0" w:rsidRDefault="002957C0" w:rsidP="00AE0C5E">
      <w:r>
        <w:separator/>
      </w:r>
    </w:p>
  </w:endnote>
  <w:endnote w:type="continuationSeparator" w:id="0">
    <w:p w14:paraId="52855FC7" w14:textId="77777777" w:rsidR="002957C0" w:rsidRDefault="002957C0" w:rsidP="00AE0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98684" w14:textId="77777777" w:rsidR="0012378E" w:rsidRDefault="0012378E" w:rsidP="00AE0C5E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DA3220" w14:textId="77777777" w:rsidR="0012378E" w:rsidRDefault="0012378E" w:rsidP="00AE0C5E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C1A3A1" w14:textId="77777777" w:rsidR="0012378E" w:rsidRDefault="0012378E" w:rsidP="00AE0C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58E75" w14:textId="77777777" w:rsidR="0012378E" w:rsidRDefault="0012378E" w:rsidP="00AE0C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A6A56" w14:textId="77777777" w:rsidR="0012378E" w:rsidRDefault="0012378E" w:rsidP="00AE0C5E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B737B87" wp14:editId="3856A1F1">
              <wp:simplePos x="0" y="0"/>
              <wp:positionH relativeFrom="column">
                <wp:posOffset>2762250</wp:posOffset>
              </wp:positionH>
              <wp:positionV relativeFrom="paragraph">
                <wp:posOffset>45085</wp:posOffset>
              </wp:positionV>
              <wp:extent cx="635" cy="612000"/>
              <wp:effectExtent l="0" t="0" r="37465" b="36195"/>
              <wp:wrapNone/>
              <wp:docPr id="26" name="Rak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35" cy="61200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B18971" id="Rak 26" o:spid="_x0000_s1026" style="position:absolute;flip:x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5pt,3.55pt" to="217.5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" strokecolor="black [3213]" strokeweight="1pt">
              <v:stroke joinstyle="miter"/>
            </v:line>
          </w:pict>
        </mc:Fallback>
      </mc:AlternateContent>
    </w:r>
    <w:r>
      <w:rPr>
        <w:noProof/>
        <w:lang w:eastAsia="sv-SE"/>
      </w:rPr>
      <w:drawing>
        <wp:anchor distT="0" distB="0" distL="114300" distR="114300" simplePos="0" relativeHeight="251668480" behindDoc="1" locked="0" layoutInCell="1" allowOverlap="1" wp14:anchorId="6E8F615B" wp14:editId="0D96D2DA">
          <wp:simplePos x="0" y="0"/>
          <wp:positionH relativeFrom="column">
            <wp:posOffset>-3180080</wp:posOffset>
          </wp:positionH>
          <wp:positionV relativeFrom="paragraph">
            <wp:posOffset>-3946525</wp:posOffset>
          </wp:positionV>
          <wp:extent cx="5418000" cy="6372000"/>
          <wp:effectExtent l="0" t="0" r="0" b="3810"/>
          <wp:wrapNone/>
          <wp:docPr id="36" name="Bildobjekt 36" descr="MM_Pil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3" descr="MM_Pil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8000" cy="637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7AE1C50" w14:textId="77777777" w:rsidR="0012378E" w:rsidRDefault="0012378E" w:rsidP="00AE0C5E"/>
  <w:p w14:paraId="6D81164E" w14:textId="77777777" w:rsidR="0012378E" w:rsidRDefault="0012378E" w:rsidP="00AE0C5E">
    <w:pPr>
      <w:pStyle w:val="Footer"/>
    </w:pPr>
  </w:p>
  <w:p w14:paraId="0C41A83F" w14:textId="77777777" w:rsidR="0012378E" w:rsidRDefault="0012378E" w:rsidP="00AE0C5E">
    <w:pPr>
      <w:pStyle w:val="Footer"/>
    </w:pPr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23B329" wp14:editId="6A9D0E0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97815" cy="208280"/>
              <wp:effectExtent l="0" t="0" r="0" b="0"/>
              <wp:wrapSquare wrapText="bothSides"/>
              <wp:docPr id="18" name="Textruta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81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6A37E03" w14:textId="77777777" w:rsidR="0012378E" w:rsidRPr="007C40A6" w:rsidRDefault="0012378E" w:rsidP="00AE0C5E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23B329" id="_x0000_t202" coordsize="21600,21600" o:spt="202" path="m,l,21600r21600,l21600,xe">
              <v:stroke joinstyle="miter"/>
              <v:path gradientshapeok="t" o:connecttype="rect"/>
            </v:shapetype>
            <v:shape id="Textruta 18" o:spid="_x0000_s1028" type="#_x0000_t202" style="position:absolute;margin-left:0;margin-top:0;width:23.45pt;height:16.4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" filled="f" stroked="f">
              <v:textbox style="mso-fit-shape-to-text:t">
                <w:txbxContent>
                  <w:p w14:paraId="46A37E03" w14:textId="77777777" w:rsidR="0012378E" w:rsidRPr="007C40A6" w:rsidRDefault="0012378E" w:rsidP="00AE0C5E">
                    <w:pPr>
                      <w:pStyle w:val="Footer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09A48" w14:textId="77777777" w:rsidR="0012378E" w:rsidRDefault="0012378E" w:rsidP="00AE0C5E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(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2A903" w14:textId="77777777" w:rsidR="0012378E" w:rsidRDefault="0012378E" w:rsidP="00AE0C5E">
    <w:pPr>
      <w:pStyle w:val="Footer"/>
    </w:pPr>
    <w:r>
      <w:t>Sida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  <w:r>
      <w:t xml:space="preserve"> (</w:t>
    </w:r>
    <w:fldSimple w:instr=" NUMPAGES   \* MERGEFORMAT ">
      <w:r>
        <w:rPr>
          <w:noProof/>
        </w:rPr>
        <w:t>5</w:t>
      </w:r>
    </w:fldSimple>
    <w:r>
      <w:t>)</w:t>
    </w:r>
  </w:p>
  <w:p w14:paraId="22CA9C20" w14:textId="77777777" w:rsidR="0012378E" w:rsidRDefault="0012378E" w:rsidP="00AE0C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55780" w14:textId="77777777" w:rsidR="002957C0" w:rsidRDefault="002957C0" w:rsidP="00AE0C5E">
      <w:r>
        <w:separator/>
      </w:r>
    </w:p>
  </w:footnote>
  <w:footnote w:type="continuationSeparator" w:id="0">
    <w:p w14:paraId="5FF093C5" w14:textId="77777777" w:rsidR="002957C0" w:rsidRDefault="002957C0" w:rsidP="00AE0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D0236" w14:textId="77777777" w:rsidR="0012378E" w:rsidRDefault="0012378E" w:rsidP="00AE0C5E">
    <w:pPr>
      <w:pStyle w:val="Header"/>
    </w:pPr>
    <w:r>
      <w:rPr>
        <w:noProof/>
        <w:lang w:eastAsia="sv-SE"/>
      </w:rPr>
      <w:drawing>
        <wp:anchor distT="0" distB="0" distL="114300" distR="114300" simplePos="0" relativeHeight="251664384" behindDoc="0" locked="1" layoutInCell="1" allowOverlap="1" wp14:anchorId="6E8F7A3E" wp14:editId="115183A1">
          <wp:simplePos x="0" y="0"/>
          <wp:positionH relativeFrom="page">
            <wp:posOffset>363855</wp:posOffset>
          </wp:positionH>
          <wp:positionV relativeFrom="page">
            <wp:posOffset>363855</wp:posOffset>
          </wp:positionV>
          <wp:extent cx="270000" cy="360000"/>
          <wp:effectExtent l="0" t="0" r="0" b="2540"/>
          <wp:wrapNone/>
          <wp:docPr id="24" name="Symbo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nu_wordmark_symbol_kalmar_vaxjo_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sv-SE"/>
      </w:rPr>
      <w:drawing>
        <wp:anchor distT="0" distB="0" distL="114300" distR="114300" simplePos="0" relativeHeight="251663360" behindDoc="0" locked="1" layoutInCell="1" allowOverlap="1" wp14:anchorId="7F336890" wp14:editId="723F5B8A">
          <wp:simplePos x="0" y="0"/>
          <wp:positionH relativeFrom="page">
            <wp:posOffset>1746250</wp:posOffset>
          </wp:positionH>
          <wp:positionV relativeFrom="page">
            <wp:posOffset>360045</wp:posOffset>
          </wp:positionV>
          <wp:extent cx="2383200" cy="396000"/>
          <wp:effectExtent l="0" t="0" r="0" b="4445"/>
          <wp:wrapNone/>
          <wp:docPr id="27" name="Logoty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lnu_wordmark_kalmar_vaxjo_cmy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32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0B50E" w14:textId="77777777" w:rsidR="0012378E" w:rsidRDefault="0012378E" w:rsidP="00AE0C5E">
    <w:pPr>
      <w:pStyle w:val="Header"/>
    </w:pPr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03A7A776" wp14:editId="51D003C0">
              <wp:simplePos x="0" y="0"/>
              <wp:positionH relativeFrom="page">
                <wp:posOffset>1674495</wp:posOffset>
              </wp:positionH>
              <wp:positionV relativeFrom="page">
                <wp:posOffset>360045</wp:posOffset>
              </wp:positionV>
              <wp:extent cx="0" cy="1656000"/>
              <wp:effectExtent l="0" t="0" r="38100" b="20955"/>
              <wp:wrapNone/>
              <wp:docPr id="3" name="Rak koppli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656000"/>
                      </a:xfrm>
                      <a:prstGeom prst="line">
                        <a:avLst/>
                      </a:prstGeom>
                      <a:ln>
                        <a:solidFill>
                          <a:srgbClr val="231F2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2D39D4" id="Rak koppling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1.85pt,28.35pt" to="131.85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" strokecolor="#231f20" strokeweight=".5pt">
              <v:stroke joinstyle="miter"/>
              <w10:wrap anchorx="page" anchory="page"/>
              <w10:anchorlock/>
            </v:line>
          </w:pict>
        </mc:Fallback>
      </mc:AlternateContent>
    </w:r>
    <w:r>
      <w:rPr>
        <w:noProof/>
        <w:lang w:eastAsia="sv-SE"/>
      </w:rPr>
      <w:drawing>
        <wp:anchor distT="0" distB="0" distL="114300" distR="114300" simplePos="0" relativeHeight="251671552" behindDoc="0" locked="1" layoutInCell="1" allowOverlap="1" wp14:anchorId="342CCB32" wp14:editId="357C0CF7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270000" cy="360000"/>
          <wp:effectExtent l="0" t="0" r="0" b="2540"/>
          <wp:wrapNone/>
          <wp:docPr id="30" name="Symbo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nu_wordmark_symbol_kalmar_vaxjo_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sv-SE"/>
      </w:rPr>
      <w:drawing>
        <wp:anchor distT="0" distB="0" distL="114300" distR="114300" simplePos="0" relativeHeight="251670528" behindDoc="0" locked="1" layoutInCell="1" allowOverlap="1" wp14:anchorId="730A245D" wp14:editId="6721EC4F">
          <wp:simplePos x="0" y="0"/>
          <wp:positionH relativeFrom="page">
            <wp:posOffset>1746250</wp:posOffset>
          </wp:positionH>
          <wp:positionV relativeFrom="page">
            <wp:posOffset>360045</wp:posOffset>
          </wp:positionV>
          <wp:extent cx="2383200" cy="396000"/>
          <wp:effectExtent l="0" t="0" r="0" b="4445"/>
          <wp:wrapNone/>
          <wp:docPr id="32" name="Logoty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lnu_wordmark_kalmar_vaxjo_cmy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32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2F891" w14:textId="77777777" w:rsidR="0012378E" w:rsidRDefault="0012378E" w:rsidP="00AE0C5E">
    <w:pPr>
      <w:pStyle w:val="Header"/>
    </w:pPr>
    <w:r>
      <w:rPr>
        <w:noProof/>
        <w:lang w:eastAsia="sv-SE"/>
      </w:rPr>
      <w:drawing>
        <wp:anchor distT="0" distB="0" distL="114300" distR="114300" simplePos="0" relativeHeight="251675648" behindDoc="0" locked="1" layoutInCell="1" allowOverlap="1" wp14:anchorId="2630E0C4" wp14:editId="3C2B8317">
          <wp:simplePos x="0" y="0"/>
          <wp:positionH relativeFrom="page">
            <wp:posOffset>306070</wp:posOffset>
          </wp:positionH>
          <wp:positionV relativeFrom="page">
            <wp:posOffset>360045</wp:posOffset>
          </wp:positionV>
          <wp:extent cx="288000" cy="392400"/>
          <wp:effectExtent l="0" t="0" r="0" b="8255"/>
          <wp:wrapNone/>
          <wp:docPr id="15" name="Symb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nu_wordmark_symbol_kalmar_vaxjo_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39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sv-SE"/>
      </w:rPr>
      <w:drawing>
        <wp:anchor distT="0" distB="0" distL="114300" distR="114300" simplePos="0" relativeHeight="251674624" behindDoc="0" locked="1" layoutInCell="1" allowOverlap="1" wp14:anchorId="6C50D28F" wp14:editId="73AAA38B">
          <wp:simplePos x="0" y="0"/>
          <wp:positionH relativeFrom="page">
            <wp:posOffset>1743075</wp:posOffset>
          </wp:positionH>
          <wp:positionV relativeFrom="page">
            <wp:posOffset>373380</wp:posOffset>
          </wp:positionV>
          <wp:extent cx="2167200" cy="396000"/>
          <wp:effectExtent l="0" t="0" r="0" b="4445"/>
          <wp:wrapNone/>
          <wp:docPr id="16" name="Logoty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lnu_wordmark_kalmar_vaxjo_cmy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72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36C5FD" w14:textId="77777777" w:rsidR="0012378E" w:rsidRDefault="0012378E" w:rsidP="00AE0C5E">
    <w:pPr>
      <w:pStyle w:val="Header"/>
    </w:pPr>
  </w:p>
  <w:p w14:paraId="475669BB" w14:textId="77777777" w:rsidR="0012378E" w:rsidRDefault="0012378E" w:rsidP="00AE0C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C6BA58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56A86"/>
    <w:multiLevelType w:val="multilevel"/>
    <w:tmpl w:val="90E8A6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0FD0BDE"/>
    <w:multiLevelType w:val="hybridMultilevel"/>
    <w:tmpl w:val="E7F2F2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500A1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58"/>
    <w:rsid w:val="00024CB9"/>
    <w:rsid w:val="00045595"/>
    <w:rsid w:val="000462DE"/>
    <w:rsid w:val="00053690"/>
    <w:rsid w:val="0006597E"/>
    <w:rsid w:val="0008327E"/>
    <w:rsid w:val="000B4C66"/>
    <w:rsid w:val="000C7A07"/>
    <w:rsid w:val="000D3DBB"/>
    <w:rsid w:val="00110B6C"/>
    <w:rsid w:val="0012378E"/>
    <w:rsid w:val="0014027A"/>
    <w:rsid w:val="00144FBF"/>
    <w:rsid w:val="00183F4C"/>
    <w:rsid w:val="00185251"/>
    <w:rsid w:val="001B15B4"/>
    <w:rsid w:val="001E70F8"/>
    <w:rsid w:val="001F6AC1"/>
    <w:rsid w:val="00246D49"/>
    <w:rsid w:val="00254791"/>
    <w:rsid w:val="00255E2B"/>
    <w:rsid w:val="002957C0"/>
    <w:rsid w:val="00297BD4"/>
    <w:rsid w:val="002A30FE"/>
    <w:rsid w:val="002A67EE"/>
    <w:rsid w:val="0030518C"/>
    <w:rsid w:val="003215A2"/>
    <w:rsid w:val="003B0DC9"/>
    <w:rsid w:val="003E160A"/>
    <w:rsid w:val="003F4CB5"/>
    <w:rsid w:val="0040428C"/>
    <w:rsid w:val="00407B8F"/>
    <w:rsid w:val="004610B7"/>
    <w:rsid w:val="004614D1"/>
    <w:rsid w:val="00466EF9"/>
    <w:rsid w:val="004A0315"/>
    <w:rsid w:val="004C02A5"/>
    <w:rsid w:val="004C4687"/>
    <w:rsid w:val="004D0BD2"/>
    <w:rsid w:val="004D5920"/>
    <w:rsid w:val="004E2495"/>
    <w:rsid w:val="00510BEA"/>
    <w:rsid w:val="005244DA"/>
    <w:rsid w:val="00540FB9"/>
    <w:rsid w:val="00556980"/>
    <w:rsid w:val="00573C80"/>
    <w:rsid w:val="0057646F"/>
    <w:rsid w:val="00595C48"/>
    <w:rsid w:val="00597261"/>
    <w:rsid w:val="005A1981"/>
    <w:rsid w:val="005A4295"/>
    <w:rsid w:val="005B0F94"/>
    <w:rsid w:val="005B49D4"/>
    <w:rsid w:val="0060242D"/>
    <w:rsid w:val="0061640B"/>
    <w:rsid w:val="00621EBA"/>
    <w:rsid w:val="006267C3"/>
    <w:rsid w:val="00641B68"/>
    <w:rsid w:val="0064769B"/>
    <w:rsid w:val="00681D20"/>
    <w:rsid w:val="00683EFB"/>
    <w:rsid w:val="006A0177"/>
    <w:rsid w:val="006A669F"/>
    <w:rsid w:val="006B0F26"/>
    <w:rsid w:val="006B1171"/>
    <w:rsid w:val="006F76DF"/>
    <w:rsid w:val="00716E68"/>
    <w:rsid w:val="00737CD7"/>
    <w:rsid w:val="0077690C"/>
    <w:rsid w:val="00781311"/>
    <w:rsid w:val="0078347B"/>
    <w:rsid w:val="00797376"/>
    <w:rsid w:val="007A1FBF"/>
    <w:rsid w:val="007D7822"/>
    <w:rsid w:val="007E36F0"/>
    <w:rsid w:val="007F4291"/>
    <w:rsid w:val="008142E4"/>
    <w:rsid w:val="008257E2"/>
    <w:rsid w:val="00837AB5"/>
    <w:rsid w:val="00841984"/>
    <w:rsid w:val="00860659"/>
    <w:rsid w:val="008931BA"/>
    <w:rsid w:val="0089612F"/>
    <w:rsid w:val="008C7EF9"/>
    <w:rsid w:val="008E2A17"/>
    <w:rsid w:val="00902EF0"/>
    <w:rsid w:val="00942E57"/>
    <w:rsid w:val="0098678C"/>
    <w:rsid w:val="009A4D58"/>
    <w:rsid w:val="009A6E85"/>
    <w:rsid w:val="009B3314"/>
    <w:rsid w:val="009E31C3"/>
    <w:rsid w:val="00A00D12"/>
    <w:rsid w:val="00A221BB"/>
    <w:rsid w:val="00A30139"/>
    <w:rsid w:val="00A37B2E"/>
    <w:rsid w:val="00A41468"/>
    <w:rsid w:val="00A50CF7"/>
    <w:rsid w:val="00A52332"/>
    <w:rsid w:val="00A60AEA"/>
    <w:rsid w:val="00A6472A"/>
    <w:rsid w:val="00AD1C4C"/>
    <w:rsid w:val="00AE0C5E"/>
    <w:rsid w:val="00B0239C"/>
    <w:rsid w:val="00B047D5"/>
    <w:rsid w:val="00B53934"/>
    <w:rsid w:val="00BA769E"/>
    <w:rsid w:val="00BC6607"/>
    <w:rsid w:val="00BF09FD"/>
    <w:rsid w:val="00C0564B"/>
    <w:rsid w:val="00C23CC9"/>
    <w:rsid w:val="00C31554"/>
    <w:rsid w:val="00C511D3"/>
    <w:rsid w:val="00C524B9"/>
    <w:rsid w:val="00C62B7D"/>
    <w:rsid w:val="00C67A15"/>
    <w:rsid w:val="00C81A8F"/>
    <w:rsid w:val="00C9141A"/>
    <w:rsid w:val="00C942D8"/>
    <w:rsid w:val="00CA6A49"/>
    <w:rsid w:val="00CA716B"/>
    <w:rsid w:val="00CC43F6"/>
    <w:rsid w:val="00D046E3"/>
    <w:rsid w:val="00D24665"/>
    <w:rsid w:val="00D51369"/>
    <w:rsid w:val="00D57E89"/>
    <w:rsid w:val="00D7406C"/>
    <w:rsid w:val="00DA23CB"/>
    <w:rsid w:val="00DD699C"/>
    <w:rsid w:val="00DE54D2"/>
    <w:rsid w:val="00DF07AA"/>
    <w:rsid w:val="00E22CF6"/>
    <w:rsid w:val="00E26422"/>
    <w:rsid w:val="00E531FB"/>
    <w:rsid w:val="00E74F29"/>
    <w:rsid w:val="00EB2300"/>
    <w:rsid w:val="00EB23CD"/>
    <w:rsid w:val="00EC09DC"/>
    <w:rsid w:val="00EC40CE"/>
    <w:rsid w:val="00EF448E"/>
    <w:rsid w:val="00EF7946"/>
    <w:rsid w:val="00F054A7"/>
    <w:rsid w:val="00F30BF9"/>
    <w:rsid w:val="00F440F7"/>
    <w:rsid w:val="00F45EFE"/>
    <w:rsid w:val="00F47C48"/>
    <w:rsid w:val="00F61EB7"/>
    <w:rsid w:val="00F82AE7"/>
    <w:rsid w:val="00F87F1B"/>
    <w:rsid w:val="00FA2055"/>
    <w:rsid w:val="00FB10BE"/>
    <w:rsid w:val="00FB1AAF"/>
    <w:rsid w:val="00FD3CAE"/>
    <w:rsid w:val="00FD4D9F"/>
    <w:rsid w:val="00FF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83D4A"/>
  <w15:chartTrackingRefBased/>
  <w15:docId w15:val="{31EE13EB-0871-49A5-90BF-E2B10433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E0C5E"/>
    <w:pPr>
      <w:spacing w:after="0" w:line="360" w:lineRule="auto"/>
    </w:pPr>
    <w:rPr>
      <w:rFonts w:cstheme="minorHAnsi"/>
      <w:color w:val="000000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C5E"/>
    <w:pPr>
      <w:keepNext/>
      <w:keepLines/>
      <w:numPr>
        <w:numId w:val="4"/>
      </w:numPr>
      <w:outlineLvl w:val="0"/>
    </w:pPr>
    <w:rPr>
      <w:rFonts w:asciiTheme="majorHAnsi" w:eastAsiaTheme="majorEastAsia" w:hAnsiTheme="majorHAnsi" w:cstheme="majorHAnsi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E0C5E"/>
    <w:pPr>
      <w:keepNext/>
      <w:keepLines/>
      <w:numPr>
        <w:ilvl w:val="1"/>
        <w:numId w:val="4"/>
      </w:numPr>
      <w:outlineLvl w:val="1"/>
    </w:pPr>
    <w:rPr>
      <w:rFonts w:asciiTheme="majorHAnsi" w:eastAsiaTheme="majorEastAsia" w:hAnsiTheme="majorHAnsi" w:cstheme="majorHAnsi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AE0C5E"/>
    <w:pPr>
      <w:keepNext/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HAnsi"/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AE0C5E"/>
    <w:pPr>
      <w:keepNext/>
      <w:keepLines/>
      <w:numPr>
        <w:ilvl w:val="3"/>
        <w:numId w:val="4"/>
      </w:numPr>
      <w:outlineLvl w:val="3"/>
    </w:pPr>
    <w:rPr>
      <w:rFonts w:asciiTheme="majorHAnsi" w:eastAsiaTheme="majorEastAsia" w:hAnsiTheme="majorHAnsi" w:cstheme="majorHAns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171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171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171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171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171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A23CB"/>
    <w:pPr>
      <w:tabs>
        <w:tab w:val="left" w:pos="6804"/>
      </w:tabs>
      <w:spacing w:line="240" w:lineRule="auto"/>
      <w:ind w:right="-1332"/>
    </w:pPr>
  </w:style>
  <w:style w:type="character" w:customStyle="1" w:styleId="HeaderChar">
    <w:name w:val="Header Char"/>
    <w:basedOn w:val="DefaultParagraphFont"/>
    <w:link w:val="Header"/>
    <w:rsid w:val="00DA23CB"/>
    <w:rPr>
      <w:rFonts w:cstheme="minorHAnsi"/>
      <w:color w:val="00000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A23CB"/>
    <w:pPr>
      <w:tabs>
        <w:tab w:val="center" w:pos="4513"/>
        <w:tab w:val="right" w:pos="9026"/>
      </w:tabs>
      <w:spacing w:line="18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A23CB"/>
    <w:rPr>
      <w:rFonts w:cstheme="minorHAnsi"/>
      <w:color w:val="000000"/>
      <w:sz w:val="16"/>
      <w:lang w:val="en-GB"/>
    </w:rPr>
  </w:style>
  <w:style w:type="table" w:styleId="TableGrid">
    <w:name w:val="Table Grid"/>
    <w:basedOn w:val="TableNormal"/>
    <w:uiPriority w:val="39"/>
    <w:rsid w:val="006B1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E0C5E"/>
    <w:rPr>
      <w:rFonts w:asciiTheme="majorHAnsi" w:eastAsiaTheme="majorEastAsia" w:hAnsiTheme="majorHAnsi" w:cstheme="majorHAnsi"/>
      <w:color w:val="000000"/>
      <w:sz w:val="3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E0C5E"/>
    <w:rPr>
      <w:rFonts w:asciiTheme="majorHAnsi" w:eastAsiaTheme="majorEastAsia" w:hAnsiTheme="majorHAnsi" w:cstheme="majorHAnsi"/>
      <w:color w:val="000000"/>
      <w:sz w:val="26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E0C5E"/>
    <w:rPr>
      <w:rFonts w:asciiTheme="majorHAnsi" w:eastAsiaTheme="majorEastAsia" w:hAnsiTheme="majorHAnsi" w:cstheme="majorHAnsi"/>
      <w:b/>
      <w:color w:val="000000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AE0C5E"/>
    <w:rPr>
      <w:rFonts w:asciiTheme="majorHAnsi" w:eastAsiaTheme="majorEastAsia" w:hAnsiTheme="majorHAnsi" w:cstheme="majorHAnsi"/>
      <w:i/>
      <w:iCs/>
      <w:color w:val="000000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17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171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17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17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17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1171"/>
    <w:pPr>
      <w:spacing w:after="200" w:line="240" w:lineRule="auto"/>
    </w:pPr>
    <w:rPr>
      <w:i/>
      <w:iCs/>
      <w:color w:val="74747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B117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5393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B117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5393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B1171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B1171"/>
    <w:rPr>
      <w:i/>
      <w:iCs/>
      <w:color w:val="auto"/>
    </w:rPr>
  </w:style>
  <w:style w:type="paragraph" w:styleId="NoSpacing">
    <w:name w:val="No Spacing"/>
    <w:uiPriority w:val="1"/>
    <w:rsid w:val="006B11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B117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B5393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B117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53934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B11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B117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B117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B1171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B117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rsid w:val="006B117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117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17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A1FB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24665"/>
    <w:rPr>
      <w:color w:val="808080"/>
    </w:rPr>
  </w:style>
  <w:style w:type="paragraph" w:styleId="ListParagraph">
    <w:name w:val="List Paragraph"/>
    <w:basedOn w:val="Normal"/>
    <w:uiPriority w:val="34"/>
    <w:qFormat/>
    <w:rsid w:val="00F87F1B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F87F1B"/>
  </w:style>
  <w:style w:type="paragraph" w:customStyle="1" w:styleId="Dokumenttyp">
    <w:name w:val="Dokumenttyp"/>
    <w:basedOn w:val="Normal"/>
    <w:link w:val="DokumenttypChar"/>
    <w:rsid w:val="00BF09FD"/>
    <w:pPr>
      <w:spacing w:after="100"/>
    </w:pPr>
    <w:rPr>
      <w:sz w:val="44"/>
    </w:rPr>
  </w:style>
  <w:style w:type="paragraph" w:customStyle="1" w:styleId="Titel">
    <w:name w:val="Titel"/>
    <w:basedOn w:val="Dokumenttyp"/>
    <w:link w:val="TitelChar"/>
    <w:qFormat/>
    <w:rsid w:val="00BF09FD"/>
    <w:pPr>
      <w:spacing w:before="1440" w:after="0"/>
    </w:pPr>
    <w:rPr>
      <w:sz w:val="60"/>
      <w:szCs w:val="60"/>
    </w:rPr>
  </w:style>
  <w:style w:type="paragraph" w:customStyle="1" w:styleId="Frfattarruta">
    <w:name w:val="Författarruta"/>
    <w:basedOn w:val="Normal"/>
    <w:rsid w:val="00BF09FD"/>
    <w:rPr>
      <w:i/>
    </w:rPr>
  </w:style>
  <w:style w:type="paragraph" w:styleId="TOC1">
    <w:name w:val="toc 1"/>
    <w:basedOn w:val="Normal"/>
    <w:next w:val="Normal"/>
    <w:autoRedefine/>
    <w:uiPriority w:val="39"/>
    <w:unhideWhenUsed/>
    <w:rsid w:val="00BF09FD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BF09FD"/>
    <w:pPr>
      <w:ind w:left="221"/>
    </w:pPr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BF09FD"/>
    <w:pPr>
      <w:ind w:left="442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53690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3690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3690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3690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3690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3690"/>
    <w:pPr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C511D3"/>
  </w:style>
  <w:style w:type="paragraph" w:customStyle="1" w:styleId="TitleLinnaeus">
    <w:name w:val="Title Linnaeus"/>
    <w:basedOn w:val="Titel"/>
    <w:link w:val="TitleLinnaeusChar"/>
    <w:qFormat/>
    <w:rsid w:val="0040428C"/>
  </w:style>
  <w:style w:type="character" w:customStyle="1" w:styleId="DokumenttypChar">
    <w:name w:val="Dokumenttyp Char"/>
    <w:basedOn w:val="DefaultParagraphFont"/>
    <w:link w:val="Dokumenttyp"/>
    <w:rsid w:val="0040428C"/>
    <w:rPr>
      <w:rFonts w:cstheme="minorHAnsi"/>
      <w:color w:val="000000"/>
      <w:sz w:val="44"/>
      <w:lang w:val="en-GB"/>
    </w:rPr>
  </w:style>
  <w:style w:type="character" w:customStyle="1" w:styleId="TitelChar">
    <w:name w:val="Titel Char"/>
    <w:basedOn w:val="DokumenttypChar"/>
    <w:link w:val="Titel"/>
    <w:rsid w:val="0040428C"/>
    <w:rPr>
      <w:rFonts w:cstheme="minorHAnsi"/>
      <w:color w:val="000000"/>
      <w:sz w:val="60"/>
      <w:szCs w:val="60"/>
      <w:lang w:val="en-GB"/>
    </w:rPr>
  </w:style>
  <w:style w:type="character" w:customStyle="1" w:styleId="TitleLinnaeusChar">
    <w:name w:val="Title Linnaeus Char"/>
    <w:basedOn w:val="TitelChar"/>
    <w:link w:val="TitleLinnaeus"/>
    <w:rsid w:val="0040428C"/>
    <w:rPr>
      <w:rFonts w:cstheme="minorHAnsi"/>
      <w:color w:val="000000"/>
      <w:sz w:val="60"/>
      <w:szCs w:val="6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5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5.xml"/><Relationship Id="rId8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"/><Relationship Id="rId1" Type="http://schemas.openxmlformats.org/officeDocument/2006/relationships/image" Target="media/image1.tif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"/><Relationship Id="rId1" Type="http://schemas.openxmlformats.org/officeDocument/2006/relationships/image" Target="media/image1.tif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az\Downloads\Study\2DV608%20Software%20Design\Assignment%202\xz222bb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415A3B26653461780DEFDD95EA0E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F15FB-91F1-4362-B997-646324CC6CD3}"/>
      </w:docPartPr>
      <w:docPartBody>
        <w:p w:rsidR="007331A5" w:rsidRDefault="007331A5">
          <w:pPr>
            <w:pStyle w:val="2415A3B26653461780DEFDD95EA0E01E"/>
          </w:pPr>
          <w:r w:rsidRPr="00A60AEA">
            <w:rPr>
              <w:rStyle w:val="PlaceholderText"/>
              <w:lang w:val="en-US"/>
            </w:rPr>
            <w:t>[Title]</w:t>
          </w:r>
        </w:p>
      </w:docPartBody>
    </w:docPart>
    <w:docPart>
      <w:docPartPr>
        <w:name w:val="4B5841D54B464063B9C5255625B8B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35D09-C055-4C74-9FF2-414862423F72}"/>
      </w:docPartPr>
      <w:docPartBody>
        <w:p w:rsidR="007331A5" w:rsidRDefault="007331A5">
          <w:pPr>
            <w:pStyle w:val="4B5841D54B464063B9C5255625B8BFFB"/>
          </w:pPr>
          <w:r w:rsidRPr="00A60AEA">
            <w:rPr>
              <w:rStyle w:val="PlaceholderText"/>
              <w:i/>
              <w:lang w:val="en-US"/>
            </w:rPr>
            <w:t>[Subtitle]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A5"/>
    <w:rsid w:val="0073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31A5"/>
    <w:rPr>
      <w:color w:val="808080"/>
    </w:rPr>
  </w:style>
  <w:style w:type="paragraph" w:customStyle="1" w:styleId="2415A3B26653461780DEFDD95EA0E01E">
    <w:name w:val="2415A3B26653461780DEFDD95EA0E01E"/>
  </w:style>
  <w:style w:type="paragraph" w:customStyle="1" w:styleId="4B5841D54B464063B9C5255625B8BFFB">
    <w:name w:val="4B5841D54B464063B9C5255625B8BF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Småland">
      <a:dk1>
        <a:sysClr val="windowText" lastClr="000000"/>
      </a:dk1>
      <a:lt1>
        <a:sysClr val="window" lastClr="FFFFFF"/>
      </a:lt1>
      <a:dk2>
        <a:srgbClr val="747474"/>
      </a:dk2>
      <a:lt2>
        <a:srgbClr val="FFFFFF"/>
      </a:lt2>
      <a:accent1>
        <a:srgbClr val="FFE000"/>
      </a:accent1>
      <a:accent2>
        <a:srgbClr val="B71234"/>
      </a:accent2>
      <a:accent3>
        <a:srgbClr val="557630"/>
      </a:accent3>
      <a:accent4>
        <a:srgbClr val="006983"/>
      </a:accent4>
      <a:accent5>
        <a:srgbClr val="928B81"/>
      </a:accent5>
      <a:accent6>
        <a:srgbClr val="C55E9B"/>
      </a:accent6>
      <a:hlink>
        <a:srgbClr val="0000FF"/>
      </a:hlink>
      <a:folHlink>
        <a:srgbClr val="800080"/>
      </a:folHlink>
    </a:clrScheme>
    <a:fontScheme name="Linnéuniversitete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BD42027-F9F4-7348-AF5E-194156F8B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xz222bb_Template.dotx</Template>
  <TotalTime>148</TotalTime>
  <Pages>13</Pages>
  <Words>674</Words>
  <Characters>3841</Characters>
  <Application>Microsoft Office Word</Application>
  <DocSecurity>0</DocSecurity>
  <Lines>349</Lines>
  <Paragraphs>225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Performance Engineering</vt:lpstr>
      <vt:lpstr/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Engineering</dc:title>
  <dc:subject/>
  <dc:creator>Xingrong Zong</dc:creator>
  <cp:keywords/>
  <dc:description/>
  <cp:lastModifiedBy>Xingrong Zong</cp:lastModifiedBy>
  <cp:revision>3</cp:revision>
  <cp:lastPrinted>2021-02-28T22:48:00Z</cp:lastPrinted>
  <dcterms:created xsi:type="dcterms:W3CDTF">2021-02-28T18:47:00Z</dcterms:created>
  <dcterms:modified xsi:type="dcterms:W3CDTF">2021-02-28T22:48:00Z</dcterms:modified>
  <cp:version>3</cp:version>
</cp:coreProperties>
</file>